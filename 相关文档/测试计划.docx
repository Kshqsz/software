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B9106" w14:textId="77777777" w:rsidR="005E3A56" w:rsidRDefault="00000000">
      <w:pPr>
        <w:rPr>
          <w:rFonts w:ascii="宋体" w:hAnsi="宋体" w:hint="eastAsia"/>
          <w:sz w:val="52"/>
        </w:rPr>
      </w:pPr>
      <w:r>
        <w:rPr>
          <w:rFonts w:ascii="宋体" w:hAnsi="宋体" w:hint="eastAsia"/>
          <w:sz w:val="52"/>
        </w:rPr>
        <w:t>七、测试计划</w:t>
      </w:r>
    </w:p>
    <w:p w14:paraId="41E7574A" w14:textId="77777777" w:rsidR="005E3A56" w:rsidRDefault="005E3A56">
      <w:pPr>
        <w:rPr>
          <w:rFonts w:ascii="宋体" w:hAnsi="宋体" w:hint="eastAsia"/>
          <w:sz w:val="52"/>
        </w:rPr>
      </w:pPr>
    </w:p>
    <w:p w14:paraId="630C8FFE" w14:textId="40984D78" w:rsidR="005E3A56" w:rsidRDefault="00000000">
      <w:pPr>
        <w:pStyle w:val="TOC1"/>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67652"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_Toc506967652 \h </w:instrText>
        </w:r>
        <w:r>
          <w:rPr>
            <w:noProof/>
            <w:webHidden/>
          </w:rPr>
        </w:r>
        <w:r>
          <w:rPr>
            <w:noProof/>
            <w:webHidden/>
          </w:rPr>
          <w:fldChar w:fldCharType="separate"/>
        </w:r>
        <w:r w:rsidR="00B35BED">
          <w:rPr>
            <w:noProof/>
            <w:webHidden/>
          </w:rPr>
          <w:t>2</w:t>
        </w:r>
        <w:r>
          <w:rPr>
            <w:noProof/>
            <w:webHidden/>
          </w:rPr>
          <w:fldChar w:fldCharType="end"/>
        </w:r>
      </w:hyperlink>
    </w:p>
    <w:p w14:paraId="73FCE281" w14:textId="237EF3F5" w:rsidR="005E3A56" w:rsidRDefault="00000000">
      <w:pPr>
        <w:pStyle w:val="TOC2"/>
        <w:tabs>
          <w:tab w:val="right" w:leader="dot" w:pos="8296"/>
        </w:tabs>
        <w:rPr>
          <w:noProof/>
        </w:rPr>
      </w:pPr>
      <w:hyperlink w:anchor="_Toc506967653" w:history="1">
        <w:r>
          <w:rPr>
            <w:rStyle w:val="a3"/>
            <w:rFonts w:ascii="宋体" w:hAnsi="宋体"/>
            <w:noProof/>
          </w:rPr>
          <w:t>1.1</w:t>
        </w:r>
        <w:r>
          <w:rPr>
            <w:rStyle w:val="a3"/>
            <w:rFonts w:ascii="宋体" w:hAnsi="宋体" w:hint="eastAsia"/>
            <w:noProof/>
          </w:rPr>
          <w:t>编写目的</w:t>
        </w:r>
        <w:r>
          <w:rPr>
            <w:noProof/>
            <w:webHidden/>
          </w:rPr>
          <w:tab/>
        </w:r>
        <w:r>
          <w:rPr>
            <w:noProof/>
            <w:webHidden/>
          </w:rPr>
          <w:fldChar w:fldCharType="begin"/>
        </w:r>
        <w:r>
          <w:rPr>
            <w:noProof/>
            <w:webHidden/>
          </w:rPr>
          <w:instrText xml:space="preserve"> PAGEREF _Toc506967653 \h </w:instrText>
        </w:r>
        <w:r>
          <w:rPr>
            <w:noProof/>
            <w:webHidden/>
          </w:rPr>
        </w:r>
        <w:r>
          <w:rPr>
            <w:noProof/>
            <w:webHidden/>
          </w:rPr>
          <w:fldChar w:fldCharType="separate"/>
        </w:r>
        <w:r w:rsidR="00B35BED">
          <w:rPr>
            <w:noProof/>
            <w:webHidden/>
          </w:rPr>
          <w:t>2</w:t>
        </w:r>
        <w:r>
          <w:rPr>
            <w:noProof/>
            <w:webHidden/>
          </w:rPr>
          <w:fldChar w:fldCharType="end"/>
        </w:r>
      </w:hyperlink>
    </w:p>
    <w:p w14:paraId="478A69E5" w14:textId="3860DC28" w:rsidR="005E3A56" w:rsidRDefault="00000000">
      <w:pPr>
        <w:pStyle w:val="TOC2"/>
        <w:tabs>
          <w:tab w:val="right" w:leader="dot" w:pos="8296"/>
        </w:tabs>
        <w:rPr>
          <w:noProof/>
        </w:rPr>
      </w:pPr>
      <w:hyperlink w:anchor="_Toc506967654" w:history="1">
        <w:r>
          <w:rPr>
            <w:rStyle w:val="a3"/>
            <w:rFonts w:ascii="宋体" w:hAnsi="宋体"/>
            <w:noProof/>
          </w:rPr>
          <w:t>1.2</w:t>
        </w:r>
        <w:r>
          <w:rPr>
            <w:rStyle w:val="a3"/>
            <w:rFonts w:ascii="宋体" w:hAnsi="宋体" w:hint="eastAsia"/>
            <w:noProof/>
          </w:rPr>
          <w:t>项目背景</w:t>
        </w:r>
        <w:r>
          <w:rPr>
            <w:noProof/>
            <w:webHidden/>
          </w:rPr>
          <w:tab/>
        </w:r>
        <w:r>
          <w:rPr>
            <w:noProof/>
            <w:webHidden/>
          </w:rPr>
          <w:fldChar w:fldCharType="begin"/>
        </w:r>
        <w:r>
          <w:rPr>
            <w:noProof/>
            <w:webHidden/>
          </w:rPr>
          <w:instrText xml:space="preserve"> PAGEREF _Toc506967654 \h </w:instrText>
        </w:r>
        <w:r>
          <w:rPr>
            <w:noProof/>
            <w:webHidden/>
          </w:rPr>
        </w:r>
        <w:r>
          <w:rPr>
            <w:noProof/>
            <w:webHidden/>
          </w:rPr>
          <w:fldChar w:fldCharType="separate"/>
        </w:r>
        <w:r w:rsidR="00B35BED">
          <w:rPr>
            <w:noProof/>
            <w:webHidden/>
          </w:rPr>
          <w:t>2</w:t>
        </w:r>
        <w:r>
          <w:rPr>
            <w:noProof/>
            <w:webHidden/>
          </w:rPr>
          <w:fldChar w:fldCharType="end"/>
        </w:r>
      </w:hyperlink>
    </w:p>
    <w:p w14:paraId="240D59EC" w14:textId="25C475F9" w:rsidR="005E3A56" w:rsidRDefault="00000000">
      <w:pPr>
        <w:pStyle w:val="TOC2"/>
        <w:tabs>
          <w:tab w:val="right" w:leader="dot" w:pos="8296"/>
        </w:tabs>
        <w:rPr>
          <w:noProof/>
        </w:rPr>
      </w:pPr>
      <w:hyperlink w:anchor="_Toc506967655" w:history="1">
        <w:r>
          <w:rPr>
            <w:rStyle w:val="a3"/>
            <w:rFonts w:ascii="宋体" w:hAnsi="宋体"/>
            <w:noProof/>
          </w:rPr>
          <w:t>1.3</w:t>
        </w:r>
        <w:r>
          <w:rPr>
            <w:rStyle w:val="a3"/>
            <w:rFonts w:ascii="宋体" w:hAnsi="宋体" w:hint="eastAsia"/>
            <w:noProof/>
          </w:rPr>
          <w:t>定义</w:t>
        </w:r>
        <w:r>
          <w:rPr>
            <w:noProof/>
            <w:webHidden/>
          </w:rPr>
          <w:tab/>
        </w:r>
        <w:r>
          <w:rPr>
            <w:noProof/>
            <w:webHidden/>
          </w:rPr>
          <w:fldChar w:fldCharType="begin"/>
        </w:r>
        <w:r>
          <w:rPr>
            <w:noProof/>
            <w:webHidden/>
          </w:rPr>
          <w:instrText xml:space="preserve"> PAGEREF _Toc506967655 \h </w:instrText>
        </w:r>
        <w:r>
          <w:rPr>
            <w:noProof/>
            <w:webHidden/>
          </w:rPr>
        </w:r>
        <w:r>
          <w:rPr>
            <w:noProof/>
            <w:webHidden/>
          </w:rPr>
          <w:fldChar w:fldCharType="separate"/>
        </w:r>
        <w:r w:rsidR="00B35BED">
          <w:rPr>
            <w:noProof/>
            <w:webHidden/>
          </w:rPr>
          <w:t>2</w:t>
        </w:r>
        <w:r>
          <w:rPr>
            <w:noProof/>
            <w:webHidden/>
          </w:rPr>
          <w:fldChar w:fldCharType="end"/>
        </w:r>
      </w:hyperlink>
    </w:p>
    <w:p w14:paraId="2F3F8382" w14:textId="67E13A4D" w:rsidR="005E3A56" w:rsidRDefault="00000000">
      <w:pPr>
        <w:pStyle w:val="TOC2"/>
        <w:tabs>
          <w:tab w:val="right" w:leader="dot" w:pos="8296"/>
        </w:tabs>
        <w:rPr>
          <w:noProof/>
        </w:rPr>
      </w:pPr>
      <w:hyperlink w:anchor="_Toc506967656" w:history="1">
        <w:r>
          <w:rPr>
            <w:rStyle w:val="a3"/>
            <w:rFonts w:ascii="宋体" w:hAnsi="宋体"/>
            <w:noProof/>
          </w:rPr>
          <w:t>1.4</w:t>
        </w:r>
        <w:r>
          <w:rPr>
            <w:rStyle w:val="a3"/>
            <w:rFonts w:ascii="宋体" w:hAnsi="宋体" w:hint="eastAsia"/>
            <w:noProof/>
          </w:rPr>
          <w:t>参考资料</w:t>
        </w:r>
        <w:r>
          <w:rPr>
            <w:noProof/>
            <w:webHidden/>
          </w:rPr>
          <w:tab/>
        </w:r>
        <w:r>
          <w:rPr>
            <w:noProof/>
            <w:webHidden/>
          </w:rPr>
          <w:fldChar w:fldCharType="begin"/>
        </w:r>
        <w:r>
          <w:rPr>
            <w:noProof/>
            <w:webHidden/>
          </w:rPr>
          <w:instrText xml:space="preserve"> PAGEREF _Toc506967656 \h </w:instrText>
        </w:r>
        <w:r>
          <w:rPr>
            <w:noProof/>
            <w:webHidden/>
          </w:rPr>
        </w:r>
        <w:r>
          <w:rPr>
            <w:noProof/>
            <w:webHidden/>
          </w:rPr>
          <w:fldChar w:fldCharType="separate"/>
        </w:r>
        <w:r w:rsidR="00B35BED">
          <w:rPr>
            <w:noProof/>
            <w:webHidden/>
          </w:rPr>
          <w:t>3</w:t>
        </w:r>
        <w:r>
          <w:rPr>
            <w:noProof/>
            <w:webHidden/>
          </w:rPr>
          <w:fldChar w:fldCharType="end"/>
        </w:r>
      </w:hyperlink>
    </w:p>
    <w:p w14:paraId="32A4E4B9" w14:textId="32A9D879" w:rsidR="005E3A56" w:rsidRDefault="00000000">
      <w:pPr>
        <w:pStyle w:val="TOC1"/>
        <w:tabs>
          <w:tab w:val="right" w:leader="dot" w:pos="8296"/>
        </w:tabs>
        <w:rPr>
          <w:noProof/>
        </w:rPr>
      </w:pPr>
      <w:hyperlink w:anchor="_Toc506967657" w:history="1">
        <w:r>
          <w:rPr>
            <w:rStyle w:val="a3"/>
            <w:rFonts w:ascii="宋体" w:hAnsi="宋体"/>
            <w:noProof/>
          </w:rPr>
          <w:t>2</w:t>
        </w:r>
        <w:r>
          <w:rPr>
            <w:rStyle w:val="a3"/>
            <w:rFonts w:ascii="宋体" w:hAnsi="宋体" w:hint="eastAsia"/>
            <w:noProof/>
          </w:rPr>
          <w:t>．任务概述</w:t>
        </w:r>
        <w:r>
          <w:rPr>
            <w:noProof/>
            <w:webHidden/>
          </w:rPr>
          <w:tab/>
        </w:r>
        <w:r>
          <w:rPr>
            <w:noProof/>
            <w:webHidden/>
          </w:rPr>
          <w:fldChar w:fldCharType="begin"/>
        </w:r>
        <w:r>
          <w:rPr>
            <w:noProof/>
            <w:webHidden/>
          </w:rPr>
          <w:instrText xml:space="preserve"> PAGEREF _Toc506967657 \h </w:instrText>
        </w:r>
        <w:r>
          <w:rPr>
            <w:noProof/>
            <w:webHidden/>
          </w:rPr>
        </w:r>
        <w:r>
          <w:rPr>
            <w:noProof/>
            <w:webHidden/>
          </w:rPr>
          <w:fldChar w:fldCharType="separate"/>
        </w:r>
        <w:r w:rsidR="00B35BED">
          <w:rPr>
            <w:noProof/>
            <w:webHidden/>
          </w:rPr>
          <w:t>5</w:t>
        </w:r>
        <w:r>
          <w:rPr>
            <w:noProof/>
            <w:webHidden/>
          </w:rPr>
          <w:fldChar w:fldCharType="end"/>
        </w:r>
      </w:hyperlink>
    </w:p>
    <w:p w14:paraId="7AE76685" w14:textId="605383DE" w:rsidR="005E3A56" w:rsidRDefault="00000000">
      <w:pPr>
        <w:pStyle w:val="TOC2"/>
        <w:tabs>
          <w:tab w:val="right" w:leader="dot" w:pos="8296"/>
        </w:tabs>
        <w:rPr>
          <w:noProof/>
        </w:rPr>
      </w:pPr>
      <w:hyperlink w:anchor="_Toc506967658" w:history="1">
        <w:r>
          <w:rPr>
            <w:rStyle w:val="a3"/>
            <w:rFonts w:ascii="宋体" w:hAnsi="宋体"/>
            <w:noProof/>
          </w:rPr>
          <w:t>2.1</w:t>
        </w:r>
        <w:r>
          <w:rPr>
            <w:rStyle w:val="a3"/>
            <w:rFonts w:ascii="宋体" w:hAnsi="宋体" w:hint="eastAsia"/>
            <w:noProof/>
          </w:rPr>
          <w:t>目标</w:t>
        </w:r>
        <w:r>
          <w:rPr>
            <w:noProof/>
            <w:webHidden/>
          </w:rPr>
          <w:tab/>
        </w:r>
        <w:r>
          <w:rPr>
            <w:noProof/>
            <w:webHidden/>
          </w:rPr>
          <w:fldChar w:fldCharType="begin"/>
        </w:r>
        <w:r>
          <w:rPr>
            <w:noProof/>
            <w:webHidden/>
          </w:rPr>
          <w:instrText xml:space="preserve"> PAGEREF _Toc506967658 \h </w:instrText>
        </w:r>
        <w:r>
          <w:rPr>
            <w:noProof/>
            <w:webHidden/>
          </w:rPr>
        </w:r>
        <w:r>
          <w:rPr>
            <w:noProof/>
            <w:webHidden/>
          </w:rPr>
          <w:fldChar w:fldCharType="separate"/>
        </w:r>
        <w:r w:rsidR="00B35BED">
          <w:rPr>
            <w:noProof/>
            <w:webHidden/>
          </w:rPr>
          <w:t>5</w:t>
        </w:r>
        <w:r>
          <w:rPr>
            <w:noProof/>
            <w:webHidden/>
          </w:rPr>
          <w:fldChar w:fldCharType="end"/>
        </w:r>
      </w:hyperlink>
    </w:p>
    <w:p w14:paraId="1A54E9F0" w14:textId="5E60173F" w:rsidR="005E3A56" w:rsidRDefault="00000000">
      <w:pPr>
        <w:pStyle w:val="TOC2"/>
        <w:tabs>
          <w:tab w:val="right" w:leader="dot" w:pos="8296"/>
        </w:tabs>
        <w:rPr>
          <w:noProof/>
        </w:rPr>
      </w:pPr>
      <w:hyperlink w:anchor="_Toc506967659" w:history="1">
        <w:r>
          <w:rPr>
            <w:rStyle w:val="a3"/>
            <w:rFonts w:ascii="宋体" w:hAnsi="宋体"/>
            <w:noProof/>
          </w:rPr>
          <w:t>2.2</w:t>
        </w:r>
        <w:r>
          <w:rPr>
            <w:rStyle w:val="a3"/>
            <w:rFonts w:ascii="宋体" w:hAnsi="宋体" w:hint="eastAsia"/>
            <w:noProof/>
          </w:rPr>
          <w:t>运行环境</w:t>
        </w:r>
        <w:r>
          <w:rPr>
            <w:noProof/>
            <w:webHidden/>
          </w:rPr>
          <w:tab/>
        </w:r>
        <w:r>
          <w:rPr>
            <w:noProof/>
            <w:webHidden/>
          </w:rPr>
          <w:fldChar w:fldCharType="begin"/>
        </w:r>
        <w:r>
          <w:rPr>
            <w:noProof/>
            <w:webHidden/>
          </w:rPr>
          <w:instrText xml:space="preserve"> PAGEREF _Toc506967659 \h </w:instrText>
        </w:r>
        <w:r>
          <w:rPr>
            <w:noProof/>
            <w:webHidden/>
          </w:rPr>
        </w:r>
        <w:r>
          <w:rPr>
            <w:noProof/>
            <w:webHidden/>
          </w:rPr>
          <w:fldChar w:fldCharType="separate"/>
        </w:r>
        <w:r w:rsidR="00B35BED">
          <w:rPr>
            <w:noProof/>
            <w:webHidden/>
          </w:rPr>
          <w:t>5</w:t>
        </w:r>
        <w:r>
          <w:rPr>
            <w:noProof/>
            <w:webHidden/>
          </w:rPr>
          <w:fldChar w:fldCharType="end"/>
        </w:r>
      </w:hyperlink>
    </w:p>
    <w:p w14:paraId="469F6C23" w14:textId="773A04C1" w:rsidR="005E3A56" w:rsidRDefault="00000000">
      <w:pPr>
        <w:pStyle w:val="TOC2"/>
        <w:tabs>
          <w:tab w:val="right" w:leader="dot" w:pos="8296"/>
        </w:tabs>
        <w:rPr>
          <w:noProof/>
        </w:rPr>
      </w:pPr>
      <w:hyperlink w:anchor="_Toc506967660" w:history="1">
        <w:r>
          <w:rPr>
            <w:rStyle w:val="a3"/>
            <w:rFonts w:ascii="宋体" w:hAnsi="宋体"/>
            <w:noProof/>
          </w:rPr>
          <w:t>2.3</w:t>
        </w:r>
        <w:r>
          <w:rPr>
            <w:rStyle w:val="a3"/>
            <w:rFonts w:ascii="宋体" w:hAnsi="宋体" w:hint="eastAsia"/>
            <w:noProof/>
          </w:rPr>
          <w:t>需求概述</w:t>
        </w:r>
        <w:r>
          <w:rPr>
            <w:noProof/>
            <w:webHidden/>
          </w:rPr>
          <w:tab/>
        </w:r>
        <w:r>
          <w:rPr>
            <w:noProof/>
            <w:webHidden/>
          </w:rPr>
          <w:fldChar w:fldCharType="begin"/>
        </w:r>
        <w:r>
          <w:rPr>
            <w:noProof/>
            <w:webHidden/>
          </w:rPr>
          <w:instrText xml:space="preserve"> PAGEREF _Toc506967660 \h </w:instrText>
        </w:r>
        <w:r>
          <w:rPr>
            <w:noProof/>
            <w:webHidden/>
          </w:rPr>
        </w:r>
        <w:r>
          <w:rPr>
            <w:noProof/>
            <w:webHidden/>
          </w:rPr>
          <w:fldChar w:fldCharType="separate"/>
        </w:r>
        <w:r w:rsidR="00B35BED">
          <w:rPr>
            <w:noProof/>
            <w:webHidden/>
          </w:rPr>
          <w:t>5</w:t>
        </w:r>
        <w:r>
          <w:rPr>
            <w:noProof/>
            <w:webHidden/>
          </w:rPr>
          <w:fldChar w:fldCharType="end"/>
        </w:r>
      </w:hyperlink>
    </w:p>
    <w:p w14:paraId="6D044D49" w14:textId="1CF7368B" w:rsidR="005E3A56" w:rsidRDefault="00000000">
      <w:pPr>
        <w:pStyle w:val="TOC2"/>
        <w:tabs>
          <w:tab w:val="right" w:leader="dot" w:pos="8296"/>
        </w:tabs>
        <w:rPr>
          <w:noProof/>
        </w:rPr>
      </w:pPr>
      <w:hyperlink w:anchor="_Toc506967661" w:history="1">
        <w:r>
          <w:rPr>
            <w:rStyle w:val="a3"/>
            <w:rFonts w:ascii="宋体" w:hAnsi="宋体"/>
            <w:noProof/>
          </w:rPr>
          <w:t>2.4</w:t>
        </w:r>
        <w:r>
          <w:rPr>
            <w:rStyle w:val="a3"/>
            <w:rFonts w:ascii="宋体" w:hAnsi="宋体" w:hint="eastAsia"/>
            <w:noProof/>
          </w:rPr>
          <w:t>条件与限制</w:t>
        </w:r>
        <w:r>
          <w:rPr>
            <w:noProof/>
            <w:webHidden/>
          </w:rPr>
          <w:tab/>
        </w:r>
        <w:r>
          <w:rPr>
            <w:noProof/>
            <w:webHidden/>
          </w:rPr>
          <w:fldChar w:fldCharType="begin"/>
        </w:r>
        <w:r>
          <w:rPr>
            <w:noProof/>
            <w:webHidden/>
          </w:rPr>
          <w:instrText xml:space="preserve"> PAGEREF _Toc506967661 \h </w:instrText>
        </w:r>
        <w:r>
          <w:rPr>
            <w:noProof/>
            <w:webHidden/>
          </w:rPr>
        </w:r>
        <w:r>
          <w:rPr>
            <w:noProof/>
            <w:webHidden/>
          </w:rPr>
          <w:fldChar w:fldCharType="separate"/>
        </w:r>
        <w:r w:rsidR="00B35BED">
          <w:rPr>
            <w:noProof/>
            <w:webHidden/>
          </w:rPr>
          <w:t>6</w:t>
        </w:r>
        <w:r>
          <w:rPr>
            <w:noProof/>
            <w:webHidden/>
          </w:rPr>
          <w:fldChar w:fldCharType="end"/>
        </w:r>
      </w:hyperlink>
    </w:p>
    <w:p w14:paraId="5915C9CD" w14:textId="7AB7FAC1" w:rsidR="005E3A56" w:rsidRDefault="00000000">
      <w:pPr>
        <w:pStyle w:val="TOC1"/>
        <w:tabs>
          <w:tab w:val="right" w:leader="dot" w:pos="8296"/>
        </w:tabs>
        <w:rPr>
          <w:noProof/>
        </w:rPr>
      </w:pPr>
      <w:hyperlink w:anchor="_Toc506967662" w:history="1">
        <w:r>
          <w:rPr>
            <w:rStyle w:val="a3"/>
            <w:rFonts w:ascii="宋体" w:hAnsi="宋体"/>
            <w:noProof/>
          </w:rPr>
          <w:t>3</w:t>
        </w:r>
        <w:r>
          <w:rPr>
            <w:rStyle w:val="a3"/>
            <w:rFonts w:ascii="宋体" w:hAnsi="宋体" w:hint="eastAsia"/>
            <w:noProof/>
          </w:rPr>
          <w:t>．计划</w:t>
        </w:r>
        <w:r>
          <w:rPr>
            <w:noProof/>
            <w:webHidden/>
          </w:rPr>
          <w:tab/>
        </w:r>
        <w:r>
          <w:rPr>
            <w:noProof/>
            <w:webHidden/>
          </w:rPr>
          <w:fldChar w:fldCharType="begin"/>
        </w:r>
        <w:r>
          <w:rPr>
            <w:noProof/>
            <w:webHidden/>
          </w:rPr>
          <w:instrText xml:space="preserve"> PAGEREF _Toc506967662 \h </w:instrText>
        </w:r>
        <w:r>
          <w:rPr>
            <w:noProof/>
            <w:webHidden/>
          </w:rPr>
        </w:r>
        <w:r>
          <w:rPr>
            <w:noProof/>
            <w:webHidden/>
          </w:rPr>
          <w:fldChar w:fldCharType="separate"/>
        </w:r>
        <w:r w:rsidR="00B35BED">
          <w:rPr>
            <w:noProof/>
            <w:webHidden/>
          </w:rPr>
          <w:t>7</w:t>
        </w:r>
        <w:r>
          <w:rPr>
            <w:noProof/>
            <w:webHidden/>
          </w:rPr>
          <w:fldChar w:fldCharType="end"/>
        </w:r>
      </w:hyperlink>
    </w:p>
    <w:p w14:paraId="33EBA70C" w14:textId="684105A6" w:rsidR="005E3A56" w:rsidRDefault="00000000">
      <w:pPr>
        <w:pStyle w:val="TOC2"/>
        <w:tabs>
          <w:tab w:val="right" w:leader="dot" w:pos="8296"/>
        </w:tabs>
        <w:rPr>
          <w:noProof/>
        </w:rPr>
      </w:pPr>
      <w:hyperlink w:anchor="_Toc506967663" w:history="1">
        <w:r>
          <w:rPr>
            <w:rStyle w:val="a3"/>
            <w:rFonts w:ascii="宋体" w:hAnsi="宋体"/>
            <w:noProof/>
          </w:rPr>
          <w:t>3.1</w:t>
        </w:r>
        <w:r>
          <w:rPr>
            <w:rStyle w:val="a3"/>
            <w:rFonts w:ascii="宋体" w:hAnsi="宋体" w:hint="eastAsia"/>
            <w:noProof/>
          </w:rPr>
          <w:t>测试方案</w:t>
        </w:r>
        <w:r>
          <w:rPr>
            <w:noProof/>
            <w:webHidden/>
          </w:rPr>
          <w:tab/>
        </w:r>
        <w:r>
          <w:rPr>
            <w:noProof/>
            <w:webHidden/>
          </w:rPr>
          <w:fldChar w:fldCharType="begin"/>
        </w:r>
        <w:r>
          <w:rPr>
            <w:noProof/>
            <w:webHidden/>
          </w:rPr>
          <w:instrText xml:space="preserve"> PAGEREF _Toc506967663 \h </w:instrText>
        </w:r>
        <w:r>
          <w:rPr>
            <w:noProof/>
            <w:webHidden/>
          </w:rPr>
        </w:r>
        <w:r>
          <w:rPr>
            <w:noProof/>
            <w:webHidden/>
          </w:rPr>
          <w:fldChar w:fldCharType="separate"/>
        </w:r>
        <w:r w:rsidR="00B35BED">
          <w:rPr>
            <w:noProof/>
            <w:webHidden/>
          </w:rPr>
          <w:t>7</w:t>
        </w:r>
        <w:r>
          <w:rPr>
            <w:noProof/>
            <w:webHidden/>
          </w:rPr>
          <w:fldChar w:fldCharType="end"/>
        </w:r>
      </w:hyperlink>
    </w:p>
    <w:p w14:paraId="72744E93" w14:textId="2A8240B3" w:rsidR="005E3A56" w:rsidRDefault="00000000">
      <w:pPr>
        <w:pStyle w:val="TOC2"/>
        <w:tabs>
          <w:tab w:val="right" w:leader="dot" w:pos="8296"/>
        </w:tabs>
        <w:rPr>
          <w:noProof/>
        </w:rPr>
      </w:pPr>
      <w:hyperlink w:anchor="_Toc506967664" w:history="1">
        <w:r>
          <w:rPr>
            <w:rStyle w:val="a3"/>
            <w:rFonts w:ascii="宋体" w:hAnsi="宋体"/>
            <w:noProof/>
          </w:rPr>
          <w:t>3.2</w:t>
        </w:r>
        <w:r>
          <w:rPr>
            <w:rStyle w:val="a3"/>
            <w:rFonts w:ascii="宋体" w:hAnsi="宋体" w:hint="eastAsia"/>
            <w:noProof/>
          </w:rPr>
          <w:t>测试项目</w:t>
        </w:r>
        <w:r>
          <w:rPr>
            <w:noProof/>
            <w:webHidden/>
          </w:rPr>
          <w:tab/>
        </w:r>
        <w:r>
          <w:rPr>
            <w:noProof/>
            <w:webHidden/>
          </w:rPr>
          <w:fldChar w:fldCharType="begin"/>
        </w:r>
        <w:r>
          <w:rPr>
            <w:noProof/>
            <w:webHidden/>
          </w:rPr>
          <w:instrText xml:space="preserve"> PAGEREF _Toc506967664 \h </w:instrText>
        </w:r>
        <w:r>
          <w:rPr>
            <w:noProof/>
            <w:webHidden/>
          </w:rPr>
        </w:r>
        <w:r>
          <w:rPr>
            <w:noProof/>
            <w:webHidden/>
          </w:rPr>
          <w:fldChar w:fldCharType="separate"/>
        </w:r>
        <w:r w:rsidR="00B35BED">
          <w:rPr>
            <w:noProof/>
            <w:webHidden/>
          </w:rPr>
          <w:t>8</w:t>
        </w:r>
        <w:r>
          <w:rPr>
            <w:noProof/>
            <w:webHidden/>
          </w:rPr>
          <w:fldChar w:fldCharType="end"/>
        </w:r>
      </w:hyperlink>
    </w:p>
    <w:p w14:paraId="72F747B9" w14:textId="21204650" w:rsidR="005E3A56" w:rsidRDefault="00000000">
      <w:pPr>
        <w:pStyle w:val="TOC2"/>
        <w:tabs>
          <w:tab w:val="right" w:leader="dot" w:pos="8296"/>
        </w:tabs>
        <w:rPr>
          <w:noProof/>
        </w:rPr>
      </w:pPr>
      <w:hyperlink w:anchor="_Toc506967665" w:history="1">
        <w:r>
          <w:rPr>
            <w:rStyle w:val="a3"/>
            <w:rFonts w:ascii="宋体" w:hAnsi="宋体"/>
            <w:noProof/>
          </w:rPr>
          <w:t>3.3</w:t>
        </w:r>
        <w:r>
          <w:rPr>
            <w:rStyle w:val="a3"/>
            <w:rFonts w:ascii="宋体" w:hAnsi="宋体" w:hint="eastAsia"/>
            <w:noProof/>
          </w:rPr>
          <w:t>测试准备</w:t>
        </w:r>
        <w:r>
          <w:rPr>
            <w:noProof/>
            <w:webHidden/>
          </w:rPr>
          <w:tab/>
        </w:r>
        <w:r>
          <w:rPr>
            <w:noProof/>
            <w:webHidden/>
          </w:rPr>
          <w:fldChar w:fldCharType="begin"/>
        </w:r>
        <w:r>
          <w:rPr>
            <w:noProof/>
            <w:webHidden/>
          </w:rPr>
          <w:instrText xml:space="preserve"> PAGEREF _Toc506967665 \h </w:instrText>
        </w:r>
        <w:r>
          <w:rPr>
            <w:noProof/>
            <w:webHidden/>
          </w:rPr>
        </w:r>
        <w:r>
          <w:rPr>
            <w:noProof/>
            <w:webHidden/>
          </w:rPr>
          <w:fldChar w:fldCharType="separate"/>
        </w:r>
        <w:r w:rsidR="00B35BED">
          <w:rPr>
            <w:noProof/>
            <w:webHidden/>
          </w:rPr>
          <w:t>13</w:t>
        </w:r>
        <w:r>
          <w:rPr>
            <w:noProof/>
            <w:webHidden/>
          </w:rPr>
          <w:fldChar w:fldCharType="end"/>
        </w:r>
      </w:hyperlink>
    </w:p>
    <w:p w14:paraId="13877AD2" w14:textId="2E3B5A6D" w:rsidR="005E3A56" w:rsidRDefault="00000000">
      <w:pPr>
        <w:pStyle w:val="TOC2"/>
        <w:tabs>
          <w:tab w:val="right" w:leader="dot" w:pos="8296"/>
        </w:tabs>
        <w:rPr>
          <w:noProof/>
        </w:rPr>
      </w:pPr>
      <w:hyperlink w:anchor="_Toc506967666" w:history="1">
        <w:r>
          <w:rPr>
            <w:rStyle w:val="a3"/>
            <w:rFonts w:ascii="宋体" w:hAnsi="宋体"/>
            <w:noProof/>
          </w:rPr>
          <w:t>3.4</w:t>
        </w:r>
        <w:r>
          <w:rPr>
            <w:rStyle w:val="a3"/>
            <w:rFonts w:ascii="宋体" w:hAnsi="宋体" w:hint="eastAsia"/>
            <w:noProof/>
          </w:rPr>
          <w:t>测试机构及人员</w:t>
        </w:r>
        <w:r>
          <w:rPr>
            <w:noProof/>
            <w:webHidden/>
          </w:rPr>
          <w:tab/>
        </w:r>
        <w:r>
          <w:rPr>
            <w:noProof/>
            <w:webHidden/>
          </w:rPr>
          <w:fldChar w:fldCharType="begin"/>
        </w:r>
        <w:r>
          <w:rPr>
            <w:noProof/>
            <w:webHidden/>
          </w:rPr>
          <w:instrText xml:space="preserve"> PAGEREF _Toc506967666 \h </w:instrText>
        </w:r>
        <w:r>
          <w:rPr>
            <w:noProof/>
            <w:webHidden/>
          </w:rPr>
        </w:r>
        <w:r>
          <w:rPr>
            <w:noProof/>
            <w:webHidden/>
          </w:rPr>
          <w:fldChar w:fldCharType="separate"/>
        </w:r>
        <w:r w:rsidR="00B35BED">
          <w:rPr>
            <w:noProof/>
            <w:webHidden/>
          </w:rPr>
          <w:t>13</w:t>
        </w:r>
        <w:r>
          <w:rPr>
            <w:noProof/>
            <w:webHidden/>
          </w:rPr>
          <w:fldChar w:fldCharType="end"/>
        </w:r>
      </w:hyperlink>
    </w:p>
    <w:p w14:paraId="4F7F9272" w14:textId="0B16F5E2" w:rsidR="005E3A56" w:rsidRDefault="00000000">
      <w:pPr>
        <w:pStyle w:val="TOC1"/>
        <w:tabs>
          <w:tab w:val="right" w:leader="dot" w:pos="8296"/>
        </w:tabs>
        <w:rPr>
          <w:noProof/>
        </w:rPr>
      </w:pPr>
      <w:hyperlink w:anchor="_Toc506967667" w:history="1">
        <w:r>
          <w:rPr>
            <w:rStyle w:val="a3"/>
            <w:rFonts w:ascii="宋体" w:hAnsi="宋体"/>
            <w:noProof/>
          </w:rPr>
          <w:t>4</w:t>
        </w:r>
        <w:r>
          <w:rPr>
            <w:rStyle w:val="a3"/>
            <w:rFonts w:ascii="宋体" w:hAnsi="宋体" w:hint="eastAsia"/>
            <w:noProof/>
          </w:rPr>
          <w:t>．测试项目说明</w:t>
        </w:r>
        <w:r>
          <w:rPr>
            <w:noProof/>
            <w:webHidden/>
          </w:rPr>
          <w:tab/>
        </w:r>
        <w:r>
          <w:rPr>
            <w:noProof/>
            <w:webHidden/>
          </w:rPr>
          <w:fldChar w:fldCharType="begin"/>
        </w:r>
        <w:r>
          <w:rPr>
            <w:noProof/>
            <w:webHidden/>
          </w:rPr>
          <w:instrText xml:space="preserve"> PAGEREF _Toc506967667 \h </w:instrText>
        </w:r>
        <w:r>
          <w:rPr>
            <w:noProof/>
            <w:webHidden/>
          </w:rPr>
        </w:r>
        <w:r>
          <w:rPr>
            <w:noProof/>
            <w:webHidden/>
          </w:rPr>
          <w:fldChar w:fldCharType="separate"/>
        </w:r>
        <w:r w:rsidR="00B35BED">
          <w:rPr>
            <w:noProof/>
            <w:webHidden/>
          </w:rPr>
          <w:t>15</w:t>
        </w:r>
        <w:r>
          <w:rPr>
            <w:noProof/>
            <w:webHidden/>
          </w:rPr>
          <w:fldChar w:fldCharType="end"/>
        </w:r>
      </w:hyperlink>
    </w:p>
    <w:p w14:paraId="6C21F62E" w14:textId="596F32EF" w:rsidR="005E3A56" w:rsidRDefault="00000000">
      <w:pPr>
        <w:pStyle w:val="TOC2"/>
        <w:tabs>
          <w:tab w:val="right" w:leader="dot" w:pos="8296"/>
        </w:tabs>
        <w:rPr>
          <w:noProof/>
        </w:rPr>
      </w:pPr>
      <w:hyperlink w:anchor="_Toc506967668" w:history="1">
        <w:r>
          <w:rPr>
            <w:rStyle w:val="a3"/>
            <w:rFonts w:ascii="宋体" w:hAnsi="宋体"/>
            <w:noProof/>
          </w:rPr>
          <w:t>4.1</w:t>
        </w:r>
        <w:r>
          <w:rPr>
            <w:rStyle w:val="a3"/>
            <w:rFonts w:ascii="宋体" w:hAnsi="宋体" w:hint="eastAsia"/>
            <w:noProof/>
          </w:rPr>
          <w:t>测试项目名称及测试内容</w:t>
        </w:r>
        <w:r>
          <w:rPr>
            <w:noProof/>
            <w:webHidden/>
          </w:rPr>
          <w:tab/>
        </w:r>
        <w:r>
          <w:rPr>
            <w:noProof/>
            <w:webHidden/>
          </w:rPr>
          <w:fldChar w:fldCharType="begin"/>
        </w:r>
        <w:r>
          <w:rPr>
            <w:noProof/>
            <w:webHidden/>
          </w:rPr>
          <w:instrText xml:space="preserve"> PAGEREF _Toc506967668 \h </w:instrText>
        </w:r>
        <w:r>
          <w:rPr>
            <w:noProof/>
            <w:webHidden/>
          </w:rPr>
        </w:r>
        <w:r>
          <w:rPr>
            <w:noProof/>
            <w:webHidden/>
          </w:rPr>
          <w:fldChar w:fldCharType="separate"/>
        </w:r>
        <w:r w:rsidR="00B35BED">
          <w:rPr>
            <w:noProof/>
            <w:webHidden/>
          </w:rPr>
          <w:t>15</w:t>
        </w:r>
        <w:r>
          <w:rPr>
            <w:noProof/>
            <w:webHidden/>
          </w:rPr>
          <w:fldChar w:fldCharType="end"/>
        </w:r>
      </w:hyperlink>
    </w:p>
    <w:p w14:paraId="6DEE2996" w14:textId="54FD3BC5" w:rsidR="005E3A56" w:rsidRDefault="00000000">
      <w:pPr>
        <w:pStyle w:val="TOC2"/>
        <w:tabs>
          <w:tab w:val="right" w:leader="dot" w:pos="8296"/>
        </w:tabs>
        <w:rPr>
          <w:noProof/>
        </w:rPr>
      </w:pPr>
      <w:hyperlink w:anchor="_Toc506967669" w:history="1">
        <w:r>
          <w:rPr>
            <w:rStyle w:val="a3"/>
            <w:rFonts w:ascii="宋体" w:hAnsi="宋体"/>
            <w:noProof/>
          </w:rPr>
          <w:t>4.2</w:t>
        </w:r>
        <w:r>
          <w:rPr>
            <w:rStyle w:val="a3"/>
            <w:rFonts w:ascii="宋体" w:hAnsi="宋体" w:hint="eastAsia"/>
            <w:noProof/>
          </w:rPr>
          <w:t>测试用例</w:t>
        </w:r>
        <w:r>
          <w:rPr>
            <w:noProof/>
            <w:webHidden/>
          </w:rPr>
          <w:tab/>
        </w:r>
        <w:r>
          <w:rPr>
            <w:noProof/>
            <w:webHidden/>
          </w:rPr>
          <w:fldChar w:fldCharType="begin"/>
        </w:r>
        <w:r>
          <w:rPr>
            <w:noProof/>
            <w:webHidden/>
          </w:rPr>
          <w:instrText xml:space="preserve"> PAGEREF _Toc506967669 \h </w:instrText>
        </w:r>
        <w:r>
          <w:rPr>
            <w:noProof/>
            <w:webHidden/>
          </w:rPr>
        </w:r>
        <w:r>
          <w:rPr>
            <w:noProof/>
            <w:webHidden/>
          </w:rPr>
          <w:fldChar w:fldCharType="separate"/>
        </w:r>
        <w:r w:rsidR="00B35BED">
          <w:rPr>
            <w:noProof/>
            <w:webHidden/>
          </w:rPr>
          <w:t>15</w:t>
        </w:r>
        <w:r>
          <w:rPr>
            <w:noProof/>
            <w:webHidden/>
          </w:rPr>
          <w:fldChar w:fldCharType="end"/>
        </w:r>
      </w:hyperlink>
    </w:p>
    <w:p w14:paraId="64BE4877" w14:textId="7BC8D1BD" w:rsidR="005E3A56" w:rsidRDefault="00000000">
      <w:pPr>
        <w:pStyle w:val="TOC2"/>
        <w:tabs>
          <w:tab w:val="right" w:leader="dot" w:pos="8296"/>
        </w:tabs>
        <w:rPr>
          <w:noProof/>
        </w:rPr>
      </w:pPr>
      <w:hyperlink w:anchor="_Toc506967670" w:history="1">
        <w:r>
          <w:rPr>
            <w:rStyle w:val="a3"/>
            <w:rFonts w:ascii="宋体" w:hAnsi="宋体"/>
            <w:noProof/>
          </w:rPr>
          <w:t>4.3</w:t>
        </w:r>
        <w:r>
          <w:rPr>
            <w:rStyle w:val="a3"/>
            <w:rFonts w:ascii="宋体" w:hAnsi="宋体" w:hint="eastAsia"/>
            <w:noProof/>
          </w:rPr>
          <w:t>进度</w:t>
        </w:r>
        <w:r>
          <w:rPr>
            <w:noProof/>
            <w:webHidden/>
          </w:rPr>
          <w:tab/>
        </w:r>
        <w:r>
          <w:rPr>
            <w:noProof/>
            <w:webHidden/>
          </w:rPr>
          <w:fldChar w:fldCharType="begin"/>
        </w:r>
        <w:r>
          <w:rPr>
            <w:noProof/>
            <w:webHidden/>
          </w:rPr>
          <w:instrText xml:space="preserve"> PAGEREF _Toc506967670 \h </w:instrText>
        </w:r>
        <w:r>
          <w:rPr>
            <w:noProof/>
            <w:webHidden/>
          </w:rPr>
        </w:r>
        <w:r>
          <w:rPr>
            <w:noProof/>
            <w:webHidden/>
          </w:rPr>
          <w:fldChar w:fldCharType="separate"/>
        </w:r>
        <w:r w:rsidR="00B35BED">
          <w:rPr>
            <w:noProof/>
            <w:webHidden/>
          </w:rPr>
          <w:t>17</w:t>
        </w:r>
        <w:r>
          <w:rPr>
            <w:noProof/>
            <w:webHidden/>
          </w:rPr>
          <w:fldChar w:fldCharType="end"/>
        </w:r>
      </w:hyperlink>
    </w:p>
    <w:p w14:paraId="72EEE980" w14:textId="7B7E683D" w:rsidR="005E3A56" w:rsidRDefault="00000000">
      <w:pPr>
        <w:pStyle w:val="TOC2"/>
        <w:tabs>
          <w:tab w:val="right" w:leader="dot" w:pos="8296"/>
        </w:tabs>
        <w:rPr>
          <w:noProof/>
        </w:rPr>
      </w:pPr>
      <w:hyperlink w:anchor="_Toc506967671" w:history="1">
        <w:r>
          <w:rPr>
            <w:rStyle w:val="a3"/>
            <w:rFonts w:ascii="宋体" w:hAnsi="宋体"/>
            <w:noProof/>
          </w:rPr>
          <w:t>4.4</w:t>
        </w:r>
        <w:r>
          <w:rPr>
            <w:rStyle w:val="a3"/>
            <w:rFonts w:ascii="宋体" w:hAnsi="宋体" w:hint="eastAsia"/>
            <w:noProof/>
          </w:rPr>
          <w:t>条件</w:t>
        </w:r>
        <w:r>
          <w:rPr>
            <w:noProof/>
            <w:webHidden/>
          </w:rPr>
          <w:tab/>
        </w:r>
        <w:r>
          <w:rPr>
            <w:noProof/>
            <w:webHidden/>
          </w:rPr>
          <w:fldChar w:fldCharType="begin"/>
        </w:r>
        <w:r>
          <w:rPr>
            <w:noProof/>
            <w:webHidden/>
          </w:rPr>
          <w:instrText xml:space="preserve"> PAGEREF _Toc506967671 \h </w:instrText>
        </w:r>
        <w:r>
          <w:rPr>
            <w:noProof/>
            <w:webHidden/>
          </w:rPr>
        </w:r>
        <w:r>
          <w:rPr>
            <w:noProof/>
            <w:webHidden/>
          </w:rPr>
          <w:fldChar w:fldCharType="separate"/>
        </w:r>
        <w:r w:rsidR="00B35BED">
          <w:rPr>
            <w:noProof/>
            <w:webHidden/>
          </w:rPr>
          <w:t>17</w:t>
        </w:r>
        <w:r>
          <w:rPr>
            <w:noProof/>
            <w:webHidden/>
          </w:rPr>
          <w:fldChar w:fldCharType="end"/>
        </w:r>
      </w:hyperlink>
    </w:p>
    <w:p w14:paraId="5280BF65" w14:textId="1B4C2BB5" w:rsidR="005E3A56" w:rsidRDefault="00000000">
      <w:pPr>
        <w:pStyle w:val="TOC2"/>
        <w:tabs>
          <w:tab w:val="right" w:leader="dot" w:pos="8296"/>
        </w:tabs>
        <w:rPr>
          <w:noProof/>
        </w:rPr>
      </w:pPr>
      <w:hyperlink w:anchor="_Toc506967672" w:history="1">
        <w:r>
          <w:rPr>
            <w:rStyle w:val="a3"/>
            <w:rFonts w:ascii="宋体" w:hAnsi="宋体"/>
            <w:noProof/>
          </w:rPr>
          <w:t>4.5</w:t>
        </w:r>
        <w:r>
          <w:rPr>
            <w:rStyle w:val="a3"/>
            <w:rFonts w:ascii="宋体" w:hAnsi="宋体" w:hint="eastAsia"/>
            <w:noProof/>
          </w:rPr>
          <w:t>测试资料</w:t>
        </w:r>
        <w:r>
          <w:rPr>
            <w:noProof/>
            <w:webHidden/>
          </w:rPr>
          <w:tab/>
        </w:r>
        <w:r>
          <w:rPr>
            <w:noProof/>
            <w:webHidden/>
          </w:rPr>
          <w:fldChar w:fldCharType="begin"/>
        </w:r>
        <w:r>
          <w:rPr>
            <w:noProof/>
            <w:webHidden/>
          </w:rPr>
          <w:instrText xml:space="preserve"> PAGEREF _Toc506967672 \h </w:instrText>
        </w:r>
        <w:r>
          <w:rPr>
            <w:noProof/>
            <w:webHidden/>
          </w:rPr>
        </w:r>
        <w:r>
          <w:rPr>
            <w:noProof/>
            <w:webHidden/>
          </w:rPr>
          <w:fldChar w:fldCharType="separate"/>
        </w:r>
        <w:r w:rsidR="00B35BED">
          <w:rPr>
            <w:noProof/>
            <w:webHidden/>
          </w:rPr>
          <w:t>18</w:t>
        </w:r>
        <w:r>
          <w:rPr>
            <w:noProof/>
            <w:webHidden/>
          </w:rPr>
          <w:fldChar w:fldCharType="end"/>
        </w:r>
      </w:hyperlink>
    </w:p>
    <w:p w14:paraId="303B751C" w14:textId="21C52F19" w:rsidR="005E3A56" w:rsidRDefault="00000000">
      <w:pPr>
        <w:pStyle w:val="TOC1"/>
        <w:tabs>
          <w:tab w:val="right" w:leader="dot" w:pos="8296"/>
        </w:tabs>
        <w:rPr>
          <w:noProof/>
        </w:rPr>
      </w:pPr>
      <w:hyperlink w:anchor="_Toc506967673" w:history="1">
        <w:r>
          <w:rPr>
            <w:rStyle w:val="a3"/>
            <w:rFonts w:ascii="宋体" w:hAnsi="宋体"/>
            <w:noProof/>
          </w:rPr>
          <w:t>5</w:t>
        </w:r>
        <w:r>
          <w:rPr>
            <w:rStyle w:val="a3"/>
            <w:rFonts w:ascii="宋体" w:hAnsi="宋体" w:hint="eastAsia"/>
            <w:noProof/>
          </w:rPr>
          <w:t>．评价</w:t>
        </w:r>
        <w:r>
          <w:rPr>
            <w:noProof/>
            <w:webHidden/>
          </w:rPr>
          <w:tab/>
        </w:r>
        <w:r>
          <w:rPr>
            <w:noProof/>
            <w:webHidden/>
          </w:rPr>
          <w:fldChar w:fldCharType="begin"/>
        </w:r>
        <w:r>
          <w:rPr>
            <w:noProof/>
            <w:webHidden/>
          </w:rPr>
          <w:instrText xml:space="preserve"> PAGEREF _Toc506967673 \h </w:instrText>
        </w:r>
        <w:r>
          <w:rPr>
            <w:noProof/>
            <w:webHidden/>
          </w:rPr>
        </w:r>
        <w:r>
          <w:rPr>
            <w:noProof/>
            <w:webHidden/>
          </w:rPr>
          <w:fldChar w:fldCharType="separate"/>
        </w:r>
        <w:r w:rsidR="00B35BED">
          <w:rPr>
            <w:noProof/>
            <w:webHidden/>
          </w:rPr>
          <w:t>19</w:t>
        </w:r>
        <w:r>
          <w:rPr>
            <w:noProof/>
            <w:webHidden/>
          </w:rPr>
          <w:fldChar w:fldCharType="end"/>
        </w:r>
      </w:hyperlink>
    </w:p>
    <w:p w14:paraId="740890D4" w14:textId="0D55450B" w:rsidR="005E3A56" w:rsidRDefault="00000000">
      <w:pPr>
        <w:pStyle w:val="TOC2"/>
        <w:tabs>
          <w:tab w:val="right" w:leader="dot" w:pos="8296"/>
        </w:tabs>
        <w:rPr>
          <w:noProof/>
        </w:rPr>
      </w:pPr>
      <w:hyperlink w:anchor="_Toc506967674" w:history="1">
        <w:r>
          <w:rPr>
            <w:rStyle w:val="a3"/>
            <w:rFonts w:ascii="宋体" w:hAnsi="宋体"/>
            <w:noProof/>
          </w:rPr>
          <w:t>5.1</w:t>
        </w:r>
        <w:r>
          <w:rPr>
            <w:rStyle w:val="a3"/>
            <w:rFonts w:ascii="宋体" w:hAnsi="宋体" w:hint="eastAsia"/>
            <w:noProof/>
          </w:rPr>
          <w:t>范围</w:t>
        </w:r>
        <w:r>
          <w:rPr>
            <w:noProof/>
            <w:webHidden/>
          </w:rPr>
          <w:tab/>
        </w:r>
        <w:r>
          <w:rPr>
            <w:noProof/>
            <w:webHidden/>
          </w:rPr>
          <w:fldChar w:fldCharType="begin"/>
        </w:r>
        <w:r>
          <w:rPr>
            <w:noProof/>
            <w:webHidden/>
          </w:rPr>
          <w:instrText xml:space="preserve"> PAGEREF _Toc506967674 \h </w:instrText>
        </w:r>
        <w:r>
          <w:rPr>
            <w:noProof/>
            <w:webHidden/>
          </w:rPr>
        </w:r>
        <w:r>
          <w:rPr>
            <w:noProof/>
            <w:webHidden/>
          </w:rPr>
          <w:fldChar w:fldCharType="separate"/>
        </w:r>
        <w:r w:rsidR="00B35BED">
          <w:rPr>
            <w:noProof/>
            <w:webHidden/>
          </w:rPr>
          <w:t>19</w:t>
        </w:r>
        <w:r>
          <w:rPr>
            <w:noProof/>
            <w:webHidden/>
          </w:rPr>
          <w:fldChar w:fldCharType="end"/>
        </w:r>
      </w:hyperlink>
    </w:p>
    <w:p w14:paraId="07A9172B" w14:textId="763623B9" w:rsidR="005E3A56" w:rsidRDefault="00000000">
      <w:pPr>
        <w:pStyle w:val="TOC2"/>
        <w:tabs>
          <w:tab w:val="right" w:leader="dot" w:pos="8296"/>
        </w:tabs>
        <w:rPr>
          <w:noProof/>
        </w:rPr>
      </w:pPr>
      <w:hyperlink w:anchor="_Toc506967675" w:history="1">
        <w:r>
          <w:rPr>
            <w:rStyle w:val="a3"/>
            <w:rFonts w:ascii="宋体" w:hAnsi="宋体"/>
            <w:noProof/>
          </w:rPr>
          <w:t>5.2</w:t>
        </w:r>
        <w:r>
          <w:rPr>
            <w:rStyle w:val="a3"/>
            <w:rFonts w:ascii="宋体" w:hAnsi="宋体" w:hint="eastAsia"/>
            <w:noProof/>
          </w:rPr>
          <w:t>准则</w:t>
        </w:r>
        <w:r>
          <w:rPr>
            <w:noProof/>
            <w:webHidden/>
          </w:rPr>
          <w:tab/>
        </w:r>
        <w:r>
          <w:rPr>
            <w:noProof/>
            <w:webHidden/>
          </w:rPr>
          <w:fldChar w:fldCharType="begin"/>
        </w:r>
        <w:r>
          <w:rPr>
            <w:noProof/>
            <w:webHidden/>
          </w:rPr>
          <w:instrText xml:space="preserve"> PAGEREF _Toc506967675 \h </w:instrText>
        </w:r>
        <w:r>
          <w:rPr>
            <w:noProof/>
            <w:webHidden/>
          </w:rPr>
        </w:r>
        <w:r>
          <w:rPr>
            <w:noProof/>
            <w:webHidden/>
          </w:rPr>
          <w:fldChar w:fldCharType="separate"/>
        </w:r>
        <w:r w:rsidR="00B35BED">
          <w:rPr>
            <w:noProof/>
            <w:webHidden/>
          </w:rPr>
          <w:t>19</w:t>
        </w:r>
        <w:r>
          <w:rPr>
            <w:noProof/>
            <w:webHidden/>
          </w:rPr>
          <w:fldChar w:fldCharType="end"/>
        </w:r>
      </w:hyperlink>
    </w:p>
    <w:p w14:paraId="4E322EDF" w14:textId="19C7C6F5" w:rsidR="0097201C" w:rsidRDefault="00000000">
      <w:pPr>
        <w:rPr>
          <w:rFonts w:ascii="宋体" w:hAnsi="宋体" w:hint="eastAsia"/>
        </w:rPr>
      </w:pPr>
      <w:r>
        <w:rPr>
          <w:rFonts w:ascii="宋体" w:hAnsi="宋体"/>
        </w:rPr>
        <w:fldChar w:fldCharType="end"/>
      </w:r>
    </w:p>
    <w:p w14:paraId="49533FEA" w14:textId="77777777" w:rsidR="005E3A56" w:rsidRDefault="0097201C" w:rsidP="0097201C">
      <w:r>
        <w:rPr>
          <w:rFonts w:hint="eastAsia"/>
        </w:rPr>
        <w:br w:type="page"/>
      </w:r>
    </w:p>
    <w:p w14:paraId="763CF4DA" w14:textId="77777777" w:rsidR="005E3A56" w:rsidRDefault="00000000">
      <w:pPr>
        <w:pStyle w:val="1"/>
        <w:rPr>
          <w:rFonts w:ascii="宋体" w:hAnsi="宋体" w:hint="eastAsia"/>
        </w:rPr>
      </w:pPr>
      <w:bookmarkStart w:id="0" w:name="_Toc506967652"/>
      <w:r>
        <w:rPr>
          <w:rFonts w:ascii="宋体" w:hAnsi="宋体" w:hint="eastAsia"/>
        </w:rPr>
        <w:lastRenderedPageBreak/>
        <w:t>1．引言</w:t>
      </w:r>
      <w:bookmarkEnd w:id="0"/>
    </w:p>
    <w:p w14:paraId="1B8A5937" w14:textId="77777777" w:rsidR="005E3A56" w:rsidRDefault="00000000">
      <w:pPr>
        <w:pStyle w:val="2"/>
        <w:rPr>
          <w:rFonts w:ascii="宋体" w:eastAsia="宋体" w:hAnsi="宋体" w:hint="eastAsia"/>
        </w:rPr>
      </w:pPr>
      <w:bookmarkStart w:id="1" w:name="_Toc506967653"/>
      <w:r>
        <w:rPr>
          <w:rFonts w:ascii="宋体" w:eastAsia="宋体" w:hAnsi="宋体" w:hint="eastAsia"/>
        </w:rPr>
        <w:t>1.1编写目的</w:t>
      </w:r>
      <w:bookmarkEnd w:id="1"/>
    </w:p>
    <w:p w14:paraId="747F6376" w14:textId="77777777" w:rsidR="0097201C" w:rsidRDefault="0097201C" w:rsidP="0097201C">
      <w:pPr>
        <w:ind w:firstLineChars="200" w:firstLine="420"/>
        <w:rPr>
          <w:rFonts w:ascii="宋体" w:hAnsi="宋体" w:cs="宋体" w:hint="eastAsia"/>
          <w:szCs w:val="21"/>
        </w:rPr>
      </w:pPr>
      <w:r>
        <w:rPr>
          <w:rFonts w:ascii="宋体" w:hAnsi="宋体" w:cs="宋体"/>
          <w:szCs w:val="21"/>
        </w:rPr>
        <w:t>本测试计划的编写旨在为项目团队提供系统的测试框架与详细的执行指南，确保软件产品能够满足预定的功能需求、性能要求和质量标准。通过对系统进行全面的测试，帮助发现潜在的缺陷、确保系统的稳定性、可靠性和安全性。</w:t>
      </w:r>
    </w:p>
    <w:p w14:paraId="3B332161" w14:textId="3AA203FA" w:rsidR="005E3A56" w:rsidRPr="0097201C" w:rsidRDefault="0097201C" w:rsidP="0097201C">
      <w:pPr>
        <w:ind w:firstLineChars="200" w:firstLine="420"/>
        <w:rPr>
          <w:rFonts w:ascii="宋体" w:hAnsi="宋体" w:hint="eastAsia"/>
          <w:szCs w:val="21"/>
        </w:rPr>
      </w:pPr>
      <w:r>
        <w:rPr>
          <w:rFonts w:ascii="宋体" w:hAnsi="宋体" w:cs="宋体"/>
          <w:szCs w:val="21"/>
        </w:rPr>
        <w:t>测试计划主要供项目开发人员、测试人员、产品经理及相关利益相关者参考，以指导后续的测试执行工作，并确保测试过程的一致性和高效性。</w:t>
      </w:r>
    </w:p>
    <w:p w14:paraId="339456F0" w14:textId="77777777" w:rsidR="005E3A56" w:rsidRDefault="00000000">
      <w:pPr>
        <w:pStyle w:val="2"/>
        <w:rPr>
          <w:rFonts w:ascii="宋体" w:eastAsia="宋体" w:hAnsi="宋体" w:hint="eastAsia"/>
        </w:rPr>
      </w:pPr>
      <w:bookmarkStart w:id="2" w:name="_Toc506967654"/>
      <w:r>
        <w:rPr>
          <w:rFonts w:ascii="宋体" w:eastAsia="宋体" w:hAnsi="宋体" w:hint="eastAsia"/>
        </w:rPr>
        <w:t>1.2项目背景</w:t>
      </w:r>
      <w:bookmarkEnd w:id="2"/>
    </w:p>
    <w:p w14:paraId="202BE476" w14:textId="0995C291" w:rsidR="0097201C" w:rsidRDefault="0097201C" w:rsidP="00E93617">
      <w:pPr>
        <w:ind w:firstLineChars="200" w:firstLine="420"/>
        <w:rPr>
          <w:szCs w:val="21"/>
        </w:rPr>
      </w:pPr>
      <w:r>
        <w:rPr>
          <w:szCs w:val="21"/>
        </w:rPr>
        <w:t>本项目是由</w:t>
      </w:r>
      <w:r>
        <w:rPr>
          <w:rFonts w:hint="eastAsia"/>
          <w:szCs w:val="21"/>
        </w:rPr>
        <w:t>软件工程课程</w:t>
      </w:r>
      <w:r>
        <w:rPr>
          <w:szCs w:val="21"/>
        </w:rPr>
        <w:t>委托开发的电商平台系统，旨在提供一个在线商品交易和支付的平台，涵盖商家、用户和平台管理员三个核心模块。项目的目标是建立一个高效、易用且安全的电商平台，帮助商家和消费者实现线上交易，同时为平台管理员提供全面的管理和数据分</w:t>
      </w:r>
      <w:r w:rsidRPr="0097201C">
        <w:rPr>
          <w:szCs w:val="21"/>
        </w:rPr>
        <w:t>析功能</w:t>
      </w:r>
      <w:r>
        <w:rPr>
          <w:rFonts w:hint="eastAsia"/>
          <w:szCs w:val="21"/>
        </w:rPr>
        <w:t>。</w:t>
      </w:r>
    </w:p>
    <w:p w14:paraId="6ACE6E46" w14:textId="594DEBF7" w:rsidR="0097201C" w:rsidRPr="0097201C" w:rsidRDefault="0097201C" w:rsidP="00E93617">
      <w:pPr>
        <w:ind w:firstLineChars="200" w:firstLine="420"/>
        <w:rPr>
          <w:szCs w:val="21"/>
        </w:rPr>
      </w:pPr>
      <w:r>
        <w:rPr>
          <w:szCs w:val="21"/>
        </w:rPr>
        <w:t>该项目由</w:t>
      </w:r>
      <w:r w:rsidR="00E93617">
        <w:rPr>
          <w:rFonts w:hint="eastAsia"/>
          <w:szCs w:val="21"/>
        </w:rPr>
        <w:t>奚</w:t>
      </w:r>
      <w:r>
        <w:rPr>
          <w:rFonts w:hint="eastAsia"/>
          <w:szCs w:val="21"/>
        </w:rPr>
        <w:t>雪峰</w:t>
      </w:r>
      <w:r>
        <w:rPr>
          <w:szCs w:val="21"/>
        </w:rPr>
        <w:t>监管，并依照相关的法律法规及行业标准进行开发。项目的开发周期预计</w:t>
      </w:r>
      <w:r w:rsidRPr="0097201C">
        <w:rPr>
          <w:szCs w:val="21"/>
        </w:rPr>
        <w:t>为</w:t>
      </w:r>
      <w:r w:rsidRPr="0097201C">
        <w:rPr>
          <w:szCs w:val="21"/>
        </w:rPr>
        <w:t xml:space="preserve"> </w:t>
      </w:r>
      <w:r w:rsidRPr="0097201C">
        <w:rPr>
          <w:rFonts w:hint="eastAsia"/>
          <w:szCs w:val="21"/>
        </w:rPr>
        <w:t>10</w:t>
      </w:r>
      <w:r w:rsidRPr="0097201C">
        <w:rPr>
          <w:rFonts w:hint="eastAsia"/>
          <w:szCs w:val="21"/>
        </w:rPr>
        <w:t>周</w:t>
      </w:r>
      <w:r w:rsidRPr="0097201C">
        <w:rPr>
          <w:szCs w:val="21"/>
        </w:rPr>
        <w:t>，并且计划通过逐步交付与迭代的方式来完善系统的功能与性能</w:t>
      </w:r>
      <w:r>
        <w:rPr>
          <w:rFonts w:hint="eastAsia"/>
          <w:szCs w:val="21"/>
        </w:rPr>
        <w:t>。</w:t>
      </w:r>
    </w:p>
    <w:p w14:paraId="65A049EA" w14:textId="77777777" w:rsidR="005E3A56" w:rsidRDefault="00000000">
      <w:pPr>
        <w:pStyle w:val="2"/>
        <w:rPr>
          <w:rFonts w:ascii="宋体" w:eastAsia="宋体" w:hAnsi="宋体" w:hint="eastAsia"/>
        </w:rPr>
      </w:pPr>
      <w:bookmarkStart w:id="3" w:name="_Toc506967655"/>
      <w:r>
        <w:rPr>
          <w:rFonts w:ascii="宋体" w:eastAsia="宋体" w:hAnsi="宋体" w:hint="eastAsia"/>
        </w:rPr>
        <w:t>1.3定义</w:t>
      </w:r>
      <w:bookmarkEnd w:id="3"/>
    </w:p>
    <w:p w14:paraId="588FB2E4" w14:textId="0C02E843" w:rsidR="00E93617" w:rsidRDefault="00E93617">
      <w:pPr>
        <w:rPr>
          <w:rFonts w:ascii="宋体" w:hAnsi="宋体" w:hint="eastAsia"/>
        </w:rPr>
      </w:pPr>
      <w:r w:rsidRPr="00E93617">
        <w:rPr>
          <w:rFonts w:ascii="宋体" w:hAnsi="宋体" w:hint="eastAsia"/>
        </w:rPr>
        <w:t>在本测试计划中，涉及到的部分专门术语和缩写定义如下：</w:t>
      </w:r>
    </w:p>
    <w:p w14:paraId="317B5ABF" w14:textId="77777777" w:rsidR="00E93617" w:rsidRPr="00E93617" w:rsidRDefault="00E93617" w:rsidP="00E93617">
      <w:pPr>
        <w:numPr>
          <w:ilvl w:val="0"/>
          <w:numId w:val="83"/>
        </w:numPr>
        <w:tabs>
          <w:tab w:val="clear" w:pos="720"/>
        </w:tabs>
        <w:rPr>
          <w:rFonts w:ascii="宋体" w:hAnsi="宋体" w:hint="eastAsia"/>
        </w:rPr>
      </w:pPr>
      <w:r w:rsidRPr="00E93617">
        <w:rPr>
          <w:rFonts w:ascii="宋体" w:hAnsi="宋体"/>
          <w:b/>
        </w:rPr>
        <w:t>功能测试</w:t>
      </w:r>
      <w:r w:rsidRPr="00E93617">
        <w:rPr>
          <w:rFonts w:ascii="宋体" w:hAnsi="宋体"/>
        </w:rPr>
        <w:t>：对系统功能进行全面检查，确保每项功能都能够按预期工作。</w:t>
      </w:r>
    </w:p>
    <w:p w14:paraId="64552455" w14:textId="77777777" w:rsidR="00E93617" w:rsidRPr="00E93617" w:rsidRDefault="00E93617" w:rsidP="00E93617">
      <w:pPr>
        <w:numPr>
          <w:ilvl w:val="0"/>
          <w:numId w:val="83"/>
        </w:numPr>
        <w:tabs>
          <w:tab w:val="clear" w:pos="720"/>
        </w:tabs>
        <w:rPr>
          <w:rFonts w:ascii="宋体" w:hAnsi="宋体" w:hint="eastAsia"/>
        </w:rPr>
      </w:pPr>
      <w:r w:rsidRPr="00E93617">
        <w:rPr>
          <w:rFonts w:ascii="宋体" w:hAnsi="宋体"/>
          <w:b/>
        </w:rPr>
        <w:t>性能测试</w:t>
      </w:r>
      <w:r w:rsidRPr="00E93617">
        <w:rPr>
          <w:rFonts w:ascii="宋体" w:hAnsi="宋体"/>
        </w:rPr>
        <w:t>：测试系统在高负载下的响应时间和稳定性，确保系统能够承受预期的并发用户量。</w:t>
      </w:r>
    </w:p>
    <w:p w14:paraId="315FADA4" w14:textId="77777777" w:rsidR="00E93617" w:rsidRPr="00E93617" w:rsidRDefault="00E93617" w:rsidP="00E93617">
      <w:pPr>
        <w:numPr>
          <w:ilvl w:val="0"/>
          <w:numId w:val="83"/>
        </w:numPr>
        <w:tabs>
          <w:tab w:val="clear" w:pos="720"/>
        </w:tabs>
        <w:rPr>
          <w:rFonts w:ascii="宋体" w:hAnsi="宋体" w:hint="eastAsia"/>
        </w:rPr>
      </w:pPr>
      <w:r w:rsidRPr="00E93617">
        <w:rPr>
          <w:rFonts w:ascii="宋体" w:hAnsi="宋体"/>
          <w:b/>
        </w:rPr>
        <w:t>集成测试</w:t>
      </w:r>
      <w:r w:rsidRPr="00E93617">
        <w:rPr>
          <w:rFonts w:ascii="宋体" w:hAnsi="宋体"/>
        </w:rPr>
        <w:t>：验证系统各个模块之间的接口是否能够正常工作，确保系统的组件能有效协同。</w:t>
      </w:r>
    </w:p>
    <w:p w14:paraId="3E954179" w14:textId="77777777" w:rsidR="00E93617" w:rsidRPr="00E93617" w:rsidRDefault="00E93617" w:rsidP="00E93617">
      <w:pPr>
        <w:numPr>
          <w:ilvl w:val="0"/>
          <w:numId w:val="83"/>
        </w:numPr>
        <w:tabs>
          <w:tab w:val="clear" w:pos="720"/>
        </w:tabs>
        <w:rPr>
          <w:rFonts w:ascii="宋体" w:hAnsi="宋体" w:hint="eastAsia"/>
        </w:rPr>
      </w:pPr>
      <w:r w:rsidRPr="00E93617">
        <w:rPr>
          <w:rFonts w:ascii="宋体" w:hAnsi="宋体"/>
          <w:b/>
        </w:rPr>
        <w:t>安全性测试</w:t>
      </w:r>
      <w:r w:rsidRPr="00E93617">
        <w:rPr>
          <w:rFonts w:ascii="宋体" w:hAnsi="宋体"/>
        </w:rPr>
        <w:t>：评估系统在面对安全威胁时的抵御能力，包括数据泄露、非法访问等问题。</w:t>
      </w:r>
    </w:p>
    <w:p w14:paraId="7EFD9113" w14:textId="77777777" w:rsidR="00E93617" w:rsidRPr="00E93617" w:rsidRDefault="00E93617" w:rsidP="00E93617">
      <w:pPr>
        <w:numPr>
          <w:ilvl w:val="0"/>
          <w:numId w:val="83"/>
        </w:numPr>
        <w:tabs>
          <w:tab w:val="clear" w:pos="720"/>
        </w:tabs>
        <w:rPr>
          <w:rFonts w:ascii="宋体" w:hAnsi="宋体" w:hint="eastAsia"/>
        </w:rPr>
      </w:pPr>
      <w:r w:rsidRPr="00E93617">
        <w:rPr>
          <w:rFonts w:ascii="宋体" w:hAnsi="宋体"/>
          <w:b/>
        </w:rPr>
        <w:t>回归测试</w:t>
      </w:r>
      <w:r w:rsidRPr="00E93617">
        <w:rPr>
          <w:rFonts w:ascii="宋体" w:hAnsi="宋体"/>
        </w:rPr>
        <w:t>：在修改系统后进行的测试，确保新修改没有引入新的缺陷，且系统的其他部分仍然正常工作。</w:t>
      </w:r>
    </w:p>
    <w:p w14:paraId="60B3891A" w14:textId="77777777" w:rsidR="00E93617" w:rsidRPr="00E93617" w:rsidRDefault="00E93617" w:rsidP="00E93617">
      <w:pPr>
        <w:numPr>
          <w:ilvl w:val="0"/>
          <w:numId w:val="83"/>
        </w:numPr>
        <w:tabs>
          <w:tab w:val="clear" w:pos="720"/>
        </w:tabs>
        <w:rPr>
          <w:rFonts w:ascii="宋体" w:hAnsi="宋体" w:hint="eastAsia"/>
        </w:rPr>
      </w:pPr>
      <w:r w:rsidRPr="00E93617">
        <w:rPr>
          <w:rFonts w:ascii="宋体" w:hAnsi="宋体"/>
          <w:b/>
        </w:rPr>
        <w:t>测试用例</w:t>
      </w:r>
      <w:r w:rsidRPr="00E93617">
        <w:rPr>
          <w:rFonts w:ascii="宋体" w:hAnsi="宋体"/>
        </w:rPr>
        <w:t>：测试人员根据需求文档和设计文档编写的、用于验证功能是否按预期执行的具体测试场景。</w:t>
      </w:r>
    </w:p>
    <w:p w14:paraId="629F8661" w14:textId="77777777" w:rsidR="00E93617" w:rsidRPr="00E93617" w:rsidRDefault="00E93617" w:rsidP="00E93617">
      <w:pPr>
        <w:numPr>
          <w:ilvl w:val="0"/>
          <w:numId w:val="83"/>
        </w:numPr>
        <w:tabs>
          <w:tab w:val="clear" w:pos="720"/>
        </w:tabs>
        <w:rPr>
          <w:rFonts w:ascii="宋体" w:hAnsi="宋体" w:hint="eastAsia"/>
        </w:rPr>
      </w:pPr>
      <w:r w:rsidRPr="00E93617">
        <w:rPr>
          <w:rFonts w:ascii="宋体" w:hAnsi="宋体"/>
          <w:b/>
        </w:rPr>
        <w:t>API</w:t>
      </w:r>
      <w:r w:rsidRPr="00E93617">
        <w:rPr>
          <w:rFonts w:ascii="宋体" w:hAnsi="宋体"/>
        </w:rPr>
        <w:t>（Application Programming Interface，应用程序接口）：系统各个模块之间的交互接口，通常通过HTTP协议进行数据交换。</w:t>
      </w:r>
    </w:p>
    <w:p w14:paraId="013A7001" w14:textId="25B580A8" w:rsidR="00E93617" w:rsidRDefault="00E93617">
      <w:pPr>
        <w:rPr>
          <w:rFonts w:ascii="宋体" w:hAnsi="宋体" w:hint="eastAsia"/>
          <w:b/>
          <w:bCs/>
        </w:rPr>
      </w:pPr>
      <w:r w:rsidRPr="00E93617">
        <w:rPr>
          <w:rFonts w:ascii="宋体" w:hAnsi="宋体" w:hint="eastAsia"/>
          <w:b/>
          <w:bCs/>
        </w:rPr>
        <w:t>缩写词：</w:t>
      </w:r>
    </w:p>
    <w:p w14:paraId="28166AA5" w14:textId="77777777" w:rsidR="00E93617" w:rsidRPr="00E93617" w:rsidRDefault="00E93617" w:rsidP="00E93617">
      <w:pPr>
        <w:numPr>
          <w:ilvl w:val="0"/>
          <w:numId w:val="84"/>
        </w:numPr>
        <w:tabs>
          <w:tab w:val="clear" w:pos="720"/>
        </w:tabs>
        <w:rPr>
          <w:rFonts w:ascii="宋体" w:hAnsi="宋体" w:hint="eastAsia"/>
          <w:b/>
          <w:bCs/>
        </w:rPr>
      </w:pPr>
      <w:r w:rsidRPr="00E93617">
        <w:rPr>
          <w:rFonts w:ascii="宋体" w:hAnsi="宋体"/>
          <w:b/>
          <w:bCs/>
        </w:rPr>
        <w:t>UI：用户界面 (User Interface)</w:t>
      </w:r>
    </w:p>
    <w:p w14:paraId="7F05FEA0" w14:textId="77777777" w:rsidR="00E93617" w:rsidRPr="00E93617" w:rsidRDefault="00E93617" w:rsidP="00E93617">
      <w:pPr>
        <w:numPr>
          <w:ilvl w:val="0"/>
          <w:numId w:val="84"/>
        </w:numPr>
        <w:tabs>
          <w:tab w:val="clear" w:pos="720"/>
        </w:tabs>
        <w:rPr>
          <w:rFonts w:ascii="宋体" w:hAnsi="宋体" w:hint="eastAsia"/>
          <w:b/>
          <w:bCs/>
        </w:rPr>
      </w:pPr>
      <w:r w:rsidRPr="00E93617">
        <w:rPr>
          <w:rFonts w:ascii="宋体" w:hAnsi="宋体"/>
          <w:b/>
          <w:bCs/>
        </w:rPr>
        <w:t>REST：表述性状态转移（Representational State Transfer）</w:t>
      </w:r>
    </w:p>
    <w:p w14:paraId="2406334B" w14:textId="77777777" w:rsidR="00E93617" w:rsidRPr="00E93617" w:rsidRDefault="00E93617" w:rsidP="00E93617">
      <w:pPr>
        <w:numPr>
          <w:ilvl w:val="0"/>
          <w:numId w:val="84"/>
        </w:numPr>
        <w:tabs>
          <w:tab w:val="clear" w:pos="720"/>
        </w:tabs>
        <w:rPr>
          <w:rFonts w:ascii="宋体" w:hAnsi="宋体" w:hint="eastAsia"/>
          <w:b/>
          <w:bCs/>
        </w:rPr>
      </w:pPr>
      <w:r w:rsidRPr="00E93617">
        <w:rPr>
          <w:rFonts w:ascii="宋体" w:hAnsi="宋体"/>
          <w:b/>
          <w:bCs/>
        </w:rPr>
        <w:t>JWT：JSON Web Token</w:t>
      </w:r>
    </w:p>
    <w:p w14:paraId="1CEA7EC4" w14:textId="77777777" w:rsidR="00E93617" w:rsidRPr="00E93617" w:rsidRDefault="00E93617" w:rsidP="00E93617">
      <w:pPr>
        <w:numPr>
          <w:ilvl w:val="0"/>
          <w:numId w:val="84"/>
        </w:numPr>
        <w:tabs>
          <w:tab w:val="clear" w:pos="720"/>
        </w:tabs>
        <w:rPr>
          <w:rFonts w:ascii="宋体" w:hAnsi="宋体" w:hint="eastAsia"/>
          <w:b/>
          <w:bCs/>
        </w:rPr>
      </w:pPr>
      <w:r w:rsidRPr="00E93617">
        <w:rPr>
          <w:rFonts w:ascii="宋体" w:hAnsi="宋体"/>
          <w:b/>
          <w:bCs/>
        </w:rPr>
        <w:t>SQL：结构化查询语言（Structured Query Language）</w:t>
      </w:r>
    </w:p>
    <w:p w14:paraId="6B0DF9B8" w14:textId="77777777" w:rsidR="00E93617" w:rsidRPr="00E93617" w:rsidRDefault="00E93617" w:rsidP="00E93617">
      <w:pPr>
        <w:numPr>
          <w:ilvl w:val="0"/>
          <w:numId w:val="84"/>
        </w:numPr>
        <w:tabs>
          <w:tab w:val="clear" w:pos="720"/>
        </w:tabs>
        <w:rPr>
          <w:rFonts w:ascii="宋体" w:hAnsi="宋体" w:hint="eastAsia"/>
          <w:b/>
          <w:bCs/>
        </w:rPr>
      </w:pPr>
      <w:r w:rsidRPr="00E93617">
        <w:rPr>
          <w:rFonts w:ascii="宋体" w:hAnsi="宋体"/>
          <w:b/>
          <w:bCs/>
        </w:rPr>
        <w:t>QA：质量保证（Quality Assurance）</w:t>
      </w:r>
    </w:p>
    <w:p w14:paraId="32F82802" w14:textId="77777777" w:rsidR="005E3A56" w:rsidRDefault="00000000">
      <w:pPr>
        <w:pStyle w:val="2"/>
        <w:rPr>
          <w:rFonts w:ascii="宋体" w:eastAsia="宋体" w:hAnsi="宋体" w:hint="eastAsia"/>
        </w:rPr>
      </w:pPr>
      <w:bookmarkStart w:id="4" w:name="_Toc506967656"/>
      <w:r>
        <w:rPr>
          <w:rFonts w:ascii="宋体" w:eastAsia="宋体" w:hAnsi="宋体" w:hint="eastAsia"/>
        </w:rPr>
        <w:lastRenderedPageBreak/>
        <w:t>1.4参考资料</w:t>
      </w:r>
      <w:bookmarkEnd w:id="4"/>
    </w:p>
    <w:p w14:paraId="271D42B4" w14:textId="77777777" w:rsidR="00E93617" w:rsidRPr="00E93617" w:rsidRDefault="00E93617" w:rsidP="00E93617">
      <w:pPr>
        <w:rPr>
          <w:rFonts w:ascii="宋体" w:hAnsi="宋体" w:hint="eastAsia"/>
        </w:rPr>
      </w:pPr>
      <w:r w:rsidRPr="00E93617">
        <w:rPr>
          <w:rFonts w:ascii="宋体" w:hAnsi="宋体" w:hint="eastAsia"/>
        </w:rPr>
        <w:t>本测试计划所引用的主要资料包括：</w:t>
      </w:r>
    </w:p>
    <w:p w14:paraId="2894CDD5" w14:textId="77777777" w:rsidR="00E93617" w:rsidRPr="00E93617" w:rsidRDefault="00E93617" w:rsidP="00E93617">
      <w:pPr>
        <w:rPr>
          <w:rFonts w:ascii="宋体" w:hAnsi="宋体" w:hint="eastAsia"/>
          <w:b/>
          <w:bCs/>
        </w:rPr>
      </w:pPr>
      <w:r w:rsidRPr="00E93617">
        <w:rPr>
          <w:rFonts w:ascii="宋体" w:hAnsi="宋体" w:hint="eastAsia"/>
          <w:b/>
          <w:bCs/>
        </w:rPr>
        <w:t>项目需求分析</w:t>
      </w:r>
    </w:p>
    <w:p w14:paraId="6FA92111" w14:textId="77777777" w:rsidR="00E93617" w:rsidRPr="00E93617" w:rsidRDefault="00E93617" w:rsidP="00E93617">
      <w:pPr>
        <w:ind w:firstLine="420"/>
        <w:rPr>
          <w:rFonts w:ascii="宋体" w:hAnsi="宋体" w:hint="eastAsia"/>
        </w:rPr>
      </w:pPr>
      <w:r w:rsidRPr="00E93617">
        <w:rPr>
          <w:rFonts w:ascii="宋体" w:hAnsi="宋体" w:hint="eastAsia"/>
        </w:rPr>
        <w:t>1</w:t>
      </w:r>
      <w:r w:rsidRPr="00E93617">
        <w:rPr>
          <w:rFonts w:ascii="宋体" w:hAnsi="宋体" w:hint="eastAsia"/>
          <w:b/>
          <w:bCs/>
        </w:rPr>
        <w:t>.</w:t>
      </w:r>
      <w:r w:rsidRPr="00E93617">
        <w:rPr>
          <w:rFonts w:ascii="宋体" w:hAnsi="宋体" w:hint="eastAsia"/>
          <w:b/>
          <w:bCs/>
        </w:rPr>
        <w:tab/>
        <w:t>标题：</w:t>
      </w:r>
      <w:r w:rsidRPr="00E93617">
        <w:rPr>
          <w:rFonts w:ascii="宋体" w:hAnsi="宋体" w:hint="eastAsia"/>
        </w:rPr>
        <w:t>软件商城交易平台项目需求分析说明书</w:t>
      </w:r>
    </w:p>
    <w:p w14:paraId="46668E53" w14:textId="77777777" w:rsidR="00E93617" w:rsidRPr="00E93617" w:rsidRDefault="00E93617" w:rsidP="00E93617">
      <w:pPr>
        <w:ind w:firstLine="420"/>
        <w:rPr>
          <w:rFonts w:ascii="宋体" w:hAnsi="宋体" w:hint="eastAsia"/>
        </w:rPr>
      </w:pPr>
      <w:r w:rsidRPr="00E93617">
        <w:rPr>
          <w:rFonts w:ascii="宋体" w:hAnsi="宋体" w:hint="eastAsia"/>
          <w:b/>
          <w:bCs/>
        </w:rPr>
        <w:t>2.</w:t>
      </w:r>
      <w:r w:rsidRPr="00E93617">
        <w:rPr>
          <w:rFonts w:ascii="宋体" w:hAnsi="宋体" w:hint="eastAsia"/>
          <w:b/>
          <w:bCs/>
        </w:rPr>
        <w:tab/>
        <w:t>编号</w:t>
      </w:r>
      <w:r w:rsidRPr="00E93617">
        <w:rPr>
          <w:rFonts w:ascii="宋体" w:hAnsi="宋体" w:hint="eastAsia"/>
        </w:rPr>
        <w:t>：001</w:t>
      </w:r>
    </w:p>
    <w:p w14:paraId="676ED773" w14:textId="77777777" w:rsidR="00E93617" w:rsidRPr="00E93617" w:rsidRDefault="00E93617" w:rsidP="00E93617">
      <w:pPr>
        <w:ind w:firstLine="420"/>
        <w:rPr>
          <w:rFonts w:ascii="宋体" w:hAnsi="宋体" w:hint="eastAsia"/>
        </w:rPr>
      </w:pPr>
      <w:r w:rsidRPr="00E93617">
        <w:rPr>
          <w:rFonts w:ascii="宋体" w:hAnsi="宋体" w:hint="eastAsia"/>
          <w:b/>
          <w:bCs/>
        </w:rPr>
        <w:t>3.</w:t>
      </w:r>
      <w:r w:rsidRPr="00E93617">
        <w:rPr>
          <w:rFonts w:ascii="宋体" w:hAnsi="宋体" w:hint="eastAsia"/>
          <w:b/>
          <w:bCs/>
        </w:rPr>
        <w:tab/>
        <w:t>发布单位</w:t>
      </w:r>
      <w:r w:rsidRPr="00E93617">
        <w:rPr>
          <w:rFonts w:ascii="宋体" w:hAnsi="宋体" w:hint="eastAsia"/>
        </w:rPr>
        <w:t>：项目一（13组）</w:t>
      </w:r>
    </w:p>
    <w:p w14:paraId="224C33B1" w14:textId="77777777" w:rsidR="00E93617" w:rsidRPr="00E93617" w:rsidRDefault="00E93617" w:rsidP="00E93617">
      <w:pPr>
        <w:ind w:firstLine="420"/>
        <w:rPr>
          <w:rFonts w:ascii="宋体" w:hAnsi="宋体" w:hint="eastAsia"/>
        </w:rPr>
      </w:pPr>
      <w:r w:rsidRPr="00E93617">
        <w:rPr>
          <w:rFonts w:ascii="宋体" w:hAnsi="宋体" w:hint="eastAsia"/>
          <w:b/>
          <w:bCs/>
        </w:rPr>
        <w:t>4.</w:t>
      </w:r>
      <w:r w:rsidRPr="00E93617">
        <w:rPr>
          <w:rFonts w:ascii="宋体" w:hAnsi="宋体" w:hint="eastAsia"/>
          <w:b/>
          <w:bCs/>
        </w:rPr>
        <w:tab/>
        <w:t>发布时间：</w:t>
      </w:r>
      <w:r w:rsidRPr="00E93617">
        <w:rPr>
          <w:rFonts w:ascii="宋体" w:hAnsi="宋体" w:hint="eastAsia"/>
        </w:rPr>
        <w:t>2024-9-25</w:t>
      </w:r>
    </w:p>
    <w:p w14:paraId="6067C9C4" w14:textId="77777777" w:rsidR="00E93617" w:rsidRPr="00E93617" w:rsidRDefault="00E93617" w:rsidP="00E93617">
      <w:pPr>
        <w:rPr>
          <w:rFonts w:ascii="宋体" w:hAnsi="宋体" w:hint="eastAsia"/>
          <w:b/>
          <w:bCs/>
        </w:rPr>
      </w:pPr>
      <w:r w:rsidRPr="00E93617">
        <w:rPr>
          <w:rFonts w:ascii="宋体" w:hAnsi="宋体" w:hint="eastAsia"/>
          <w:b/>
          <w:bCs/>
        </w:rPr>
        <w:t>项目任务书</w:t>
      </w:r>
    </w:p>
    <w:p w14:paraId="08B45473" w14:textId="4E328E8C" w:rsidR="00E93617" w:rsidRPr="00E93617" w:rsidRDefault="00E93617" w:rsidP="00E93617">
      <w:pPr>
        <w:ind w:firstLine="420"/>
        <w:rPr>
          <w:rFonts w:ascii="宋体" w:hAnsi="宋体" w:hint="eastAsia"/>
        </w:rPr>
      </w:pPr>
      <w:r w:rsidRPr="00E93617">
        <w:rPr>
          <w:rFonts w:ascii="宋体" w:hAnsi="宋体" w:hint="eastAsia"/>
          <w:b/>
          <w:bCs/>
        </w:rPr>
        <w:t>1.</w:t>
      </w:r>
      <w:r w:rsidRPr="00E93617">
        <w:rPr>
          <w:rFonts w:ascii="宋体" w:hAnsi="宋体" w:hint="eastAsia"/>
          <w:b/>
          <w:bCs/>
        </w:rPr>
        <w:tab/>
        <w:t>标题：</w:t>
      </w:r>
      <w:r w:rsidRPr="00E93617">
        <w:rPr>
          <w:rFonts w:ascii="宋体" w:hAnsi="宋体" w:hint="eastAsia"/>
        </w:rPr>
        <w:t>软件商城交易平台计划任务书</w:t>
      </w:r>
    </w:p>
    <w:p w14:paraId="09187701" w14:textId="54D1174A" w:rsidR="00E93617" w:rsidRPr="00E93617" w:rsidRDefault="00E93617" w:rsidP="00E93617">
      <w:pPr>
        <w:ind w:firstLine="420"/>
        <w:rPr>
          <w:rFonts w:ascii="宋体" w:hAnsi="宋体" w:hint="eastAsia"/>
        </w:rPr>
      </w:pPr>
      <w:r w:rsidRPr="00E93617">
        <w:rPr>
          <w:rFonts w:ascii="宋体" w:hAnsi="宋体" w:hint="eastAsia"/>
          <w:b/>
          <w:bCs/>
        </w:rPr>
        <w:t>2.</w:t>
      </w:r>
      <w:r w:rsidRPr="00E93617">
        <w:rPr>
          <w:rFonts w:ascii="宋体" w:hAnsi="宋体" w:hint="eastAsia"/>
          <w:b/>
          <w:bCs/>
        </w:rPr>
        <w:tab/>
        <w:t>编号</w:t>
      </w:r>
      <w:r w:rsidRPr="00E93617">
        <w:rPr>
          <w:rFonts w:ascii="宋体" w:hAnsi="宋体" w:hint="eastAsia"/>
        </w:rPr>
        <w:t>：002</w:t>
      </w:r>
    </w:p>
    <w:p w14:paraId="0A9A0FD3" w14:textId="20D17C2C" w:rsidR="00E93617" w:rsidRPr="00E93617" w:rsidRDefault="00E93617" w:rsidP="00E93617">
      <w:pPr>
        <w:ind w:firstLine="420"/>
        <w:rPr>
          <w:rFonts w:ascii="宋体" w:hAnsi="宋体" w:hint="eastAsia"/>
        </w:rPr>
      </w:pPr>
      <w:r w:rsidRPr="00E93617">
        <w:rPr>
          <w:rFonts w:ascii="宋体" w:hAnsi="宋体" w:hint="eastAsia"/>
          <w:b/>
          <w:bCs/>
        </w:rPr>
        <w:t>3.</w:t>
      </w:r>
      <w:r w:rsidRPr="00E93617">
        <w:rPr>
          <w:rFonts w:ascii="宋体" w:hAnsi="宋体" w:hint="eastAsia"/>
          <w:b/>
          <w:bCs/>
        </w:rPr>
        <w:tab/>
        <w:t>发布单位：</w:t>
      </w:r>
      <w:r w:rsidRPr="00E93617">
        <w:rPr>
          <w:rFonts w:ascii="宋体" w:hAnsi="宋体" w:hint="eastAsia"/>
        </w:rPr>
        <w:t>项目一（13组）</w:t>
      </w:r>
    </w:p>
    <w:p w14:paraId="535DB671" w14:textId="42BE73B5" w:rsidR="00E93617" w:rsidRPr="00E93617" w:rsidRDefault="00E93617" w:rsidP="00E93617">
      <w:pPr>
        <w:ind w:firstLine="420"/>
        <w:rPr>
          <w:rFonts w:ascii="宋体" w:hAnsi="宋体" w:hint="eastAsia"/>
        </w:rPr>
      </w:pPr>
      <w:r w:rsidRPr="00E93617">
        <w:rPr>
          <w:rFonts w:ascii="宋体" w:hAnsi="宋体" w:hint="eastAsia"/>
          <w:b/>
          <w:bCs/>
        </w:rPr>
        <w:t>4.</w:t>
      </w:r>
      <w:r w:rsidRPr="00E93617">
        <w:rPr>
          <w:rFonts w:ascii="宋体" w:hAnsi="宋体" w:hint="eastAsia"/>
          <w:b/>
          <w:bCs/>
        </w:rPr>
        <w:tab/>
        <w:t>发布时间</w:t>
      </w:r>
      <w:r w:rsidRPr="00E93617">
        <w:rPr>
          <w:rFonts w:ascii="宋体" w:hAnsi="宋体" w:hint="eastAsia"/>
        </w:rPr>
        <w:t>：2024-10-6</w:t>
      </w:r>
    </w:p>
    <w:p w14:paraId="4D2CEE02" w14:textId="77777777" w:rsidR="00E93617" w:rsidRPr="00E93617" w:rsidRDefault="00E93617" w:rsidP="00E93617">
      <w:pPr>
        <w:rPr>
          <w:rFonts w:ascii="宋体" w:hAnsi="宋体" w:hint="eastAsia"/>
          <w:b/>
          <w:bCs/>
        </w:rPr>
      </w:pPr>
      <w:r w:rsidRPr="00E93617">
        <w:rPr>
          <w:rFonts w:ascii="宋体" w:hAnsi="宋体" w:hint="eastAsia"/>
          <w:b/>
          <w:bCs/>
        </w:rPr>
        <w:t>系统界面功能说明书</w:t>
      </w:r>
    </w:p>
    <w:p w14:paraId="4FB39E37" w14:textId="77777777" w:rsidR="00E93617" w:rsidRPr="00E93617" w:rsidRDefault="00E93617" w:rsidP="00E93617">
      <w:pPr>
        <w:ind w:firstLine="420"/>
        <w:rPr>
          <w:rFonts w:ascii="宋体" w:hAnsi="宋体" w:hint="eastAsia"/>
        </w:rPr>
      </w:pPr>
      <w:r w:rsidRPr="00E93617">
        <w:rPr>
          <w:rFonts w:ascii="宋体" w:hAnsi="宋体" w:hint="eastAsia"/>
          <w:b/>
          <w:bCs/>
        </w:rPr>
        <w:t>1.</w:t>
      </w:r>
      <w:r w:rsidRPr="00E93617">
        <w:rPr>
          <w:rFonts w:ascii="宋体" w:hAnsi="宋体" w:hint="eastAsia"/>
          <w:b/>
          <w:bCs/>
        </w:rPr>
        <w:tab/>
        <w:t>标题：</w:t>
      </w:r>
      <w:r w:rsidRPr="00E93617">
        <w:rPr>
          <w:rFonts w:ascii="宋体" w:hAnsi="宋体" w:hint="eastAsia"/>
        </w:rPr>
        <w:t>软件商城交易平台系统界面功能说明书</w:t>
      </w:r>
    </w:p>
    <w:p w14:paraId="38C97581" w14:textId="77777777" w:rsidR="00E93617" w:rsidRPr="00E93617" w:rsidRDefault="00E93617" w:rsidP="00E93617">
      <w:pPr>
        <w:ind w:firstLine="420"/>
        <w:rPr>
          <w:rFonts w:ascii="宋体" w:hAnsi="宋体" w:hint="eastAsia"/>
        </w:rPr>
      </w:pPr>
      <w:r w:rsidRPr="00E93617">
        <w:rPr>
          <w:rFonts w:ascii="宋体" w:hAnsi="宋体" w:hint="eastAsia"/>
          <w:b/>
          <w:bCs/>
        </w:rPr>
        <w:t>2.</w:t>
      </w:r>
      <w:r w:rsidRPr="00E93617">
        <w:rPr>
          <w:rFonts w:ascii="宋体" w:hAnsi="宋体" w:hint="eastAsia"/>
          <w:b/>
          <w:bCs/>
        </w:rPr>
        <w:tab/>
        <w:t>编号：</w:t>
      </w:r>
      <w:r w:rsidRPr="00E93617">
        <w:rPr>
          <w:rFonts w:ascii="宋体" w:hAnsi="宋体" w:hint="eastAsia"/>
        </w:rPr>
        <w:t>003</w:t>
      </w:r>
    </w:p>
    <w:p w14:paraId="23ADA151" w14:textId="77777777" w:rsidR="00E93617" w:rsidRPr="00E93617" w:rsidRDefault="00E93617" w:rsidP="00E93617">
      <w:pPr>
        <w:ind w:firstLine="420"/>
        <w:rPr>
          <w:rFonts w:ascii="宋体" w:hAnsi="宋体" w:hint="eastAsia"/>
        </w:rPr>
      </w:pPr>
      <w:r w:rsidRPr="00E93617">
        <w:rPr>
          <w:rFonts w:ascii="宋体" w:hAnsi="宋体" w:hint="eastAsia"/>
          <w:b/>
          <w:bCs/>
        </w:rPr>
        <w:t>3.</w:t>
      </w:r>
      <w:r w:rsidRPr="00E93617">
        <w:rPr>
          <w:rFonts w:ascii="宋体" w:hAnsi="宋体" w:hint="eastAsia"/>
          <w:b/>
          <w:bCs/>
        </w:rPr>
        <w:tab/>
        <w:t>发布单位</w:t>
      </w:r>
      <w:r w:rsidRPr="00E93617">
        <w:rPr>
          <w:rFonts w:ascii="宋体" w:hAnsi="宋体" w:hint="eastAsia"/>
        </w:rPr>
        <w:t>：项目一（13组）</w:t>
      </w:r>
    </w:p>
    <w:p w14:paraId="571276E4" w14:textId="77777777" w:rsidR="00E93617" w:rsidRPr="00E93617" w:rsidRDefault="00E93617" w:rsidP="00E93617">
      <w:pPr>
        <w:ind w:firstLine="420"/>
        <w:rPr>
          <w:rFonts w:ascii="宋体" w:hAnsi="宋体" w:hint="eastAsia"/>
        </w:rPr>
      </w:pPr>
      <w:r w:rsidRPr="00E93617">
        <w:rPr>
          <w:rFonts w:ascii="宋体" w:hAnsi="宋体" w:hint="eastAsia"/>
          <w:b/>
          <w:bCs/>
        </w:rPr>
        <w:t>4.</w:t>
      </w:r>
      <w:r w:rsidRPr="00E93617">
        <w:rPr>
          <w:rFonts w:ascii="宋体" w:hAnsi="宋体" w:hint="eastAsia"/>
          <w:b/>
          <w:bCs/>
        </w:rPr>
        <w:tab/>
        <w:t>发布时间</w:t>
      </w:r>
      <w:r w:rsidRPr="00E93617">
        <w:rPr>
          <w:rFonts w:ascii="宋体" w:hAnsi="宋体" w:hint="eastAsia"/>
        </w:rPr>
        <w:t>：2024-10-12</w:t>
      </w:r>
    </w:p>
    <w:p w14:paraId="7A67FA31" w14:textId="77777777" w:rsidR="00E93617" w:rsidRPr="00E93617" w:rsidRDefault="00E93617" w:rsidP="00E93617">
      <w:pPr>
        <w:rPr>
          <w:rFonts w:ascii="宋体" w:hAnsi="宋体" w:hint="eastAsia"/>
          <w:b/>
          <w:bCs/>
        </w:rPr>
      </w:pPr>
      <w:r w:rsidRPr="00E93617">
        <w:rPr>
          <w:rFonts w:ascii="宋体" w:hAnsi="宋体" w:hint="eastAsia"/>
          <w:b/>
          <w:bCs/>
        </w:rPr>
        <w:t>需求规格说明书</w:t>
      </w:r>
    </w:p>
    <w:p w14:paraId="01F62330" w14:textId="4732D7BF" w:rsidR="00E93617" w:rsidRPr="00E93617" w:rsidRDefault="00E93617" w:rsidP="00E93617">
      <w:pPr>
        <w:ind w:firstLine="420"/>
        <w:rPr>
          <w:rFonts w:ascii="宋体" w:hAnsi="宋体" w:hint="eastAsia"/>
        </w:rPr>
      </w:pPr>
      <w:r w:rsidRPr="00E93617">
        <w:rPr>
          <w:rFonts w:ascii="宋体" w:hAnsi="宋体" w:hint="eastAsia"/>
          <w:b/>
          <w:bCs/>
        </w:rPr>
        <w:t>1.</w:t>
      </w:r>
      <w:r w:rsidRPr="00E93617">
        <w:rPr>
          <w:rFonts w:ascii="宋体" w:hAnsi="宋体" w:hint="eastAsia"/>
          <w:b/>
          <w:bCs/>
        </w:rPr>
        <w:tab/>
        <w:t>标题：</w:t>
      </w:r>
      <w:r w:rsidRPr="00E93617">
        <w:rPr>
          <w:rFonts w:ascii="宋体" w:hAnsi="宋体" w:hint="eastAsia"/>
        </w:rPr>
        <w:t>软件商城交易平台需求规格说明书</w:t>
      </w:r>
    </w:p>
    <w:p w14:paraId="5AB0A5CD" w14:textId="776C61A4" w:rsidR="00E93617" w:rsidRPr="00E93617" w:rsidRDefault="00E93617" w:rsidP="00E93617">
      <w:pPr>
        <w:ind w:firstLine="420"/>
        <w:rPr>
          <w:rFonts w:ascii="宋体" w:hAnsi="宋体" w:hint="eastAsia"/>
        </w:rPr>
      </w:pPr>
      <w:r w:rsidRPr="00E93617">
        <w:rPr>
          <w:rFonts w:ascii="宋体" w:hAnsi="宋体" w:hint="eastAsia"/>
          <w:b/>
          <w:bCs/>
        </w:rPr>
        <w:t>2.</w:t>
      </w:r>
      <w:r w:rsidRPr="00E93617">
        <w:rPr>
          <w:rFonts w:ascii="宋体" w:hAnsi="宋体" w:hint="eastAsia"/>
          <w:b/>
          <w:bCs/>
        </w:rPr>
        <w:tab/>
        <w:t>编号：</w:t>
      </w:r>
      <w:r w:rsidRPr="00E93617">
        <w:rPr>
          <w:rFonts w:ascii="宋体" w:hAnsi="宋体" w:hint="eastAsia"/>
        </w:rPr>
        <w:t>004</w:t>
      </w:r>
    </w:p>
    <w:p w14:paraId="45D5A09C" w14:textId="2E8146A2" w:rsidR="00E93617" w:rsidRPr="00E93617" w:rsidRDefault="00E93617" w:rsidP="00E93617">
      <w:pPr>
        <w:ind w:firstLine="420"/>
        <w:rPr>
          <w:rFonts w:ascii="宋体" w:hAnsi="宋体" w:hint="eastAsia"/>
        </w:rPr>
      </w:pPr>
      <w:r w:rsidRPr="00E93617">
        <w:rPr>
          <w:rFonts w:ascii="宋体" w:hAnsi="宋体" w:hint="eastAsia"/>
          <w:b/>
          <w:bCs/>
        </w:rPr>
        <w:t>3.</w:t>
      </w:r>
      <w:r w:rsidRPr="00E93617">
        <w:rPr>
          <w:rFonts w:ascii="宋体" w:hAnsi="宋体" w:hint="eastAsia"/>
          <w:b/>
          <w:bCs/>
        </w:rPr>
        <w:tab/>
        <w:t>发布单位</w:t>
      </w:r>
      <w:r w:rsidRPr="00E93617">
        <w:rPr>
          <w:rFonts w:ascii="宋体" w:hAnsi="宋体" w:hint="eastAsia"/>
        </w:rPr>
        <w:t>：项目一（13组）</w:t>
      </w:r>
    </w:p>
    <w:p w14:paraId="2F7F6A2C" w14:textId="3D059387" w:rsidR="00E93617" w:rsidRPr="00E93617" w:rsidRDefault="00E93617" w:rsidP="00E93617">
      <w:pPr>
        <w:ind w:firstLine="420"/>
        <w:rPr>
          <w:rFonts w:ascii="宋体" w:hAnsi="宋体" w:hint="eastAsia"/>
        </w:rPr>
      </w:pPr>
      <w:r w:rsidRPr="00E93617">
        <w:rPr>
          <w:rFonts w:ascii="宋体" w:hAnsi="宋体" w:hint="eastAsia"/>
          <w:b/>
          <w:bCs/>
        </w:rPr>
        <w:t>4.</w:t>
      </w:r>
      <w:r w:rsidRPr="00E93617">
        <w:rPr>
          <w:rFonts w:ascii="宋体" w:hAnsi="宋体" w:hint="eastAsia"/>
          <w:b/>
          <w:bCs/>
        </w:rPr>
        <w:tab/>
        <w:t>发布时间：</w:t>
      </w:r>
      <w:r w:rsidRPr="00E93617">
        <w:rPr>
          <w:rFonts w:ascii="宋体" w:hAnsi="宋体" w:hint="eastAsia"/>
        </w:rPr>
        <w:t>2024-10-16</w:t>
      </w:r>
    </w:p>
    <w:p w14:paraId="4618EA3C" w14:textId="77777777" w:rsidR="00E93617" w:rsidRPr="00E93617" w:rsidRDefault="00E93617" w:rsidP="00E93617">
      <w:pPr>
        <w:rPr>
          <w:rFonts w:ascii="宋体" w:hAnsi="宋体" w:hint="eastAsia"/>
          <w:b/>
          <w:bCs/>
        </w:rPr>
      </w:pPr>
      <w:r w:rsidRPr="00E93617">
        <w:rPr>
          <w:rFonts w:ascii="宋体" w:hAnsi="宋体" w:hint="eastAsia"/>
          <w:b/>
          <w:bCs/>
        </w:rPr>
        <w:t>概要设计说明书</w:t>
      </w:r>
    </w:p>
    <w:p w14:paraId="44DEC7E1" w14:textId="77777777" w:rsidR="00E93617" w:rsidRPr="00E93617" w:rsidRDefault="00E93617" w:rsidP="00E93617">
      <w:pPr>
        <w:ind w:firstLine="420"/>
        <w:rPr>
          <w:rFonts w:ascii="宋体" w:hAnsi="宋体" w:hint="eastAsia"/>
        </w:rPr>
      </w:pPr>
      <w:r w:rsidRPr="00E93617">
        <w:rPr>
          <w:rFonts w:ascii="宋体" w:hAnsi="宋体" w:hint="eastAsia"/>
          <w:b/>
          <w:bCs/>
        </w:rPr>
        <w:t>1.</w:t>
      </w:r>
      <w:r w:rsidRPr="00E93617">
        <w:rPr>
          <w:rFonts w:ascii="宋体" w:hAnsi="宋体" w:hint="eastAsia"/>
          <w:b/>
          <w:bCs/>
        </w:rPr>
        <w:tab/>
        <w:t>标题：</w:t>
      </w:r>
      <w:r w:rsidRPr="00E93617">
        <w:rPr>
          <w:rFonts w:ascii="宋体" w:hAnsi="宋体" w:hint="eastAsia"/>
        </w:rPr>
        <w:t>软件商城交易平台概要设计说明书</w:t>
      </w:r>
    </w:p>
    <w:p w14:paraId="31A6D28A" w14:textId="77777777" w:rsidR="00E93617" w:rsidRPr="00E93617" w:rsidRDefault="00E93617" w:rsidP="00E93617">
      <w:pPr>
        <w:ind w:firstLine="420"/>
        <w:rPr>
          <w:rFonts w:ascii="宋体" w:hAnsi="宋体" w:hint="eastAsia"/>
        </w:rPr>
      </w:pPr>
      <w:r w:rsidRPr="00E93617">
        <w:rPr>
          <w:rFonts w:ascii="宋体" w:hAnsi="宋体" w:hint="eastAsia"/>
          <w:b/>
          <w:bCs/>
        </w:rPr>
        <w:t>2.</w:t>
      </w:r>
      <w:r w:rsidRPr="00E93617">
        <w:rPr>
          <w:rFonts w:ascii="宋体" w:hAnsi="宋体" w:hint="eastAsia"/>
          <w:b/>
          <w:bCs/>
        </w:rPr>
        <w:tab/>
        <w:t>编号：</w:t>
      </w:r>
      <w:r w:rsidRPr="00E93617">
        <w:rPr>
          <w:rFonts w:ascii="宋体" w:hAnsi="宋体" w:hint="eastAsia"/>
        </w:rPr>
        <w:t>005</w:t>
      </w:r>
    </w:p>
    <w:p w14:paraId="67E7BCC4" w14:textId="77777777" w:rsidR="00E93617" w:rsidRPr="00E93617" w:rsidRDefault="00E93617" w:rsidP="00E93617">
      <w:pPr>
        <w:ind w:firstLine="420"/>
        <w:rPr>
          <w:rFonts w:ascii="宋体" w:hAnsi="宋体" w:hint="eastAsia"/>
        </w:rPr>
      </w:pPr>
      <w:r w:rsidRPr="00E93617">
        <w:rPr>
          <w:rFonts w:ascii="宋体" w:hAnsi="宋体" w:hint="eastAsia"/>
          <w:b/>
          <w:bCs/>
        </w:rPr>
        <w:t>3.</w:t>
      </w:r>
      <w:r w:rsidRPr="00E93617">
        <w:rPr>
          <w:rFonts w:ascii="宋体" w:hAnsi="宋体" w:hint="eastAsia"/>
          <w:b/>
          <w:bCs/>
        </w:rPr>
        <w:tab/>
        <w:t>发布单位：</w:t>
      </w:r>
      <w:r w:rsidRPr="00E93617">
        <w:rPr>
          <w:rFonts w:ascii="宋体" w:hAnsi="宋体" w:hint="eastAsia"/>
        </w:rPr>
        <w:t>项目一（13组）</w:t>
      </w:r>
    </w:p>
    <w:p w14:paraId="404193BA" w14:textId="77777777" w:rsidR="00E93617" w:rsidRPr="00E93617" w:rsidRDefault="00E93617" w:rsidP="00E93617">
      <w:pPr>
        <w:ind w:firstLine="420"/>
        <w:rPr>
          <w:rFonts w:ascii="宋体" w:hAnsi="宋体" w:hint="eastAsia"/>
        </w:rPr>
      </w:pPr>
      <w:r w:rsidRPr="00E93617">
        <w:rPr>
          <w:rFonts w:ascii="宋体" w:hAnsi="宋体" w:hint="eastAsia"/>
          <w:b/>
          <w:bCs/>
        </w:rPr>
        <w:t>4.</w:t>
      </w:r>
      <w:r w:rsidRPr="00E93617">
        <w:rPr>
          <w:rFonts w:ascii="宋体" w:hAnsi="宋体" w:hint="eastAsia"/>
          <w:b/>
          <w:bCs/>
        </w:rPr>
        <w:tab/>
        <w:t>发布时间：</w:t>
      </w:r>
      <w:r w:rsidRPr="00E93617">
        <w:rPr>
          <w:rFonts w:ascii="宋体" w:hAnsi="宋体" w:hint="eastAsia"/>
        </w:rPr>
        <w:t>2024-10-30</w:t>
      </w:r>
    </w:p>
    <w:p w14:paraId="2ECD2F52" w14:textId="77777777" w:rsidR="00E93617" w:rsidRPr="00E93617" w:rsidRDefault="00E93617" w:rsidP="00E93617">
      <w:pPr>
        <w:rPr>
          <w:rFonts w:ascii="宋体" w:hAnsi="宋体" w:hint="eastAsia"/>
          <w:b/>
          <w:bCs/>
        </w:rPr>
      </w:pPr>
      <w:r w:rsidRPr="00E93617">
        <w:rPr>
          <w:rFonts w:ascii="宋体" w:hAnsi="宋体" w:hint="eastAsia"/>
          <w:b/>
          <w:bCs/>
        </w:rPr>
        <w:t>详细设计说明书</w:t>
      </w:r>
    </w:p>
    <w:p w14:paraId="109D3415" w14:textId="77777777" w:rsidR="00E93617" w:rsidRPr="00E93617" w:rsidRDefault="00E93617" w:rsidP="00E93617">
      <w:pPr>
        <w:ind w:firstLine="420"/>
        <w:rPr>
          <w:rFonts w:ascii="宋体" w:hAnsi="宋体" w:hint="eastAsia"/>
        </w:rPr>
      </w:pPr>
      <w:r w:rsidRPr="00E93617">
        <w:rPr>
          <w:rFonts w:ascii="宋体" w:hAnsi="宋体" w:hint="eastAsia"/>
          <w:b/>
          <w:bCs/>
        </w:rPr>
        <w:t>1.</w:t>
      </w:r>
      <w:r w:rsidRPr="00E93617">
        <w:rPr>
          <w:rFonts w:ascii="宋体" w:hAnsi="宋体" w:hint="eastAsia"/>
          <w:b/>
          <w:bCs/>
        </w:rPr>
        <w:tab/>
        <w:t>标题：</w:t>
      </w:r>
      <w:r w:rsidRPr="00E93617">
        <w:rPr>
          <w:rFonts w:ascii="宋体" w:hAnsi="宋体" w:hint="eastAsia"/>
        </w:rPr>
        <w:t>软件商城交易平台详细设计说明书</w:t>
      </w:r>
    </w:p>
    <w:p w14:paraId="79E3D48E" w14:textId="77777777" w:rsidR="00E93617" w:rsidRPr="00E93617" w:rsidRDefault="00E93617" w:rsidP="00E93617">
      <w:pPr>
        <w:ind w:firstLine="420"/>
        <w:rPr>
          <w:rFonts w:ascii="宋体" w:hAnsi="宋体" w:hint="eastAsia"/>
        </w:rPr>
      </w:pPr>
      <w:r w:rsidRPr="00E93617">
        <w:rPr>
          <w:rFonts w:ascii="宋体" w:hAnsi="宋体" w:hint="eastAsia"/>
          <w:b/>
          <w:bCs/>
        </w:rPr>
        <w:t>2.</w:t>
      </w:r>
      <w:r w:rsidRPr="00E93617">
        <w:rPr>
          <w:rFonts w:ascii="宋体" w:hAnsi="宋体" w:hint="eastAsia"/>
          <w:b/>
          <w:bCs/>
        </w:rPr>
        <w:tab/>
        <w:t>编号：</w:t>
      </w:r>
      <w:r w:rsidRPr="00E93617">
        <w:rPr>
          <w:rFonts w:ascii="宋体" w:hAnsi="宋体" w:hint="eastAsia"/>
        </w:rPr>
        <w:t>006</w:t>
      </w:r>
    </w:p>
    <w:p w14:paraId="345E3E01" w14:textId="77777777" w:rsidR="00E93617" w:rsidRPr="00E93617" w:rsidRDefault="00E93617" w:rsidP="00E93617">
      <w:pPr>
        <w:ind w:firstLine="420"/>
        <w:rPr>
          <w:rFonts w:ascii="宋体" w:hAnsi="宋体" w:hint="eastAsia"/>
        </w:rPr>
      </w:pPr>
      <w:r w:rsidRPr="00E93617">
        <w:rPr>
          <w:rFonts w:ascii="宋体" w:hAnsi="宋体" w:hint="eastAsia"/>
          <w:b/>
          <w:bCs/>
        </w:rPr>
        <w:t>3.</w:t>
      </w:r>
      <w:r w:rsidRPr="00E93617">
        <w:rPr>
          <w:rFonts w:ascii="宋体" w:hAnsi="宋体" w:hint="eastAsia"/>
          <w:b/>
          <w:bCs/>
        </w:rPr>
        <w:tab/>
        <w:t>发布单位：</w:t>
      </w:r>
      <w:r w:rsidRPr="00E93617">
        <w:rPr>
          <w:rFonts w:ascii="宋体" w:hAnsi="宋体" w:hint="eastAsia"/>
        </w:rPr>
        <w:t>项目一（13组）</w:t>
      </w:r>
    </w:p>
    <w:p w14:paraId="1E7D6DEE" w14:textId="77777777" w:rsidR="00E93617" w:rsidRPr="00E93617" w:rsidRDefault="00E93617" w:rsidP="00E93617">
      <w:pPr>
        <w:ind w:firstLine="420"/>
        <w:rPr>
          <w:rFonts w:ascii="宋体" w:hAnsi="宋体" w:hint="eastAsia"/>
        </w:rPr>
      </w:pPr>
      <w:r w:rsidRPr="00E93617">
        <w:rPr>
          <w:rFonts w:ascii="宋体" w:hAnsi="宋体" w:hint="eastAsia"/>
          <w:b/>
          <w:bCs/>
        </w:rPr>
        <w:t>4.</w:t>
      </w:r>
      <w:r w:rsidRPr="00E93617">
        <w:rPr>
          <w:rFonts w:ascii="宋体" w:hAnsi="宋体" w:hint="eastAsia"/>
          <w:b/>
          <w:bCs/>
        </w:rPr>
        <w:tab/>
        <w:t>发布时间：</w:t>
      </w:r>
      <w:r w:rsidRPr="00E93617">
        <w:rPr>
          <w:rFonts w:ascii="宋体" w:hAnsi="宋体" w:hint="eastAsia"/>
        </w:rPr>
        <w:t>2024-11-20</w:t>
      </w:r>
    </w:p>
    <w:p w14:paraId="4CEEF477" w14:textId="77777777" w:rsidR="00E93617" w:rsidRPr="00E93617" w:rsidRDefault="00E93617" w:rsidP="00E93617">
      <w:pPr>
        <w:rPr>
          <w:rFonts w:ascii="宋体" w:hAnsi="宋体" w:hint="eastAsia"/>
          <w:b/>
          <w:bCs/>
        </w:rPr>
      </w:pPr>
      <w:r w:rsidRPr="00E93617">
        <w:rPr>
          <w:rFonts w:ascii="宋体" w:hAnsi="宋体" w:hint="eastAsia"/>
          <w:b/>
          <w:bCs/>
        </w:rPr>
        <w:t>用户操作手册</w:t>
      </w:r>
    </w:p>
    <w:p w14:paraId="06254B22" w14:textId="77777777" w:rsidR="00E93617" w:rsidRPr="00E93617" w:rsidRDefault="00E93617" w:rsidP="00E93617">
      <w:pPr>
        <w:ind w:firstLine="420"/>
        <w:rPr>
          <w:rFonts w:ascii="宋体" w:hAnsi="宋体" w:hint="eastAsia"/>
        </w:rPr>
      </w:pPr>
      <w:r w:rsidRPr="00E93617">
        <w:rPr>
          <w:rFonts w:ascii="宋体" w:hAnsi="宋体" w:hint="eastAsia"/>
          <w:b/>
          <w:bCs/>
        </w:rPr>
        <w:t>1.</w:t>
      </w:r>
      <w:r w:rsidRPr="00E93617">
        <w:rPr>
          <w:rFonts w:ascii="宋体" w:hAnsi="宋体" w:hint="eastAsia"/>
          <w:b/>
          <w:bCs/>
        </w:rPr>
        <w:tab/>
        <w:t>标题：</w:t>
      </w:r>
      <w:r w:rsidRPr="00E93617">
        <w:rPr>
          <w:rFonts w:ascii="宋体" w:hAnsi="宋体" w:hint="eastAsia"/>
        </w:rPr>
        <w:t>软件商城交易平台用户操作手册</w:t>
      </w:r>
    </w:p>
    <w:p w14:paraId="5FBFF8EB" w14:textId="77777777" w:rsidR="00E93617" w:rsidRPr="00E93617" w:rsidRDefault="00E93617" w:rsidP="00E93617">
      <w:pPr>
        <w:ind w:firstLine="420"/>
        <w:rPr>
          <w:rFonts w:ascii="宋体" w:hAnsi="宋体" w:hint="eastAsia"/>
        </w:rPr>
      </w:pPr>
      <w:r w:rsidRPr="00E93617">
        <w:rPr>
          <w:rFonts w:ascii="宋体" w:hAnsi="宋体" w:hint="eastAsia"/>
          <w:b/>
          <w:bCs/>
        </w:rPr>
        <w:t>2.</w:t>
      </w:r>
      <w:r w:rsidRPr="00E93617">
        <w:rPr>
          <w:rFonts w:ascii="宋体" w:hAnsi="宋体" w:hint="eastAsia"/>
          <w:b/>
          <w:bCs/>
        </w:rPr>
        <w:tab/>
        <w:t>编号：</w:t>
      </w:r>
      <w:r w:rsidRPr="00E93617">
        <w:rPr>
          <w:rFonts w:ascii="宋体" w:hAnsi="宋体" w:hint="eastAsia"/>
        </w:rPr>
        <w:t>007</w:t>
      </w:r>
    </w:p>
    <w:p w14:paraId="62BD3798" w14:textId="77777777" w:rsidR="00E93617" w:rsidRPr="00E93617" w:rsidRDefault="00E93617" w:rsidP="00E93617">
      <w:pPr>
        <w:ind w:firstLine="420"/>
        <w:rPr>
          <w:rFonts w:ascii="宋体" w:hAnsi="宋体" w:hint="eastAsia"/>
        </w:rPr>
      </w:pPr>
      <w:r w:rsidRPr="00E93617">
        <w:rPr>
          <w:rFonts w:ascii="宋体" w:hAnsi="宋体" w:hint="eastAsia"/>
          <w:b/>
          <w:bCs/>
        </w:rPr>
        <w:t>3.</w:t>
      </w:r>
      <w:r w:rsidRPr="00E93617">
        <w:rPr>
          <w:rFonts w:ascii="宋体" w:hAnsi="宋体" w:hint="eastAsia"/>
          <w:b/>
          <w:bCs/>
        </w:rPr>
        <w:tab/>
        <w:t>发布单位：</w:t>
      </w:r>
      <w:r w:rsidRPr="00E93617">
        <w:rPr>
          <w:rFonts w:ascii="宋体" w:hAnsi="宋体" w:hint="eastAsia"/>
        </w:rPr>
        <w:t>项目一（13组）</w:t>
      </w:r>
    </w:p>
    <w:p w14:paraId="100AB576" w14:textId="77777777" w:rsidR="00E93617" w:rsidRPr="00E93617" w:rsidRDefault="00E93617" w:rsidP="00E93617">
      <w:pPr>
        <w:ind w:firstLine="420"/>
        <w:rPr>
          <w:rFonts w:ascii="宋体" w:hAnsi="宋体" w:hint="eastAsia"/>
        </w:rPr>
      </w:pPr>
      <w:r w:rsidRPr="00E93617">
        <w:rPr>
          <w:rFonts w:ascii="宋体" w:hAnsi="宋体" w:hint="eastAsia"/>
          <w:b/>
          <w:bCs/>
        </w:rPr>
        <w:t>4.</w:t>
      </w:r>
      <w:r w:rsidRPr="00E93617">
        <w:rPr>
          <w:rFonts w:ascii="宋体" w:hAnsi="宋体" w:hint="eastAsia"/>
          <w:b/>
          <w:bCs/>
        </w:rPr>
        <w:tab/>
        <w:t>发布时间：</w:t>
      </w:r>
      <w:r w:rsidRPr="00E93617">
        <w:rPr>
          <w:rFonts w:ascii="宋体" w:hAnsi="宋体" w:hint="eastAsia"/>
        </w:rPr>
        <w:t>2024-11-24</w:t>
      </w:r>
    </w:p>
    <w:p w14:paraId="05E03149" w14:textId="77777777" w:rsidR="00E93617" w:rsidRPr="00E93617" w:rsidRDefault="00E93617" w:rsidP="00E93617">
      <w:pPr>
        <w:rPr>
          <w:rFonts w:ascii="宋体" w:hAnsi="宋体" w:hint="eastAsia"/>
          <w:b/>
          <w:bCs/>
        </w:rPr>
      </w:pPr>
      <w:r w:rsidRPr="00E93617">
        <w:rPr>
          <w:rFonts w:ascii="宋体" w:hAnsi="宋体" w:hint="eastAsia"/>
          <w:b/>
          <w:bCs/>
        </w:rPr>
        <w:t>软件开发标准与规范</w:t>
      </w:r>
    </w:p>
    <w:p w14:paraId="04CF6097" w14:textId="77777777" w:rsidR="00E93617" w:rsidRPr="00E93617" w:rsidRDefault="00E93617" w:rsidP="00E93617">
      <w:pPr>
        <w:ind w:firstLine="420"/>
        <w:rPr>
          <w:rFonts w:ascii="宋体" w:hAnsi="宋体" w:hint="eastAsia"/>
        </w:rPr>
      </w:pPr>
      <w:r w:rsidRPr="00E93617">
        <w:rPr>
          <w:rFonts w:ascii="宋体" w:hAnsi="宋体" w:hint="eastAsia"/>
        </w:rPr>
        <w:t>《软件工程测试文档》</w:t>
      </w:r>
    </w:p>
    <w:p w14:paraId="22B934A2" w14:textId="47D0ECB9" w:rsidR="00E93617" w:rsidRPr="00E93617" w:rsidRDefault="00E93617" w:rsidP="00E93617">
      <w:pPr>
        <w:ind w:firstLine="420"/>
        <w:rPr>
          <w:rFonts w:ascii="宋体" w:hAnsi="宋体" w:hint="eastAsia"/>
        </w:rPr>
      </w:pPr>
      <w:r w:rsidRPr="00E93617">
        <w:rPr>
          <w:rFonts w:ascii="宋体" w:hAnsi="宋体" w:hint="eastAsia"/>
        </w:rPr>
        <w:t>《软件开发过程管理规范》</w:t>
      </w:r>
    </w:p>
    <w:p w14:paraId="33287F49" w14:textId="3624F209" w:rsidR="00E93617" w:rsidRDefault="00E93617" w:rsidP="00E93617">
      <w:pPr>
        <w:ind w:firstLine="420"/>
        <w:rPr>
          <w:rFonts w:ascii="宋体" w:hAnsi="宋体" w:hint="eastAsia"/>
        </w:rPr>
      </w:pPr>
      <w:r w:rsidRPr="00E93617">
        <w:rPr>
          <w:rFonts w:ascii="宋体" w:hAnsi="宋体" w:hint="eastAsia"/>
        </w:rPr>
        <w:t>《软件工程 安全性测试规范》</w:t>
      </w:r>
    </w:p>
    <w:p w14:paraId="3CCB7F41" w14:textId="452CDD71" w:rsidR="005E3A56" w:rsidRDefault="00B35BED">
      <w:pPr>
        <w:pStyle w:val="1"/>
        <w:rPr>
          <w:rFonts w:ascii="宋体" w:hAnsi="宋体" w:hint="eastAsia"/>
        </w:rPr>
      </w:pPr>
      <w:bookmarkStart w:id="5" w:name="_Toc506967657"/>
      <w:r>
        <w:rPr>
          <w:rFonts w:ascii="宋体" w:hAnsi="宋体" w:hint="eastAsia"/>
        </w:rPr>
        <w:br w:type="page"/>
      </w:r>
      <w:r>
        <w:rPr>
          <w:rFonts w:ascii="宋体" w:hAnsi="宋体" w:hint="eastAsia"/>
        </w:rPr>
        <w:lastRenderedPageBreak/>
        <w:t>2．任务概述</w:t>
      </w:r>
      <w:bookmarkEnd w:id="5"/>
    </w:p>
    <w:p w14:paraId="65DDB50E" w14:textId="77777777" w:rsidR="005E3A56" w:rsidRDefault="00000000">
      <w:pPr>
        <w:pStyle w:val="2"/>
        <w:rPr>
          <w:rFonts w:ascii="宋体" w:eastAsia="宋体" w:hAnsi="宋体" w:hint="eastAsia"/>
        </w:rPr>
      </w:pPr>
      <w:bookmarkStart w:id="6" w:name="_Toc506967658"/>
      <w:r>
        <w:rPr>
          <w:rFonts w:ascii="宋体" w:eastAsia="宋体" w:hAnsi="宋体" w:hint="eastAsia"/>
        </w:rPr>
        <w:t>2.1目标</w:t>
      </w:r>
      <w:bookmarkEnd w:id="6"/>
    </w:p>
    <w:p w14:paraId="272003CF" w14:textId="00AEC2D6" w:rsidR="00E93617" w:rsidRDefault="00E93617" w:rsidP="00E93617">
      <w:pPr>
        <w:ind w:firstLineChars="200" w:firstLine="420"/>
      </w:pPr>
      <w:r w:rsidRPr="00E93617">
        <w:rPr>
          <w:rFonts w:hint="eastAsia"/>
        </w:rPr>
        <w:t>本测试说明书的目标是确保开发的软件商城交易平台管理系统符合需求规格说明书和设计说明书中的功能和非功能要求。通过全面的测试，验证系统的各项功能是否实现预期，确保系统在生产环境中的稳定性、安全性和性能。具体目标包括：</w:t>
      </w:r>
    </w:p>
    <w:p w14:paraId="4A932FF1" w14:textId="77777777" w:rsidR="00E93617" w:rsidRDefault="00E93617" w:rsidP="00E93617">
      <w:pPr>
        <w:ind w:firstLineChars="200" w:firstLine="420"/>
      </w:pPr>
      <w:r>
        <w:rPr>
          <w:rFonts w:hint="eastAsia"/>
        </w:rPr>
        <w:t>•</w:t>
      </w:r>
      <w:r>
        <w:rPr>
          <w:rFonts w:hint="eastAsia"/>
        </w:rPr>
        <w:tab/>
      </w:r>
      <w:r w:rsidRPr="00E93617">
        <w:rPr>
          <w:rFonts w:hint="eastAsia"/>
          <w:b/>
          <w:bCs/>
        </w:rPr>
        <w:t>功能验证：</w:t>
      </w:r>
      <w:r>
        <w:rPr>
          <w:rFonts w:hint="eastAsia"/>
        </w:rPr>
        <w:t>确保系统的各项功能模块（如用户管理、商品管理、订单管理、支付模块等）能够正常运行，满足业务需求。</w:t>
      </w:r>
    </w:p>
    <w:p w14:paraId="0BA3030D" w14:textId="77777777" w:rsidR="00E93617" w:rsidRDefault="00E93617" w:rsidP="00E93617">
      <w:pPr>
        <w:ind w:firstLineChars="200" w:firstLine="420"/>
      </w:pPr>
      <w:r>
        <w:rPr>
          <w:rFonts w:hint="eastAsia"/>
        </w:rPr>
        <w:t>•</w:t>
      </w:r>
      <w:r>
        <w:rPr>
          <w:rFonts w:hint="eastAsia"/>
        </w:rPr>
        <w:tab/>
      </w:r>
      <w:r w:rsidRPr="00E93617">
        <w:rPr>
          <w:rFonts w:hint="eastAsia"/>
          <w:b/>
          <w:bCs/>
        </w:rPr>
        <w:t>性能测试：</w:t>
      </w:r>
      <w:r>
        <w:rPr>
          <w:rFonts w:hint="eastAsia"/>
        </w:rPr>
        <w:t>确保系统在高并发、大数据量的情况下能够高效响应，符合性能要求。</w:t>
      </w:r>
    </w:p>
    <w:p w14:paraId="07B8BCAD" w14:textId="77777777" w:rsidR="00E93617" w:rsidRDefault="00E93617" w:rsidP="00E93617">
      <w:pPr>
        <w:ind w:firstLineChars="200" w:firstLine="420"/>
      </w:pPr>
      <w:r>
        <w:rPr>
          <w:rFonts w:hint="eastAsia"/>
        </w:rPr>
        <w:t>•</w:t>
      </w:r>
      <w:r>
        <w:rPr>
          <w:rFonts w:hint="eastAsia"/>
        </w:rPr>
        <w:tab/>
      </w:r>
      <w:r w:rsidRPr="00E93617">
        <w:rPr>
          <w:rFonts w:hint="eastAsia"/>
          <w:b/>
          <w:bCs/>
        </w:rPr>
        <w:t>安全性测试：</w:t>
      </w:r>
      <w:r>
        <w:rPr>
          <w:rFonts w:hint="eastAsia"/>
        </w:rPr>
        <w:t>确保用户数据、支付信息等敏感数据得到保护，防止系统被攻击。</w:t>
      </w:r>
    </w:p>
    <w:p w14:paraId="11082EB4" w14:textId="552B001A" w:rsidR="00E93617" w:rsidRPr="00E93617" w:rsidRDefault="00E93617" w:rsidP="00E93617">
      <w:pPr>
        <w:ind w:firstLineChars="200" w:firstLine="420"/>
      </w:pPr>
      <w:r>
        <w:rPr>
          <w:rFonts w:hint="eastAsia"/>
        </w:rPr>
        <w:t>•</w:t>
      </w:r>
      <w:r w:rsidRPr="00E93617">
        <w:rPr>
          <w:rFonts w:hint="eastAsia"/>
          <w:b/>
          <w:bCs/>
        </w:rPr>
        <w:tab/>
      </w:r>
      <w:r w:rsidRPr="00E93617">
        <w:rPr>
          <w:rFonts w:hint="eastAsia"/>
          <w:b/>
          <w:bCs/>
        </w:rPr>
        <w:t>兼容性测试：</w:t>
      </w:r>
      <w:r>
        <w:rPr>
          <w:rFonts w:hint="eastAsia"/>
        </w:rPr>
        <w:t>确保系统能够在不同的浏览器、设备上正常使用。</w:t>
      </w:r>
    </w:p>
    <w:p w14:paraId="0577CF21" w14:textId="77777777" w:rsidR="005E3A56" w:rsidRDefault="00000000">
      <w:pPr>
        <w:pStyle w:val="2"/>
        <w:rPr>
          <w:rFonts w:ascii="宋体" w:eastAsia="宋体" w:hAnsi="宋体" w:hint="eastAsia"/>
        </w:rPr>
      </w:pPr>
      <w:bookmarkStart w:id="7" w:name="_Toc506967659"/>
      <w:r>
        <w:rPr>
          <w:rFonts w:ascii="宋体" w:eastAsia="宋体" w:hAnsi="宋体" w:hint="eastAsia"/>
        </w:rPr>
        <w:t>2.2运行环境</w:t>
      </w:r>
      <w:bookmarkEnd w:id="7"/>
    </w:p>
    <w:p w14:paraId="5F2EFC97" w14:textId="2921116B" w:rsidR="00E93617" w:rsidRPr="00E93617" w:rsidRDefault="00E93617" w:rsidP="00E93617">
      <w:pPr>
        <w:rPr>
          <w:b/>
          <w:bCs/>
        </w:rPr>
      </w:pPr>
      <w:r w:rsidRPr="00E93617">
        <w:rPr>
          <w:rFonts w:hint="eastAsia"/>
          <w:b/>
          <w:bCs/>
        </w:rPr>
        <w:t>硬件环境：</w:t>
      </w:r>
    </w:p>
    <w:p w14:paraId="289D2558" w14:textId="1DC814A3" w:rsidR="00E93617" w:rsidRDefault="00E93617" w:rsidP="00E93617">
      <w:pPr>
        <w:ind w:firstLine="420"/>
      </w:pPr>
      <w:r>
        <w:rPr>
          <w:rFonts w:hint="eastAsia"/>
        </w:rPr>
        <w:t>服务器：至少支持</w:t>
      </w:r>
      <w:r>
        <w:rPr>
          <w:rFonts w:hint="eastAsia"/>
        </w:rPr>
        <w:t xml:space="preserve"> 4 </w:t>
      </w:r>
      <w:r>
        <w:rPr>
          <w:rFonts w:hint="eastAsia"/>
        </w:rPr>
        <w:t>核</w:t>
      </w:r>
      <w:r>
        <w:rPr>
          <w:rFonts w:hint="eastAsia"/>
        </w:rPr>
        <w:t xml:space="preserve"> 8G </w:t>
      </w:r>
      <w:r>
        <w:rPr>
          <w:rFonts w:hint="eastAsia"/>
        </w:rPr>
        <w:t>内存，</w:t>
      </w:r>
      <w:r>
        <w:rPr>
          <w:rFonts w:hint="eastAsia"/>
        </w:rPr>
        <w:t xml:space="preserve">1TB </w:t>
      </w:r>
      <w:r>
        <w:rPr>
          <w:rFonts w:hint="eastAsia"/>
        </w:rPr>
        <w:t>硬盘的云服务器。</w:t>
      </w:r>
    </w:p>
    <w:p w14:paraId="2FAE5771" w14:textId="1FCC84B0" w:rsidR="00E93617" w:rsidRDefault="00E93617" w:rsidP="00E93617">
      <w:pPr>
        <w:ind w:firstLine="420"/>
      </w:pPr>
      <w:r>
        <w:rPr>
          <w:rFonts w:hint="eastAsia"/>
        </w:rPr>
        <w:t>客户端：</w:t>
      </w:r>
      <w:r>
        <w:rPr>
          <w:rFonts w:hint="eastAsia"/>
        </w:rPr>
        <w:t>PC</w:t>
      </w:r>
      <w:r>
        <w:rPr>
          <w:rFonts w:hint="eastAsia"/>
        </w:rPr>
        <w:t>端与移动端，支持主流浏览器（</w:t>
      </w:r>
      <w:r>
        <w:rPr>
          <w:rFonts w:hint="eastAsia"/>
        </w:rPr>
        <w:t>Chrome</w:t>
      </w:r>
      <w:r>
        <w:rPr>
          <w:rFonts w:hint="eastAsia"/>
        </w:rPr>
        <w:t>、</w:t>
      </w:r>
      <w:r>
        <w:rPr>
          <w:rFonts w:hint="eastAsia"/>
        </w:rPr>
        <w:t>Firefox</w:t>
      </w:r>
      <w:r>
        <w:rPr>
          <w:rFonts w:hint="eastAsia"/>
        </w:rPr>
        <w:t>、</w:t>
      </w:r>
      <w:r>
        <w:rPr>
          <w:rFonts w:hint="eastAsia"/>
        </w:rPr>
        <w:t>Safari</w:t>
      </w:r>
      <w:r>
        <w:rPr>
          <w:rFonts w:hint="eastAsia"/>
        </w:rPr>
        <w:t>等）和设备（</w:t>
      </w:r>
      <w:r>
        <w:rPr>
          <w:rFonts w:hint="eastAsia"/>
        </w:rPr>
        <w:t>Android</w:t>
      </w:r>
      <w:r>
        <w:rPr>
          <w:rFonts w:hint="eastAsia"/>
        </w:rPr>
        <w:t>、</w:t>
      </w:r>
      <w:r>
        <w:rPr>
          <w:rFonts w:hint="eastAsia"/>
        </w:rPr>
        <w:t>iOS</w:t>
      </w:r>
      <w:r>
        <w:rPr>
          <w:rFonts w:hint="eastAsia"/>
        </w:rPr>
        <w:t>）。</w:t>
      </w:r>
    </w:p>
    <w:p w14:paraId="4E5D65EA" w14:textId="74A60A50" w:rsidR="00E93617" w:rsidRPr="00E93617" w:rsidRDefault="00E93617" w:rsidP="00E93617">
      <w:pPr>
        <w:rPr>
          <w:b/>
          <w:bCs/>
        </w:rPr>
      </w:pPr>
      <w:r w:rsidRPr="00E93617">
        <w:rPr>
          <w:rFonts w:hint="eastAsia"/>
          <w:b/>
          <w:bCs/>
        </w:rPr>
        <w:t>软件环境：</w:t>
      </w:r>
    </w:p>
    <w:p w14:paraId="701B9001" w14:textId="20E6941A" w:rsidR="00E93617" w:rsidRDefault="00E93617" w:rsidP="00E93617">
      <w:pPr>
        <w:ind w:firstLine="420"/>
      </w:pPr>
      <w:r>
        <w:rPr>
          <w:rFonts w:hint="eastAsia"/>
        </w:rPr>
        <w:t>操作系统：</w:t>
      </w:r>
      <w:r>
        <w:rPr>
          <w:rFonts w:hint="eastAsia"/>
        </w:rPr>
        <w:t>Linux/Windows Server 2016</w:t>
      </w:r>
      <w:r>
        <w:rPr>
          <w:rFonts w:hint="eastAsia"/>
        </w:rPr>
        <w:t>及以上。</w:t>
      </w:r>
    </w:p>
    <w:p w14:paraId="6C7079EF" w14:textId="48CC78CB" w:rsidR="00E93617" w:rsidRDefault="00E93617" w:rsidP="00E93617">
      <w:pPr>
        <w:ind w:firstLine="420"/>
      </w:pPr>
      <w:r>
        <w:rPr>
          <w:rFonts w:hint="eastAsia"/>
        </w:rPr>
        <w:t>数据库：</w:t>
      </w:r>
      <w:r>
        <w:rPr>
          <w:rFonts w:hint="eastAsia"/>
        </w:rPr>
        <w:t>MySQL 5.7</w:t>
      </w:r>
      <w:r>
        <w:rPr>
          <w:rFonts w:hint="eastAsia"/>
        </w:rPr>
        <w:t>及以上。</w:t>
      </w:r>
    </w:p>
    <w:p w14:paraId="3202C487" w14:textId="6742EB4B" w:rsidR="00E93617" w:rsidRDefault="00E93617" w:rsidP="00E93617">
      <w:pPr>
        <w:ind w:firstLine="420"/>
      </w:pPr>
      <w:r>
        <w:rPr>
          <w:rFonts w:hint="eastAsia"/>
        </w:rPr>
        <w:t>开发框架：</w:t>
      </w:r>
      <w:r>
        <w:rPr>
          <w:rFonts w:hint="eastAsia"/>
        </w:rPr>
        <w:t>Vue.js</w:t>
      </w:r>
      <w:r>
        <w:rPr>
          <w:rFonts w:hint="eastAsia"/>
        </w:rPr>
        <w:t>、</w:t>
      </w:r>
      <w:r>
        <w:rPr>
          <w:rFonts w:hint="eastAsia"/>
        </w:rPr>
        <w:t>Node.js</w:t>
      </w:r>
      <w:r>
        <w:rPr>
          <w:rFonts w:hint="eastAsia"/>
        </w:rPr>
        <w:t>、</w:t>
      </w:r>
      <w:r>
        <w:rPr>
          <w:rFonts w:hint="eastAsia"/>
        </w:rPr>
        <w:t>Express</w:t>
      </w:r>
      <w:r>
        <w:rPr>
          <w:rFonts w:hint="eastAsia"/>
        </w:rPr>
        <w:t>。</w:t>
      </w:r>
    </w:p>
    <w:p w14:paraId="2F3A4EE1" w14:textId="0D499D80" w:rsidR="00E93617" w:rsidRDefault="00E93617" w:rsidP="00E93617">
      <w:pPr>
        <w:ind w:firstLine="420"/>
      </w:pPr>
      <w:r>
        <w:rPr>
          <w:rFonts w:hint="eastAsia"/>
        </w:rPr>
        <w:t>第三方服务：支付接口（支付宝、微信支付）、短信接口等。</w:t>
      </w:r>
    </w:p>
    <w:p w14:paraId="6AF0CD6D" w14:textId="5C2BF7A3" w:rsidR="00E93617" w:rsidRDefault="00E93617" w:rsidP="00E93617">
      <w:pPr>
        <w:ind w:firstLine="420"/>
      </w:pPr>
      <w:r>
        <w:rPr>
          <w:rFonts w:hint="eastAsia"/>
        </w:rPr>
        <w:t>测试工具：</w:t>
      </w:r>
      <w:r>
        <w:rPr>
          <w:rFonts w:hint="eastAsia"/>
        </w:rPr>
        <w:t>Postman</w:t>
      </w:r>
      <w:r>
        <w:rPr>
          <w:rFonts w:hint="eastAsia"/>
        </w:rPr>
        <w:t>（</w:t>
      </w:r>
      <w:r>
        <w:rPr>
          <w:rFonts w:hint="eastAsia"/>
        </w:rPr>
        <w:t>API</w:t>
      </w:r>
      <w:r>
        <w:rPr>
          <w:rFonts w:hint="eastAsia"/>
        </w:rPr>
        <w:t>测试）、</w:t>
      </w:r>
      <w:r>
        <w:rPr>
          <w:rFonts w:hint="eastAsia"/>
        </w:rPr>
        <w:t>JMeter</w:t>
      </w:r>
      <w:r>
        <w:rPr>
          <w:rFonts w:hint="eastAsia"/>
        </w:rPr>
        <w:t>（性能测试）、</w:t>
      </w:r>
      <w:r>
        <w:rPr>
          <w:rFonts w:hint="eastAsia"/>
        </w:rPr>
        <w:t>Selenium</w:t>
      </w:r>
      <w:r>
        <w:rPr>
          <w:rFonts w:hint="eastAsia"/>
        </w:rPr>
        <w:t>（自动化测试）。</w:t>
      </w:r>
    </w:p>
    <w:p w14:paraId="3305B793" w14:textId="040B14C1" w:rsidR="00E93617" w:rsidRPr="00E93617" w:rsidRDefault="00E93617" w:rsidP="00E93617">
      <w:pPr>
        <w:rPr>
          <w:b/>
          <w:bCs/>
        </w:rPr>
      </w:pPr>
      <w:r w:rsidRPr="00E93617">
        <w:rPr>
          <w:rFonts w:hint="eastAsia"/>
          <w:b/>
          <w:bCs/>
        </w:rPr>
        <w:t>网络环境：</w:t>
      </w:r>
    </w:p>
    <w:p w14:paraId="04E5AFAA" w14:textId="0B66C212" w:rsidR="00E93617" w:rsidRPr="00E93617" w:rsidRDefault="00E93617" w:rsidP="00E93617">
      <w:pPr>
        <w:ind w:firstLine="420"/>
      </w:pPr>
      <w:r>
        <w:rPr>
          <w:rFonts w:hint="eastAsia"/>
        </w:rPr>
        <w:t>高速网络连接，支持至少</w:t>
      </w:r>
      <w:r>
        <w:rPr>
          <w:rFonts w:hint="eastAsia"/>
        </w:rPr>
        <w:t>10Gbps</w:t>
      </w:r>
      <w:r>
        <w:rPr>
          <w:rFonts w:hint="eastAsia"/>
        </w:rPr>
        <w:t>带宽，避免网络延迟对测试结果的干扰。</w:t>
      </w:r>
    </w:p>
    <w:p w14:paraId="6051CDD3" w14:textId="77777777" w:rsidR="005E3A56" w:rsidRDefault="00000000">
      <w:pPr>
        <w:pStyle w:val="2"/>
        <w:rPr>
          <w:rFonts w:ascii="宋体" w:eastAsia="宋体" w:hAnsi="宋体" w:hint="eastAsia"/>
        </w:rPr>
      </w:pPr>
      <w:bookmarkStart w:id="8" w:name="_Toc506967660"/>
      <w:r>
        <w:rPr>
          <w:rFonts w:ascii="宋体" w:eastAsia="宋体" w:hAnsi="宋体" w:hint="eastAsia"/>
        </w:rPr>
        <w:t>2.3需求概述</w:t>
      </w:r>
      <w:bookmarkEnd w:id="8"/>
    </w:p>
    <w:p w14:paraId="7A1D3F13" w14:textId="77777777" w:rsidR="00E93617" w:rsidRPr="00E93617" w:rsidRDefault="00E93617" w:rsidP="00E93617">
      <w:pPr>
        <w:rPr>
          <w:b/>
          <w:bCs/>
        </w:rPr>
      </w:pPr>
      <w:r w:rsidRPr="00E93617">
        <w:rPr>
          <w:rFonts w:hint="eastAsia"/>
          <w:b/>
          <w:bCs/>
        </w:rPr>
        <w:t>1.</w:t>
      </w:r>
      <w:r w:rsidRPr="00E93617">
        <w:rPr>
          <w:rFonts w:hint="eastAsia"/>
          <w:b/>
          <w:bCs/>
        </w:rPr>
        <w:tab/>
      </w:r>
      <w:r w:rsidRPr="00E93617">
        <w:rPr>
          <w:rFonts w:hint="eastAsia"/>
          <w:b/>
          <w:bCs/>
        </w:rPr>
        <w:t>功能需求：</w:t>
      </w:r>
    </w:p>
    <w:p w14:paraId="4F09A3B7" w14:textId="77777777" w:rsidR="00E93617" w:rsidRDefault="00E93617" w:rsidP="00E93617">
      <w:pPr>
        <w:ind w:firstLine="420"/>
      </w:pPr>
      <w:r>
        <w:rPr>
          <w:rFonts w:hint="eastAsia"/>
        </w:rPr>
        <w:t>1.</w:t>
      </w:r>
      <w:r>
        <w:rPr>
          <w:rFonts w:hint="eastAsia"/>
        </w:rPr>
        <w:tab/>
      </w:r>
      <w:r>
        <w:rPr>
          <w:rFonts w:hint="eastAsia"/>
        </w:rPr>
        <w:t>用户模块：用户注册、登录、修改密码、浏览商品、购物车管理等。</w:t>
      </w:r>
    </w:p>
    <w:p w14:paraId="3FDA839D" w14:textId="77777777" w:rsidR="00E93617" w:rsidRDefault="00E93617" w:rsidP="00E93617">
      <w:pPr>
        <w:ind w:firstLine="420"/>
      </w:pPr>
      <w:r>
        <w:rPr>
          <w:rFonts w:hint="eastAsia"/>
        </w:rPr>
        <w:t>2.</w:t>
      </w:r>
      <w:r>
        <w:rPr>
          <w:rFonts w:hint="eastAsia"/>
        </w:rPr>
        <w:tab/>
      </w:r>
      <w:r>
        <w:rPr>
          <w:rFonts w:hint="eastAsia"/>
        </w:rPr>
        <w:t>商家模块：商品添加、删除、修改、查询，订单管理，数据统计与分析。</w:t>
      </w:r>
    </w:p>
    <w:p w14:paraId="3CF7F999" w14:textId="77777777" w:rsidR="00E93617" w:rsidRDefault="00E93617" w:rsidP="00E93617">
      <w:pPr>
        <w:ind w:firstLine="420"/>
      </w:pPr>
      <w:r>
        <w:rPr>
          <w:rFonts w:hint="eastAsia"/>
        </w:rPr>
        <w:t>3.</w:t>
      </w:r>
      <w:r>
        <w:rPr>
          <w:rFonts w:hint="eastAsia"/>
        </w:rPr>
        <w:tab/>
      </w:r>
      <w:r>
        <w:rPr>
          <w:rFonts w:hint="eastAsia"/>
        </w:rPr>
        <w:t>管理员模块：商家管理、商品审核、用户管理、销售数据统计等。</w:t>
      </w:r>
    </w:p>
    <w:p w14:paraId="102F3B13" w14:textId="77777777" w:rsidR="00E93617" w:rsidRPr="00E93617" w:rsidRDefault="00E93617" w:rsidP="00E93617">
      <w:pPr>
        <w:rPr>
          <w:b/>
          <w:bCs/>
        </w:rPr>
      </w:pPr>
      <w:r w:rsidRPr="00E93617">
        <w:rPr>
          <w:rFonts w:hint="eastAsia"/>
          <w:b/>
          <w:bCs/>
        </w:rPr>
        <w:t>2.</w:t>
      </w:r>
      <w:r w:rsidRPr="00E93617">
        <w:rPr>
          <w:rFonts w:hint="eastAsia"/>
          <w:b/>
          <w:bCs/>
        </w:rPr>
        <w:tab/>
      </w:r>
      <w:r w:rsidRPr="00E93617">
        <w:rPr>
          <w:rFonts w:hint="eastAsia"/>
          <w:b/>
          <w:bCs/>
        </w:rPr>
        <w:t>非功能需求：</w:t>
      </w:r>
    </w:p>
    <w:p w14:paraId="7EFA0F3B" w14:textId="77777777" w:rsidR="00E93617" w:rsidRDefault="00E93617" w:rsidP="00E93617">
      <w:pPr>
        <w:ind w:firstLine="420"/>
      </w:pPr>
      <w:r>
        <w:rPr>
          <w:rFonts w:hint="eastAsia"/>
        </w:rPr>
        <w:t>1.</w:t>
      </w:r>
      <w:r>
        <w:rPr>
          <w:rFonts w:hint="eastAsia"/>
        </w:rPr>
        <w:tab/>
      </w:r>
      <w:r>
        <w:rPr>
          <w:rFonts w:hint="eastAsia"/>
        </w:rPr>
        <w:t>性能需求：系统需支持至少</w:t>
      </w:r>
      <w:r>
        <w:rPr>
          <w:rFonts w:hint="eastAsia"/>
        </w:rPr>
        <w:t>1000</w:t>
      </w:r>
      <w:r>
        <w:rPr>
          <w:rFonts w:hint="eastAsia"/>
        </w:rPr>
        <w:t>个并发用户在线访问。</w:t>
      </w:r>
    </w:p>
    <w:p w14:paraId="5A2747A3" w14:textId="77777777" w:rsidR="00E93617" w:rsidRDefault="00E93617" w:rsidP="00E93617">
      <w:pPr>
        <w:ind w:firstLine="420"/>
      </w:pPr>
      <w:r>
        <w:rPr>
          <w:rFonts w:hint="eastAsia"/>
        </w:rPr>
        <w:t>2.</w:t>
      </w:r>
      <w:r>
        <w:rPr>
          <w:rFonts w:hint="eastAsia"/>
        </w:rPr>
        <w:tab/>
      </w:r>
      <w:r>
        <w:rPr>
          <w:rFonts w:hint="eastAsia"/>
        </w:rPr>
        <w:t>安全性需求：用户密码存储应使用加密（如哈希加盐）方式，支付信息应符合</w:t>
      </w:r>
      <w:r>
        <w:rPr>
          <w:rFonts w:hint="eastAsia"/>
        </w:rPr>
        <w:t>PCI-DSS</w:t>
      </w:r>
      <w:r>
        <w:rPr>
          <w:rFonts w:hint="eastAsia"/>
        </w:rPr>
        <w:t>标准。</w:t>
      </w:r>
    </w:p>
    <w:p w14:paraId="2FF42623" w14:textId="77777777" w:rsidR="00E93617" w:rsidRDefault="00E93617" w:rsidP="00E93617">
      <w:pPr>
        <w:ind w:firstLine="420"/>
      </w:pPr>
      <w:r>
        <w:rPr>
          <w:rFonts w:hint="eastAsia"/>
        </w:rPr>
        <w:t>3.</w:t>
      </w:r>
      <w:r>
        <w:rPr>
          <w:rFonts w:hint="eastAsia"/>
        </w:rPr>
        <w:tab/>
      </w:r>
      <w:r>
        <w:rPr>
          <w:rFonts w:hint="eastAsia"/>
        </w:rPr>
        <w:t>响应时间：商品查询响应时间不超过</w:t>
      </w:r>
      <w:r>
        <w:rPr>
          <w:rFonts w:hint="eastAsia"/>
        </w:rPr>
        <w:t>500</w:t>
      </w:r>
      <w:r>
        <w:rPr>
          <w:rFonts w:hint="eastAsia"/>
        </w:rPr>
        <w:t>毫秒，支付过程应在</w:t>
      </w:r>
      <w:r>
        <w:rPr>
          <w:rFonts w:hint="eastAsia"/>
        </w:rPr>
        <w:t>5</w:t>
      </w:r>
      <w:r>
        <w:rPr>
          <w:rFonts w:hint="eastAsia"/>
        </w:rPr>
        <w:t>秒内完成。</w:t>
      </w:r>
    </w:p>
    <w:p w14:paraId="1CD7FE44" w14:textId="4467D219" w:rsidR="00E93617" w:rsidRPr="00E93617" w:rsidRDefault="00E93617" w:rsidP="00E93617">
      <w:pPr>
        <w:ind w:firstLine="420"/>
      </w:pPr>
      <w:r>
        <w:rPr>
          <w:rFonts w:hint="eastAsia"/>
        </w:rPr>
        <w:t>4.</w:t>
      </w:r>
      <w:r>
        <w:rPr>
          <w:rFonts w:hint="eastAsia"/>
        </w:rPr>
        <w:tab/>
      </w:r>
      <w:r>
        <w:rPr>
          <w:rFonts w:hint="eastAsia"/>
        </w:rPr>
        <w:t>可靠性：系统应具有较高的可用性，故障恢复时间应不超过</w:t>
      </w:r>
      <w:r>
        <w:rPr>
          <w:rFonts w:hint="eastAsia"/>
        </w:rPr>
        <w:t>5</w:t>
      </w:r>
      <w:r>
        <w:rPr>
          <w:rFonts w:hint="eastAsia"/>
        </w:rPr>
        <w:t>分钟。</w:t>
      </w:r>
    </w:p>
    <w:p w14:paraId="3D51F144" w14:textId="77777777" w:rsidR="005E3A56" w:rsidRDefault="00000000">
      <w:pPr>
        <w:pStyle w:val="2"/>
        <w:rPr>
          <w:rFonts w:ascii="宋体" w:eastAsia="宋体" w:hAnsi="宋体" w:hint="eastAsia"/>
        </w:rPr>
      </w:pPr>
      <w:bookmarkStart w:id="9" w:name="_Toc506967661"/>
      <w:r>
        <w:rPr>
          <w:rFonts w:ascii="宋体" w:eastAsia="宋体" w:hAnsi="宋体" w:hint="eastAsia"/>
        </w:rPr>
        <w:lastRenderedPageBreak/>
        <w:t>2.4条件与限制</w:t>
      </w:r>
      <w:bookmarkEnd w:id="9"/>
    </w:p>
    <w:p w14:paraId="7B959A3F" w14:textId="77777777" w:rsidR="00E93617" w:rsidRPr="00BF02D8" w:rsidRDefault="00E93617" w:rsidP="00E93617">
      <w:pPr>
        <w:rPr>
          <w:rFonts w:ascii="宋体" w:hAnsi="宋体" w:hint="eastAsia"/>
          <w:b/>
          <w:bCs/>
        </w:rPr>
      </w:pPr>
      <w:r w:rsidRPr="00BF02D8">
        <w:rPr>
          <w:rFonts w:ascii="宋体" w:hAnsi="宋体" w:hint="eastAsia"/>
          <w:b/>
          <w:bCs/>
        </w:rPr>
        <w:t>1.</w:t>
      </w:r>
      <w:r w:rsidRPr="00BF02D8">
        <w:rPr>
          <w:rFonts w:ascii="宋体" w:hAnsi="宋体" w:hint="eastAsia"/>
          <w:b/>
          <w:bCs/>
        </w:rPr>
        <w:tab/>
        <w:t>测试数据限制：</w:t>
      </w:r>
    </w:p>
    <w:p w14:paraId="354B6BDB" w14:textId="3C937610" w:rsidR="00E93617" w:rsidRPr="00E93617" w:rsidRDefault="00E93617" w:rsidP="00BF02D8">
      <w:pPr>
        <w:ind w:firstLine="420"/>
        <w:rPr>
          <w:rFonts w:ascii="宋体" w:hAnsi="宋体" w:hint="eastAsia"/>
        </w:rPr>
      </w:pPr>
      <w:r w:rsidRPr="00E93617">
        <w:rPr>
          <w:rFonts w:ascii="宋体" w:hAnsi="宋体" w:hint="eastAsia"/>
        </w:rPr>
        <w:t>测试数据将根据开发团队提供的模拟数据进行。</w:t>
      </w:r>
    </w:p>
    <w:p w14:paraId="29758BE6" w14:textId="67A3F993" w:rsidR="00E93617" w:rsidRPr="00E93617" w:rsidRDefault="00E93617" w:rsidP="00BF02D8">
      <w:pPr>
        <w:ind w:firstLine="420"/>
        <w:rPr>
          <w:rFonts w:ascii="宋体" w:hAnsi="宋体" w:hint="eastAsia"/>
        </w:rPr>
      </w:pPr>
      <w:r w:rsidRPr="00E93617">
        <w:rPr>
          <w:rFonts w:ascii="宋体" w:hAnsi="宋体" w:hint="eastAsia"/>
        </w:rPr>
        <w:t>在高并发负载测试中，测试数据量将逐步增加，确保系统能够处理大量请求。</w:t>
      </w:r>
    </w:p>
    <w:p w14:paraId="1D84BA24" w14:textId="77777777" w:rsidR="00E93617" w:rsidRPr="00BF02D8" w:rsidRDefault="00E93617" w:rsidP="00E93617">
      <w:pPr>
        <w:rPr>
          <w:rFonts w:ascii="宋体" w:hAnsi="宋体" w:hint="eastAsia"/>
          <w:b/>
          <w:bCs/>
        </w:rPr>
      </w:pPr>
      <w:r w:rsidRPr="00BF02D8">
        <w:rPr>
          <w:rFonts w:ascii="宋体" w:hAnsi="宋体" w:hint="eastAsia"/>
          <w:b/>
          <w:bCs/>
        </w:rPr>
        <w:t>2.</w:t>
      </w:r>
      <w:r w:rsidRPr="00BF02D8">
        <w:rPr>
          <w:rFonts w:ascii="宋体" w:hAnsi="宋体" w:hint="eastAsia"/>
          <w:b/>
          <w:bCs/>
        </w:rPr>
        <w:tab/>
        <w:t>时间限制：</w:t>
      </w:r>
    </w:p>
    <w:p w14:paraId="07E5CAC7" w14:textId="601532D9" w:rsidR="00E93617" w:rsidRPr="00E93617" w:rsidRDefault="00E93617" w:rsidP="00BF02D8">
      <w:pPr>
        <w:ind w:firstLine="420"/>
        <w:rPr>
          <w:rFonts w:ascii="宋体" w:hAnsi="宋体" w:hint="eastAsia"/>
        </w:rPr>
      </w:pPr>
      <w:r w:rsidRPr="00E93617">
        <w:rPr>
          <w:rFonts w:ascii="宋体" w:hAnsi="宋体" w:hint="eastAsia"/>
        </w:rPr>
        <w:t>每个测试模块的执行时间应根据计划时间控制，确保在预定时间内完成所有必要的测试。</w:t>
      </w:r>
    </w:p>
    <w:p w14:paraId="15A0E3A7" w14:textId="77777777" w:rsidR="00E93617" w:rsidRPr="00BF02D8" w:rsidRDefault="00E93617" w:rsidP="00E93617">
      <w:pPr>
        <w:rPr>
          <w:rFonts w:ascii="宋体" w:hAnsi="宋体" w:hint="eastAsia"/>
          <w:b/>
          <w:bCs/>
        </w:rPr>
      </w:pPr>
      <w:r w:rsidRPr="00BF02D8">
        <w:rPr>
          <w:rFonts w:ascii="宋体" w:hAnsi="宋体" w:hint="eastAsia"/>
          <w:b/>
          <w:bCs/>
        </w:rPr>
        <w:t>3.</w:t>
      </w:r>
      <w:r w:rsidRPr="00BF02D8">
        <w:rPr>
          <w:rFonts w:ascii="宋体" w:hAnsi="宋体" w:hint="eastAsia"/>
          <w:b/>
          <w:bCs/>
        </w:rPr>
        <w:tab/>
        <w:t>环境限制：</w:t>
      </w:r>
    </w:p>
    <w:p w14:paraId="52A3F121" w14:textId="51C79061" w:rsidR="005E3A56" w:rsidRPr="00BF02D8" w:rsidRDefault="00E93617" w:rsidP="00BF02D8">
      <w:pPr>
        <w:ind w:firstLine="420"/>
        <w:rPr>
          <w:rFonts w:ascii="宋体" w:hAnsi="宋体" w:hint="eastAsia"/>
        </w:rPr>
      </w:pPr>
      <w:r w:rsidRPr="00E93617">
        <w:rPr>
          <w:rFonts w:ascii="宋体" w:hAnsi="宋体" w:hint="eastAsia"/>
        </w:rPr>
        <w:t>在测试过程中，可能存在与实际生产环境的差异，例如硬件配置和网络带宽，这可能会对性能测试的精确度产生影响。</w:t>
      </w:r>
    </w:p>
    <w:p w14:paraId="76667273" w14:textId="6B8E179D" w:rsidR="005E3A56" w:rsidRDefault="00B35BED">
      <w:pPr>
        <w:pStyle w:val="1"/>
        <w:rPr>
          <w:rFonts w:ascii="宋体" w:hAnsi="宋体" w:hint="eastAsia"/>
        </w:rPr>
      </w:pPr>
      <w:bookmarkStart w:id="10" w:name="_Toc506967662"/>
      <w:r>
        <w:rPr>
          <w:rFonts w:ascii="宋体" w:hAnsi="宋体" w:hint="eastAsia"/>
        </w:rPr>
        <w:br w:type="page"/>
      </w:r>
      <w:r>
        <w:rPr>
          <w:rFonts w:ascii="宋体" w:hAnsi="宋体" w:hint="eastAsia"/>
        </w:rPr>
        <w:lastRenderedPageBreak/>
        <w:t>3．计划</w:t>
      </w:r>
      <w:bookmarkEnd w:id="10"/>
    </w:p>
    <w:p w14:paraId="5341A275" w14:textId="77777777" w:rsidR="005E3A56" w:rsidRDefault="00000000">
      <w:pPr>
        <w:pStyle w:val="2"/>
        <w:rPr>
          <w:rFonts w:ascii="宋体" w:eastAsia="宋体" w:hAnsi="宋体" w:hint="eastAsia"/>
        </w:rPr>
      </w:pPr>
      <w:bookmarkStart w:id="11" w:name="_Toc506967663"/>
      <w:r>
        <w:rPr>
          <w:rFonts w:ascii="宋体" w:eastAsia="宋体" w:hAnsi="宋体" w:hint="eastAsia"/>
        </w:rPr>
        <w:t>3.1测试方案</w:t>
      </w:r>
      <w:bookmarkEnd w:id="11"/>
    </w:p>
    <w:p w14:paraId="481418B4" w14:textId="6DA4C470" w:rsidR="003B3995" w:rsidRPr="00733C55" w:rsidRDefault="003B3995">
      <w:pPr>
        <w:rPr>
          <w:rFonts w:ascii="宋体" w:hAnsi="宋体" w:hint="eastAsia"/>
          <w:b/>
          <w:bCs/>
          <w:sz w:val="28"/>
          <w:szCs w:val="28"/>
        </w:rPr>
      </w:pPr>
      <w:r w:rsidRPr="00733C55">
        <w:rPr>
          <w:rFonts w:ascii="宋体" w:hAnsi="宋体" w:hint="eastAsia"/>
          <w:b/>
          <w:bCs/>
          <w:sz w:val="28"/>
          <w:szCs w:val="28"/>
        </w:rPr>
        <w:t>3.1.1测试方法</w:t>
      </w:r>
    </w:p>
    <w:p w14:paraId="0A00981F" w14:textId="77777777" w:rsidR="00733C55" w:rsidRPr="00336220" w:rsidRDefault="00733C55" w:rsidP="00733C55">
      <w:pPr>
        <w:rPr>
          <w:rFonts w:ascii="宋体" w:hAnsi="宋体" w:hint="eastAsia"/>
          <w:b/>
          <w:bCs/>
        </w:rPr>
      </w:pPr>
      <w:r w:rsidRPr="00336220">
        <w:rPr>
          <w:rFonts w:ascii="宋体" w:hAnsi="宋体"/>
          <w:b/>
          <w:bCs/>
        </w:rPr>
        <w:t>1. 黑盒测试</w:t>
      </w:r>
    </w:p>
    <w:p w14:paraId="53D89B14" w14:textId="77777777" w:rsidR="00733C55" w:rsidRPr="00336220" w:rsidRDefault="00733C55" w:rsidP="00733C55">
      <w:pPr>
        <w:numPr>
          <w:ilvl w:val="0"/>
          <w:numId w:val="31"/>
        </w:numPr>
        <w:rPr>
          <w:rFonts w:ascii="宋体" w:hAnsi="宋体" w:hint="eastAsia"/>
        </w:rPr>
      </w:pPr>
      <w:r w:rsidRPr="00336220">
        <w:rPr>
          <w:rFonts w:ascii="宋体" w:hAnsi="宋体"/>
          <w:b/>
          <w:bCs/>
        </w:rPr>
        <w:t>描述</w:t>
      </w:r>
      <w:r w:rsidRPr="00336220">
        <w:rPr>
          <w:rFonts w:ascii="宋体" w:hAnsi="宋体"/>
        </w:rPr>
        <w:t>：不考虑系统内部逻辑，仅测试输入与输出是否符合预期。</w:t>
      </w:r>
    </w:p>
    <w:p w14:paraId="37C2227C" w14:textId="77777777" w:rsidR="00733C55" w:rsidRPr="00336220" w:rsidRDefault="00733C55" w:rsidP="00733C55">
      <w:pPr>
        <w:numPr>
          <w:ilvl w:val="0"/>
          <w:numId w:val="31"/>
        </w:numPr>
        <w:rPr>
          <w:rFonts w:ascii="宋体" w:hAnsi="宋体" w:hint="eastAsia"/>
        </w:rPr>
      </w:pPr>
      <w:r w:rsidRPr="00336220">
        <w:rPr>
          <w:rFonts w:ascii="宋体" w:hAnsi="宋体"/>
          <w:b/>
          <w:bCs/>
        </w:rPr>
        <w:t>适用场景</w:t>
      </w:r>
      <w:r w:rsidRPr="00336220">
        <w:rPr>
          <w:rFonts w:ascii="宋体" w:hAnsi="宋体"/>
        </w:rPr>
        <w:t>：</w:t>
      </w:r>
    </w:p>
    <w:p w14:paraId="2DB1CF2E" w14:textId="77777777" w:rsidR="00733C55" w:rsidRPr="00336220" w:rsidRDefault="00733C55" w:rsidP="00733C55">
      <w:pPr>
        <w:ind w:left="420" w:firstLine="420"/>
        <w:rPr>
          <w:rFonts w:ascii="宋体" w:hAnsi="宋体" w:hint="eastAsia"/>
        </w:rPr>
      </w:pPr>
      <w:r w:rsidRPr="00336220">
        <w:rPr>
          <w:rFonts w:ascii="宋体" w:hAnsi="宋体"/>
          <w:b/>
          <w:bCs/>
        </w:rPr>
        <w:t>功能测试</w:t>
      </w:r>
      <w:r w:rsidRPr="00336220">
        <w:rPr>
          <w:rFonts w:ascii="宋体" w:hAnsi="宋体"/>
        </w:rPr>
        <w:t>：验证各功能模块是否满足需求（如用户登录、商品添加、支付流程）。</w:t>
      </w:r>
    </w:p>
    <w:p w14:paraId="1965F347" w14:textId="77777777" w:rsidR="00733C55" w:rsidRPr="00336220" w:rsidRDefault="00733C55" w:rsidP="00733C55">
      <w:pPr>
        <w:ind w:left="420" w:firstLine="420"/>
        <w:rPr>
          <w:rFonts w:ascii="宋体" w:hAnsi="宋体" w:hint="eastAsia"/>
        </w:rPr>
      </w:pPr>
      <w:r w:rsidRPr="00336220">
        <w:rPr>
          <w:rFonts w:ascii="宋体" w:hAnsi="宋体"/>
          <w:b/>
          <w:bCs/>
        </w:rPr>
        <w:t>界面测试</w:t>
      </w:r>
      <w:r w:rsidRPr="00336220">
        <w:rPr>
          <w:rFonts w:ascii="宋体" w:hAnsi="宋体"/>
        </w:rPr>
        <w:t>：检查界面元素（按钮、链接、布局）的正确性。</w:t>
      </w:r>
    </w:p>
    <w:p w14:paraId="77329CEB" w14:textId="77777777" w:rsidR="00733C55" w:rsidRPr="00336220" w:rsidRDefault="00733C55" w:rsidP="00733C55">
      <w:pPr>
        <w:ind w:left="420" w:firstLine="420"/>
        <w:rPr>
          <w:rFonts w:ascii="宋体" w:hAnsi="宋体" w:hint="eastAsia"/>
        </w:rPr>
      </w:pPr>
      <w:r w:rsidRPr="00336220">
        <w:rPr>
          <w:rFonts w:ascii="宋体" w:hAnsi="宋体"/>
          <w:b/>
          <w:bCs/>
        </w:rPr>
        <w:t>边界值测试</w:t>
      </w:r>
      <w:r w:rsidRPr="00336220">
        <w:rPr>
          <w:rFonts w:ascii="宋体" w:hAnsi="宋体"/>
        </w:rPr>
        <w:t>：输入边界值（如密码长度、商品库存上下限），确保系统处理正确。</w:t>
      </w:r>
    </w:p>
    <w:p w14:paraId="6BBAD110" w14:textId="77777777" w:rsidR="00733C55" w:rsidRPr="00336220" w:rsidRDefault="00733C55" w:rsidP="00733C55">
      <w:pPr>
        <w:numPr>
          <w:ilvl w:val="0"/>
          <w:numId w:val="31"/>
        </w:numPr>
        <w:rPr>
          <w:rFonts w:ascii="宋体" w:hAnsi="宋体" w:hint="eastAsia"/>
        </w:rPr>
      </w:pPr>
      <w:r w:rsidRPr="00336220">
        <w:rPr>
          <w:rFonts w:ascii="宋体" w:hAnsi="宋体"/>
          <w:b/>
          <w:bCs/>
        </w:rPr>
        <w:t>测试方式</w:t>
      </w:r>
      <w:r w:rsidRPr="00336220">
        <w:rPr>
          <w:rFonts w:ascii="宋体" w:hAnsi="宋体"/>
        </w:rPr>
        <w:t>：</w:t>
      </w:r>
    </w:p>
    <w:p w14:paraId="78F35004" w14:textId="77777777" w:rsidR="00733C55" w:rsidRPr="00336220" w:rsidRDefault="00733C55" w:rsidP="00733C55">
      <w:pPr>
        <w:ind w:left="420" w:firstLine="420"/>
        <w:rPr>
          <w:rFonts w:ascii="宋体" w:hAnsi="宋体" w:hint="eastAsia"/>
        </w:rPr>
      </w:pPr>
      <w:r w:rsidRPr="00336220">
        <w:rPr>
          <w:rFonts w:ascii="宋体" w:hAnsi="宋体"/>
        </w:rPr>
        <w:t>根据需求文档逐项测试。</w:t>
      </w:r>
    </w:p>
    <w:p w14:paraId="29519760" w14:textId="77777777" w:rsidR="00733C55" w:rsidRPr="00336220" w:rsidRDefault="00733C55" w:rsidP="00733C55">
      <w:pPr>
        <w:ind w:left="420" w:firstLine="420"/>
        <w:rPr>
          <w:rFonts w:ascii="宋体" w:hAnsi="宋体" w:hint="eastAsia"/>
        </w:rPr>
      </w:pPr>
      <w:r w:rsidRPr="00336220">
        <w:rPr>
          <w:rFonts w:ascii="宋体" w:hAnsi="宋体"/>
        </w:rPr>
        <w:t>制定输入数据并对比实际输出与预期输出。</w:t>
      </w:r>
    </w:p>
    <w:p w14:paraId="3A290356" w14:textId="77777777" w:rsidR="00733C55" w:rsidRPr="00336220" w:rsidRDefault="00733C55" w:rsidP="00733C55">
      <w:pPr>
        <w:rPr>
          <w:rFonts w:ascii="宋体" w:hAnsi="宋体" w:hint="eastAsia"/>
          <w:b/>
          <w:bCs/>
        </w:rPr>
      </w:pPr>
      <w:r w:rsidRPr="00336220">
        <w:rPr>
          <w:rFonts w:ascii="宋体" w:hAnsi="宋体"/>
          <w:b/>
          <w:bCs/>
        </w:rPr>
        <w:t>2. 白盒测试</w:t>
      </w:r>
    </w:p>
    <w:p w14:paraId="5271BC54" w14:textId="77777777" w:rsidR="00733C55" w:rsidRPr="00336220" w:rsidRDefault="00733C55" w:rsidP="00733C55">
      <w:pPr>
        <w:numPr>
          <w:ilvl w:val="0"/>
          <w:numId w:val="32"/>
        </w:numPr>
        <w:rPr>
          <w:rFonts w:ascii="宋体" w:hAnsi="宋体" w:hint="eastAsia"/>
        </w:rPr>
      </w:pPr>
      <w:r w:rsidRPr="00336220">
        <w:rPr>
          <w:rFonts w:ascii="宋体" w:hAnsi="宋体"/>
          <w:b/>
          <w:bCs/>
        </w:rPr>
        <w:t>描述</w:t>
      </w:r>
      <w:r w:rsidRPr="00336220">
        <w:rPr>
          <w:rFonts w:ascii="宋体" w:hAnsi="宋体"/>
        </w:rPr>
        <w:t>：基于代码逻辑，分析系统内部结构，检查执行路径的覆盖程度。</w:t>
      </w:r>
    </w:p>
    <w:p w14:paraId="7052C44B" w14:textId="77777777" w:rsidR="00733C55" w:rsidRPr="00336220" w:rsidRDefault="00733C55" w:rsidP="00733C55">
      <w:pPr>
        <w:numPr>
          <w:ilvl w:val="0"/>
          <w:numId w:val="32"/>
        </w:numPr>
        <w:rPr>
          <w:rFonts w:ascii="宋体" w:hAnsi="宋体" w:hint="eastAsia"/>
        </w:rPr>
      </w:pPr>
      <w:r w:rsidRPr="00336220">
        <w:rPr>
          <w:rFonts w:ascii="宋体" w:hAnsi="宋体"/>
          <w:b/>
          <w:bCs/>
        </w:rPr>
        <w:t>适用场景</w:t>
      </w:r>
      <w:r w:rsidRPr="00336220">
        <w:rPr>
          <w:rFonts w:ascii="宋体" w:hAnsi="宋体"/>
        </w:rPr>
        <w:t>：</w:t>
      </w:r>
    </w:p>
    <w:p w14:paraId="32417306" w14:textId="77777777" w:rsidR="00733C55" w:rsidRPr="00336220" w:rsidRDefault="00733C55" w:rsidP="00733C55">
      <w:pPr>
        <w:ind w:left="420" w:firstLine="420"/>
        <w:rPr>
          <w:rFonts w:ascii="宋体" w:hAnsi="宋体" w:hint="eastAsia"/>
        </w:rPr>
      </w:pPr>
      <w:r w:rsidRPr="00336220">
        <w:rPr>
          <w:rFonts w:ascii="宋体" w:hAnsi="宋体"/>
          <w:b/>
          <w:bCs/>
        </w:rPr>
        <w:t>单元测试</w:t>
      </w:r>
      <w:r w:rsidRPr="00336220">
        <w:rPr>
          <w:rFonts w:ascii="宋体" w:hAnsi="宋体"/>
        </w:rPr>
        <w:t>：测试最小的功能单元（如单个方法或函数）。</w:t>
      </w:r>
    </w:p>
    <w:p w14:paraId="13E677BD" w14:textId="77777777" w:rsidR="00733C55" w:rsidRPr="00336220" w:rsidRDefault="00733C55" w:rsidP="00733C55">
      <w:pPr>
        <w:ind w:left="660" w:firstLine="180"/>
        <w:rPr>
          <w:rFonts w:ascii="宋体" w:hAnsi="宋体" w:hint="eastAsia"/>
        </w:rPr>
      </w:pPr>
      <w:r w:rsidRPr="00336220">
        <w:rPr>
          <w:rFonts w:ascii="宋体" w:hAnsi="宋体"/>
          <w:b/>
          <w:bCs/>
        </w:rPr>
        <w:t>路径覆盖测试</w:t>
      </w:r>
      <w:r w:rsidRPr="00336220">
        <w:rPr>
          <w:rFonts w:ascii="宋体" w:hAnsi="宋体"/>
        </w:rPr>
        <w:t>：验证代码的所有执行路径是否能被触发。</w:t>
      </w:r>
    </w:p>
    <w:p w14:paraId="0B8C36E0" w14:textId="77777777" w:rsidR="00733C55" w:rsidRPr="00336220" w:rsidRDefault="00733C55" w:rsidP="00733C55">
      <w:pPr>
        <w:ind w:left="420" w:firstLine="420"/>
        <w:rPr>
          <w:rFonts w:ascii="宋体" w:hAnsi="宋体" w:hint="eastAsia"/>
        </w:rPr>
      </w:pPr>
      <w:r w:rsidRPr="00336220">
        <w:rPr>
          <w:rFonts w:ascii="宋体" w:hAnsi="宋体"/>
          <w:b/>
          <w:bCs/>
        </w:rPr>
        <w:t>异常处理测试</w:t>
      </w:r>
      <w:r w:rsidRPr="00336220">
        <w:rPr>
          <w:rFonts w:ascii="宋体" w:hAnsi="宋体"/>
        </w:rPr>
        <w:t>：检查系统在异常输入下的行为（如空指针、超时）。</w:t>
      </w:r>
    </w:p>
    <w:p w14:paraId="1D21DF1B" w14:textId="77777777" w:rsidR="00733C55" w:rsidRPr="00336220" w:rsidRDefault="00733C55" w:rsidP="00733C55">
      <w:pPr>
        <w:numPr>
          <w:ilvl w:val="0"/>
          <w:numId w:val="32"/>
        </w:numPr>
        <w:rPr>
          <w:rFonts w:ascii="宋体" w:hAnsi="宋体" w:hint="eastAsia"/>
        </w:rPr>
      </w:pPr>
      <w:r w:rsidRPr="00336220">
        <w:rPr>
          <w:rFonts w:ascii="宋体" w:hAnsi="宋体"/>
          <w:b/>
          <w:bCs/>
        </w:rPr>
        <w:t>测试方式</w:t>
      </w:r>
      <w:r w:rsidRPr="00336220">
        <w:rPr>
          <w:rFonts w:ascii="宋体" w:hAnsi="宋体"/>
        </w:rPr>
        <w:t>：</w:t>
      </w:r>
    </w:p>
    <w:p w14:paraId="3778DD56" w14:textId="77777777" w:rsidR="00733C55" w:rsidRPr="00336220" w:rsidRDefault="00733C55" w:rsidP="00733C55">
      <w:pPr>
        <w:ind w:left="300" w:firstLine="420"/>
        <w:rPr>
          <w:rFonts w:ascii="宋体" w:hAnsi="宋体" w:hint="eastAsia"/>
        </w:rPr>
      </w:pPr>
      <w:r w:rsidRPr="00336220">
        <w:rPr>
          <w:rFonts w:ascii="宋体" w:hAnsi="宋体"/>
        </w:rPr>
        <w:t>使用工具（如JUnit、PyTest）编写单元测试用例。</w:t>
      </w:r>
    </w:p>
    <w:p w14:paraId="32CFED82" w14:textId="77777777" w:rsidR="00733C55" w:rsidRPr="00336220" w:rsidRDefault="00733C55" w:rsidP="00733C55">
      <w:pPr>
        <w:ind w:left="300" w:firstLine="420"/>
        <w:rPr>
          <w:rFonts w:ascii="宋体" w:hAnsi="宋体" w:hint="eastAsia"/>
        </w:rPr>
      </w:pPr>
      <w:r w:rsidRPr="00336220">
        <w:rPr>
          <w:rFonts w:ascii="宋体" w:hAnsi="宋体"/>
        </w:rPr>
        <w:t>检查覆盖率工具的报告，确保覆盖率达到预定目标（如90%以上）。</w:t>
      </w:r>
    </w:p>
    <w:p w14:paraId="6DD74FB8" w14:textId="77777777" w:rsidR="00733C55" w:rsidRPr="00336220" w:rsidRDefault="00733C55" w:rsidP="00733C55">
      <w:pPr>
        <w:rPr>
          <w:rFonts w:ascii="宋体" w:hAnsi="宋体" w:hint="eastAsia"/>
          <w:b/>
          <w:bCs/>
        </w:rPr>
      </w:pPr>
      <w:r w:rsidRPr="00336220">
        <w:rPr>
          <w:rFonts w:ascii="宋体" w:hAnsi="宋体"/>
          <w:b/>
          <w:bCs/>
        </w:rPr>
        <w:t>3. 自动化测试</w:t>
      </w:r>
    </w:p>
    <w:p w14:paraId="781A2839" w14:textId="77777777" w:rsidR="00733C55" w:rsidRPr="00336220" w:rsidRDefault="00733C55" w:rsidP="00733C55">
      <w:pPr>
        <w:numPr>
          <w:ilvl w:val="0"/>
          <w:numId w:val="33"/>
        </w:numPr>
        <w:rPr>
          <w:rFonts w:ascii="宋体" w:hAnsi="宋体" w:hint="eastAsia"/>
        </w:rPr>
      </w:pPr>
      <w:r w:rsidRPr="00336220">
        <w:rPr>
          <w:rFonts w:ascii="宋体" w:hAnsi="宋体"/>
          <w:b/>
          <w:bCs/>
        </w:rPr>
        <w:t>描述</w:t>
      </w:r>
      <w:r w:rsidRPr="00336220">
        <w:rPr>
          <w:rFonts w:ascii="宋体" w:hAnsi="宋体"/>
        </w:rPr>
        <w:t>：通过编写脚本和工具自动执行测试，减少重复性人工测试。</w:t>
      </w:r>
    </w:p>
    <w:p w14:paraId="1E85FF95" w14:textId="77777777" w:rsidR="00733C55" w:rsidRPr="00336220" w:rsidRDefault="00733C55" w:rsidP="00733C55">
      <w:pPr>
        <w:numPr>
          <w:ilvl w:val="0"/>
          <w:numId w:val="33"/>
        </w:numPr>
        <w:rPr>
          <w:rFonts w:ascii="宋体" w:hAnsi="宋体" w:hint="eastAsia"/>
        </w:rPr>
      </w:pPr>
      <w:r w:rsidRPr="00336220">
        <w:rPr>
          <w:rFonts w:ascii="宋体" w:hAnsi="宋体"/>
          <w:b/>
          <w:bCs/>
        </w:rPr>
        <w:t>适用场景</w:t>
      </w:r>
      <w:r w:rsidRPr="00336220">
        <w:rPr>
          <w:rFonts w:ascii="宋体" w:hAnsi="宋体"/>
        </w:rPr>
        <w:t>：</w:t>
      </w:r>
    </w:p>
    <w:p w14:paraId="15AAA7C3" w14:textId="77777777" w:rsidR="00733C55" w:rsidRPr="00336220" w:rsidRDefault="00733C55" w:rsidP="00733C55">
      <w:pPr>
        <w:ind w:left="420" w:firstLine="420"/>
        <w:rPr>
          <w:rFonts w:ascii="宋体" w:hAnsi="宋体" w:hint="eastAsia"/>
        </w:rPr>
      </w:pPr>
      <w:r w:rsidRPr="00336220">
        <w:rPr>
          <w:rFonts w:ascii="宋体" w:hAnsi="宋体"/>
          <w:b/>
          <w:bCs/>
        </w:rPr>
        <w:t>回归测试</w:t>
      </w:r>
      <w:r w:rsidRPr="00336220">
        <w:rPr>
          <w:rFonts w:ascii="宋体" w:hAnsi="宋体"/>
        </w:rPr>
        <w:t>：验证功能调整或问题修复后，系统是否仍能正常运行。</w:t>
      </w:r>
    </w:p>
    <w:p w14:paraId="4EF292E5" w14:textId="77777777" w:rsidR="00733C55" w:rsidRPr="00336220" w:rsidRDefault="00733C55" w:rsidP="00733C55">
      <w:pPr>
        <w:ind w:left="420" w:firstLine="420"/>
        <w:rPr>
          <w:rFonts w:ascii="宋体" w:hAnsi="宋体" w:hint="eastAsia"/>
        </w:rPr>
      </w:pPr>
      <w:r w:rsidRPr="00336220">
        <w:rPr>
          <w:rFonts w:ascii="宋体" w:hAnsi="宋体"/>
          <w:b/>
          <w:bCs/>
        </w:rPr>
        <w:t>接口测试</w:t>
      </w:r>
      <w:r w:rsidRPr="00336220">
        <w:rPr>
          <w:rFonts w:ascii="宋体" w:hAnsi="宋体"/>
        </w:rPr>
        <w:t>：检查API的输入输出与数据交互是否正确。</w:t>
      </w:r>
    </w:p>
    <w:p w14:paraId="4AFA37BA" w14:textId="77777777" w:rsidR="00733C55" w:rsidRPr="00336220" w:rsidRDefault="00733C55" w:rsidP="00733C55">
      <w:pPr>
        <w:numPr>
          <w:ilvl w:val="0"/>
          <w:numId w:val="33"/>
        </w:numPr>
        <w:rPr>
          <w:rFonts w:ascii="宋体" w:hAnsi="宋体" w:hint="eastAsia"/>
        </w:rPr>
      </w:pPr>
      <w:r w:rsidRPr="00336220">
        <w:rPr>
          <w:rFonts w:ascii="宋体" w:hAnsi="宋体"/>
          <w:b/>
          <w:bCs/>
        </w:rPr>
        <w:t>测试方式</w:t>
      </w:r>
      <w:r w:rsidRPr="00336220">
        <w:rPr>
          <w:rFonts w:ascii="宋体" w:hAnsi="宋体"/>
        </w:rPr>
        <w:t>：</w:t>
      </w:r>
    </w:p>
    <w:p w14:paraId="7C38C0EB" w14:textId="77777777" w:rsidR="00733C55" w:rsidRPr="00336220" w:rsidRDefault="00733C55" w:rsidP="00733C55">
      <w:pPr>
        <w:ind w:left="420" w:firstLine="420"/>
        <w:rPr>
          <w:rFonts w:ascii="宋体" w:hAnsi="宋体" w:hint="eastAsia"/>
        </w:rPr>
      </w:pPr>
      <w:r w:rsidRPr="00336220">
        <w:rPr>
          <w:rFonts w:ascii="宋体" w:hAnsi="宋体"/>
        </w:rPr>
        <w:t>使用Selenium模拟用户操作测试UI。</w:t>
      </w:r>
    </w:p>
    <w:p w14:paraId="284DFC39" w14:textId="77777777" w:rsidR="00733C55" w:rsidRPr="00336220" w:rsidRDefault="00733C55" w:rsidP="00733C55">
      <w:pPr>
        <w:ind w:left="420" w:firstLine="420"/>
        <w:rPr>
          <w:rFonts w:ascii="宋体" w:hAnsi="宋体" w:hint="eastAsia"/>
        </w:rPr>
      </w:pPr>
      <w:r w:rsidRPr="00336220">
        <w:rPr>
          <w:rFonts w:ascii="宋体" w:hAnsi="宋体"/>
        </w:rPr>
        <w:t>用Postman或JMeter测试接口性能和功能。</w:t>
      </w:r>
    </w:p>
    <w:p w14:paraId="52D1CC21" w14:textId="77777777" w:rsidR="00733C55" w:rsidRPr="00336220" w:rsidRDefault="00733C55" w:rsidP="00733C55">
      <w:pPr>
        <w:rPr>
          <w:rFonts w:ascii="宋体" w:hAnsi="宋体" w:hint="eastAsia"/>
          <w:b/>
          <w:bCs/>
        </w:rPr>
      </w:pPr>
      <w:r w:rsidRPr="00336220">
        <w:rPr>
          <w:rFonts w:ascii="宋体" w:hAnsi="宋体"/>
          <w:b/>
          <w:bCs/>
        </w:rPr>
        <w:t>4. 性能测试</w:t>
      </w:r>
    </w:p>
    <w:p w14:paraId="5590FB62" w14:textId="77777777" w:rsidR="00733C55" w:rsidRPr="00336220" w:rsidRDefault="00733C55" w:rsidP="00733C55">
      <w:pPr>
        <w:numPr>
          <w:ilvl w:val="0"/>
          <w:numId w:val="34"/>
        </w:numPr>
        <w:rPr>
          <w:rFonts w:ascii="宋体" w:hAnsi="宋体" w:hint="eastAsia"/>
        </w:rPr>
      </w:pPr>
      <w:r w:rsidRPr="00336220">
        <w:rPr>
          <w:rFonts w:ascii="宋体" w:hAnsi="宋体"/>
          <w:b/>
          <w:bCs/>
        </w:rPr>
        <w:t>描述</w:t>
      </w:r>
      <w:r w:rsidRPr="00336220">
        <w:rPr>
          <w:rFonts w:ascii="宋体" w:hAnsi="宋体"/>
        </w:rPr>
        <w:t>：评估系统在高负载条件下的响应速度、吞吐量和稳定性。</w:t>
      </w:r>
    </w:p>
    <w:p w14:paraId="3608BFEF" w14:textId="77777777" w:rsidR="00733C55" w:rsidRPr="00336220" w:rsidRDefault="00733C55" w:rsidP="00733C55">
      <w:pPr>
        <w:numPr>
          <w:ilvl w:val="0"/>
          <w:numId w:val="34"/>
        </w:numPr>
        <w:rPr>
          <w:rFonts w:ascii="宋体" w:hAnsi="宋体" w:hint="eastAsia"/>
        </w:rPr>
      </w:pPr>
      <w:r w:rsidRPr="00336220">
        <w:rPr>
          <w:rFonts w:ascii="宋体" w:hAnsi="宋体"/>
          <w:b/>
          <w:bCs/>
        </w:rPr>
        <w:t>适用场景</w:t>
      </w:r>
      <w:r w:rsidRPr="00336220">
        <w:rPr>
          <w:rFonts w:ascii="宋体" w:hAnsi="宋体"/>
        </w:rPr>
        <w:t>：</w:t>
      </w:r>
    </w:p>
    <w:p w14:paraId="08B80BCB" w14:textId="77777777" w:rsidR="00733C55" w:rsidRPr="00336220" w:rsidRDefault="00733C55" w:rsidP="00733C55">
      <w:pPr>
        <w:ind w:left="420" w:firstLine="420"/>
        <w:rPr>
          <w:rFonts w:ascii="宋体" w:hAnsi="宋体" w:hint="eastAsia"/>
        </w:rPr>
      </w:pPr>
      <w:r w:rsidRPr="00336220">
        <w:rPr>
          <w:rFonts w:ascii="宋体" w:hAnsi="宋体"/>
        </w:rPr>
        <w:t>检查系统在高并发访问时的表现。</w:t>
      </w:r>
    </w:p>
    <w:p w14:paraId="17A927AA" w14:textId="77777777" w:rsidR="00733C55" w:rsidRPr="00336220" w:rsidRDefault="00733C55" w:rsidP="00733C55">
      <w:pPr>
        <w:ind w:left="420" w:firstLine="420"/>
        <w:rPr>
          <w:rFonts w:ascii="宋体" w:hAnsi="宋体" w:hint="eastAsia"/>
        </w:rPr>
      </w:pPr>
      <w:r w:rsidRPr="00336220">
        <w:rPr>
          <w:rFonts w:ascii="宋体" w:hAnsi="宋体"/>
        </w:rPr>
        <w:t>验证响应时间是否符合预期（如2秒以内）。</w:t>
      </w:r>
    </w:p>
    <w:p w14:paraId="4F637215" w14:textId="77777777" w:rsidR="00733C55" w:rsidRPr="00336220" w:rsidRDefault="00733C55" w:rsidP="00733C55">
      <w:pPr>
        <w:numPr>
          <w:ilvl w:val="0"/>
          <w:numId w:val="34"/>
        </w:numPr>
        <w:rPr>
          <w:rFonts w:ascii="宋体" w:hAnsi="宋体" w:hint="eastAsia"/>
        </w:rPr>
      </w:pPr>
      <w:r w:rsidRPr="00336220">
        <w:rPr>
          <w:rFonts w:ascii="宋体" w:hAnsi="宋体"/>
          <w:b/>
          <w:bCs/>
        </w:rPr>
        <w:t>测试方式</w:t>
      </w:r>
      <w:r w:rsidRPr="00336220">
        <w:rPr>
          <w:rFonts w:ascii="宋体" w:hAnsi="宋体"/>
        </w:rPr>
        <w:t>：</w:t>
      </w:r>
    </w:p>
    <w:p w14:paraId="351C7ADA" w14:textId="77777777" w:rsidR="00733C55" w:rsidRPr="00336220" w:rsidRDefault="00733C55" w:rsidP="00733C55">
      <w:pPr>
        <w:ind w:left="420" w:firstLine="420"/>
        <w:rPr>
          <w:rFonts w:ascii="宋体" w:hAnsi="宋体" w:hint="eastAsia"/>
        </w:rPr>
      </w:pPr>
      <w:r w:rsidRPr="00336220">
        <w:rPr>
          <w:rFonts w:ascii="宋体" w:hAnsi="宋体"/>
        </w:rPr>
        <w:t>使用JMeter或LoadRunner模拟大量用户并发。</w:t>
      </w:r>
    </w:p>
    <w:p w14:paraId="20A1D444" w14:textId="77777777" w:rsidR="00733C55" w:rsidRPr="00336220" w:rsidRDefault="00733C55" w:rsidP="00733C55">
      <w:pPr>
        <w:ind w:left="840"/>
        <w:rPr>
          <w:rFonts w:ascii="宋体" w:hAnsi="宋体" w:hint="eastAsia"/>
        </w:rPr>
      </w:pPr>
      <w:r w:rsidRPr="00336220">
        <w:rPr>
          <w:rFonts w:ascii="宋体" w:hAnsi="宋体"/>
        </w:rPr>
        <w:t>设置负载测试场景，记录响应时间和系统瓶颈。</w:t>
      </w:r>
    </w:p>
    <w:p w14:paraId="7B58EAB9" w14:textId="77777777" w:rsidR="00733C55" w:rsidRPr="00336220" w:rsidRDefault="00733C55" w:rsidP="00733C55">
      <w:pPr>
        <w:rPr>
          <w:rFonts w:ascii="宋体" w:hAnsi="宋体" w:hint="eastAsia"/>
          <w:b/>
          <w:bCs/>
        </w:rPr>
      </w:pPr>
      <w:r w:rsidRPr="00336220">
        <w:rPr>
          <w:rFonts w:ascii="宋体" w:hAnsi="宋体"/>
          <w:b/>
          <w:bCs/>
        </w:rPr>
        <w:t>5. 安全测试</w:t>
      </w:r>
    </w:p>
    <w:p w14:paraId="1D31B9FD" w14:textId="77777777" w:rsidR="00733C55" w:rsidRPr="00336220" w:rsidRDefault="00733C55" w:rsidP="00733C55">
      <w:pPr>
        <w:numPr>
          <w:ilvl w:val="0"/>
          <w:numId w:val="35"/>
        </w:numPr>
        <w:rPr>
          <w:rFonts w:ascii="宋体" w:hAnsi="宋体" w:hint="eastAsia"/>
        </w:rPr>
      </w:pPr>
      <w:r w:rsidRPr="00336220">
        <w:rPr>
          <w:rFonts w:ascii="宋体" w:hAnsi="宋体"/>
          <w:b/>
          <w:bCs/>
        </w:rPr>
        <w:t>描述</w:t>
      </w:r>
      <w:r w:rsidRPr="00336220">
        <w:rPr>
          <w:rFonts w:ascii="宋体" w:hAnsi="宋体"/>
        </w:rPr>
        <w:t>：检查系统安全性，防止恶意攻击和数据泄露。</w:t>
      </w:r>
    </w:p>
    <w:p w14:paraId="17B8DF47" w14:textId="77777777" w:rsidR="00733C55" w:rsidRPr="00336220" w:rsidRDefault="00733C55" w:rsidP="00733C55">
      <w:pPr>
        <w:numPr>
          <w:ilvl w:val="0"/>
          <w:numId w:val="35"/>
        </w:numPr>
        <w:rPr>
          <w:rFonts w:ascii="宋体" w:hAnsi="宋体" w:hint="eastAsia"/>
        </w:rPr>
      </w:pPr>
      <w:r w:rsidRPr="00336220">
        <w:rPr>
          <w:rFonts w:ascii="宋体" w:hAnsi="宋体"/>
          <w:b/>
          <w:bCs/>
        </w:rPr>
        <w:lastRenderedPageBreak/>
        <w:t>适用场景</w:t>
      </w:r>
      <w:r w:rsidRPr="00336220">
        <w:rPr>
          <w:rFonts w:ascii="宋体" w:hAnsi="宋体"/>
        </w:rPr>
        <w:t>：</w:t>
      </w:r>
    </w:p>
    <w:p w14:paraId="2A5A5B65" w14:textId="77777777" w:rsidR="00733C55" w:rsidRPr="00336220" w:rsidRDefault="00733C55" w:rsidP="00733C55">
      <w:pPr>
        <w:ind w:left="420" w:firstLine="420"/>
        <w:rPr>
          <w:rFonts w:ascii="宋体" w:hAnsi="宋体" w:hint="eastAsia"/>
        </w:rPr>
      </w:pPr>
      <w:r w:rsidRPr="00336220">
        <w:rPr>
          <w:rFonts w:ascii="宋体" w:hAnsi="宋体"/>
        </w:rPr>
        <w:t>SQL注入攻击。</w:t>
      </w:r>
    </w:p>
    <w:p w14:paraId="6770F8CC" w14:textId="77777777" w:rsidR="00733C55" w:rsidRPr="00336220" w:rsidRDefault="00733C55" w:rsidP="00733C55">
      <w:pPr>
        <w:ind w:left="660" w:firstLine="180"/>
        <w:rPr>
          <w:rFonts w:ascii="宋体" w:hAnsi="宋体" w:hint="eastAsia"/>
        </w:rPr>
      </w:pPr>
      <w:r w:rsidRPr="00336220">
        <w:rPr>
          <w:rFonts w:ascii="宋体" w:hAnsi="宋体"/>
        </w:rPr>
        <w:t>XSS（跨站脚本攻击）验证。</w:t>
      </w:r>
    </w:p>
    <w:p w14:paraId="74059268" w14:textId="77777777" w:rsidR="00733C55" w:rsidRPr="00336220" w:rsidRDefault="00733C55" w:rsidP="00733C55">
      <w:pPr>
        <w:ind w:left="420" w:firstLine="420"/>
        <w:rPr>
          <w:rFonts w:ascii="宋体" w:hAnsi="宋体" w:hint="eastAsia"/>
        </w:rPr>
      </w:pPr>
      <w:r w:rsidRPr="00336220">
        <w:rPr>
          <w:rFonts w:ascii="宋体" w:hAnsi="宋体"/>
        </w:rPr>
        <w:t>用户权限管理和密码强度测试。</w:t>
      </w:r>
    </w:p>
    <w:p w14:paraId="14CE99FE" w14:textId="77777777" w:rsidR="00733C55" w:rsidRPr="00336220" w:rsidRDefault="00733C55" w:rsidP="00733C55">
      <w:pPr>
        <w:numPr>
          <w:ilvl w:val="0"/>
          <w:numId w:val="35"/>
        </w:numPr>
        <w:rPr>
          <w:rFonts w:ascii="宋体" w:hAnsi="宋体" w:hint="eastAsia"/>
        </w:rPr>
      </w:pPr>
      <w:r w:rsidRPr="00336220">
        <w:rPr>
          <w:rFonts w:ascii="宋体" w:hAnsi="宋体"/>
          <w:b/>
          <w:bCs/>
        </w:rPr>
        <w:t>测试方式</w:t>
      </w:r>
      <w:r w:rsidRPr="00336220">
        <w:rPr>
          <w:rFonts w:ascii="宋体" w:hAnsi="宋体"/>
        </w:rPr>
        <w:t>：</w:t>
      </w:r>
    </w:p>
    <w:p w14:paraId="54F662A4" w14:textId="77777777" w:rsidR="00733C55" w:rsidRPr="00336220" w:rsidRDefault="00733C55" w:rsidP="00733C55">
      <w:pPr>
        <w:ind w:left="420" w:firstLine="420"/>
        <w:rPr>
          <w:rFonts w:ascii="宋体" w:hAnsi="宋体" w:hint="eastAsia"/>
        </w:rPr>
      </w:pPr>
      <w:r w:rsidRPr="00336220">
        <w:rPr>
          <w:rFonts w:ascii="宋体" w:hAnsi="宋体"/>
        </w:rPr>
        <w:t>使用工具（如OWASP ZAP、Burp Suite）进行渗透测试。</w:t>
      </w:r>
    </w:p>
    <w:p w14:paraId="0B32FE5B" w14:textId="77777777" w:rsidR="00733C55" w:rsidRDefault="00733C55" w:rsidP="00733C55">
      <w:pPr>
        <w:ind w:left="840"/>
        <w:rPr>
          <w:rFonts w:ascii="宋体" w:hAnsi="宋体" w:hint="eastAsia"/>
        </w:rPr>
      </w:pPr>
      <w:r w:rsidRPr="00336220">
        <w:rPr>
          <w:rFonts w:ascii="宋体" w:hAnsi="宋体"/>
        </w:rPr>
        <w:t>验证系统是否加密敏感数据（如密码、支付信息）。</w:t>
      </w:r>
    </w:p>
    <w:p w14:paraId="34688ED4" w14:textId="19DE68D7" w:rsidR="00733C55" w:rsidRPr="00733C55" w:rsidRDefault="00733C55" w:rsidP="00733C55">
      <w:pPr>
        <w:rPr>
          <w:rFonts w:ascii="宋体" w:hAnsi="宋体" w:hint="eastAsia"/>
          <w:b/>
          <w:bCs/>
        </w:rPr>
      </w:pPr>
      <w:r>
        <w:rPr>
          <w:rFonts w:ascii="宋体" w:hAnsi="宋体" w:hint="eastAsia"/>
          <w:b/>
          <w:bCs/>
        </w:rPr>
        <w:t>6</w:t>
      </w:r>
      <w:r w:rsidRPr="00733C55">
        <w:rPr>
          <w:rFonts w:ascii="宋体" w:hAnsi="宋体"/>
          <w:b/>
          <w:bCs/>
        </w:rPr>
        <w:t xml:space="preserve"> 兼容性测试</w:t>
      </w:r>
    </w:p>
    <w:p w14:paraId="2A3C287E" w14:textId="10C9A443" w:rsidR="00733C55" w:rsidRPr="00733C55" w:rsidRDefault="00733C55" w:rsidP="00733C55">
      <w:pPr>
        <w:numPr>
          <w:ilvl w:val="0"/>
          <w:numId w:val="49"/>
        </w:numPr>
        <w:rPr>
          <w:rFonts w:ascii="宋体" w:hAnsi="宋体" w:hint="eastAsia"/>
        </w:rPr>
      </w:pPr>
      <w:r w:rsidRPr="00733C55">
        <w:rPr>
          <w:rFonts w:ascii="宋体" w:hAnsi="宋体" w:hint="eastAsia"/>
          <w:b/>
          <w:bCs/>
        </w:rPr>
        <w:t>描述</w:t>
      </w:r>
      <w:r w:rsidRPr="00733C55">
        <w:rPr>
          <w:rFonts w:ascii="宋体" w:hAnsi="宋体"/>
          <w:b/>
          <w:bCs/>
        </w:rPr>
        <w:t>:</w:t>
      </w:r>
      <w:r w:rsidRPr="00733C55">
        <w:rPr>
          <w:rFonts w:ascii="宋体" w:hAnsi="宋体"/>
        </w:rPr>
        <w:t xml:space="preserve"> 确保系统在不同设备和浏览器上表现一致。</w:t>
      </w:r>
    </w:p>
    <w:p w14:paraId="60EA3C91" w14:textId="5A7FC89C" w:rsidR="00733C55" w:rsidRPr="00733C55" w:rsidRDefault="00733C55" w:rsidP="00733C55">
      <w:pPr>
        <w:numPr>
          <w:ilvl w:val="0"/>
          <w:numId w:val="49"/>
        </w:numPr>
        <w:rPr>
          <w:rFonts w:ascii="宋体" w:hAnsi="宋体" w:hint="eastAsia"/>
          <w:b/>
          <w:bCs/>
        </w:rPr>
      </w:pPr>
      <w:r w:rsidRPr="00733C55">
        <w:rPr>
          <w:rFonts w:ascii="宋体" w:hAnsi="宋体" w:hint="eastAsia"/>
          <w:b/>
          <w:bCs/>
        </w:rPr>
        <w:t>测试</w:t>
      </w:r>
      <w:r w:rsidRPr="00733C55">
        <w:rPr>
          <w:rFonts w:ascii="宋体" w:hAnsi="宋体"/>
          <w:b/>
          <w:bCs/>
        </w:rPr>
        <w:t>方法:</w:t>
      </w:r>
    </w:p>
    <w:p w14:paraId="15227BDE" w14:textId="77777777" w:rsidR="00733C55" w:rsidRPr="00733C55" w:rsidRDefault="00733C55" w:rsidP="00733C55">
      <w:pPr>
        <w:ind w:left="360" w:firstLine="420"/>
        <w:rPr>
          <w:rFonts w:ascii="宋体" w:hAnsi="宋体" w:hint="eastAsia"/>
        </w:rPr>
      </w:pPr>
      <w:r w:rsidRPr="00733C55">
        <w:rPr>
          <w:rFonts w:ascii="宋体" w:hAnsi="宋体"/>
        </w:rPr>
        <w:t>在主流浏览器（Chrome、Firefox、Safari、Edge）和不同设备（PC、平板、手机）上运行测试。</w:t>
      </w:r>
    </w:p>
    <w:p w14:paraId="66F6AA6B" w14:textId="77777777" w:rsidR="00733C55" w:rsidRPr="00733C55" w:rsidRDefault="00733C55" w:rsidP="00733C55">
      <w:pPr>
        <w:ind w:left="360" w:firstLine="420"/>
        <w:rPr>
          <w:rFonts w:ascii="宋体" w:hAnsi="宋体" w:hint="eastAsia"/>
        </w:rPr>
      </w:pPr>
      <w:r w:rsidRPr="00733C55">
        <w:rPr>
          <w:rFonts w:ascii="宋体" w:hAnsi="宋体"/>
        </w:rPr>
        <w:t>检查界面显示、操作逻辑是否一致。</w:t>
      </w:r>
    </w:p>
    <w:p w14:paraId="1FF4C29C" w14:textId="77777777" w:rsidR="00733C55" w:rsidRPr="00733C55" w:rsidRDefault="00733C55" w:rsidP="00733C55">
      <w:pPr>
        <w:rPr>
          <w:rFonts w:ascii="宋体" w:hAnsi="宋体" w:hint="eastAsia"/>
          <w:b/>
          <w:bCs/>
        </w:rPr>
      </w:pPr>
      <w:r w:rsidRPr="00733C55">
        <w:rPr>
          <w:rFonts w:ascii="宋体" w:hAnsi="宋体"/>
          <w:b/>
          <w:bCs/>
        </w:rPr>
        <w:t>1.5 回归测试</w:t>
      </w:r>
    </w:p>
    <w:p w14:paraId="0BDA9831" w14:textId="64F24FCD" w:rsidR="00733C55" w:rsidRPr="00733C55" w:rsidRDefault="00733C55" w:rsidP="00733C55">
      <w:pPr>
        <w:numPr>
          <w:ilvl w:val="0"/>
          <w:numId w:val="50"/>
        </w:numPr>
        <w:rPr>
          <w:rFonts w:ascii="宋体" w:hAnsi="宋体" w:hint="eastAsia"/>
        </w:rPr>
      </w:pPr>
      <w:r w:rsidRPr="00733C55">
        <w:rPr>
          <w:rFonts w:ascii="宋体" w:hAnsi="宋体" w:hint="eastAsia"/>
          <w:b/>
          <w:bCs/>
        </w:rPr>
        <w:t>描述：</w:t>
      </w:r>
      <w:r w:rsidRPr="00733C55">
        <w:rPr>
          <w:rFonts w:ascii="宋体" w:hAnsi="宋体"/>
        </w:rPr>
        <w:t xml:space="preserve"> 确保新功能或修复不破坏已有功能。</w:t>
      </w:r>
    </w:p>
    <w:p w14:paraId="5C0D4825" w14:textId="7855CB92" w:rsidR="00733C55" w:rsidRPr="00733C55" w:rsidRDefault="00733C55" w:rsidP="00733C55">
      <w:pPr>
        <w:numPr>
          <w:ilvl w:val="0"/>
          <w:numId w:val="50"/>
        </w:numPr>
        <w:rPr>
          <w:rFonts w:ascii="宋体" w:hAnsi="宋体" w:hint="eastAsia"/>
          <w:b/>
          <w:bCs/>
        </w:rPr>
      </w:pPr>
      <w:r w:rsidRPr="00733C55">
        <w:rPr>
          <w:rFonts w:ascii="宋体" w:hAnsi="宋体" w:hint="eastAsia"/>
          <w:b/>
          <w:bCs/>
        </w:rPr>
        <w:t>测试</w:t>
      </w:r>
      <w:r w:rsidRPr="00733C55">
        <w:rPr>
          <w:rFonts w:ascii="宋体" w:hAnsi="宋体"/>
          <w:b/>
          <w:bCs/>
        </w:rPr>
        <w:t>方法:</w:t>
      </w:r>
    </w:p>
    <w:p w14:paraId="0495A410" w14:textId="77777777" w:rsidR="00733C55" w:rsidRPr="00733C55" w:rsidRDefault="00733C55" w:rsidP="00733C55">
      <w:pPr>
        <w:ind w:left="420" w:firstLine="420"/>
        <w:rPr>
          <w:rFonts w:ascii="宋体" w:hAnsi="宋体" w:hint="eastAsia"/>
        </w:rPr>
      </w:pPr>
      <w:r w:rsidRPr="00733C55">
        <w:rPr>
          <w:rFonts w:ascii="宋体" w:hAnsi="宋体"/>
        </w:rPr>
        <w:t>编写自动化测试脚本，覆盖关键功能点。</w:t>
      </w:r>
    </w:p>
    <w:p w14:paraId="7BC3AD82" w14:textId="77777777" w:rsidR="00733C55" w:rsidRPr="00733C55" w:rsidRDefault="00733C55" w:rsidP="00733C55">
      <w:pPr>
        <w:ind w:left="420" w:firstLine="420"/>
        <w:rPr>
          <w:rFonts w:ascii="宋体" w:hAnsi="宋体" w:hint="eastAsia"/>
        </w:rPr>
      </w:pPr>
      <w:r w:rsidRPr="00733C55">
        <w:rPr>
          <w:rFonts w:ascii="宋体" w:hAnsi="宋体"/>
        </w:rPr>
        <w:t>每次迭代后运行完整回归测试。</w:t>
      </w:r>
    </w:p>
    <w:p w14:paraId="3F6B4418" w14:textId="168C305F" w:rsidR="00733C55" w:rsidRPr="00336220" w:rsidRDefault="00733C55" w:rsidP="00733C55">
      <w:pPr>
        <w:rPr>
          <w:rFonts w:ascii="宋体" w:hAnsi="宋体" w:hint="eastAsia"/>
          <w:b/>
          <w:bCs/>
          <w:sz w:val="28"/>
          <w:szCs w:val="28"/>
        </w:rPr>
      </w:pPr>
      <w:r w:rsidRPr="00733C55">
        <w:rPr>
          <w:rFonts w:ascii="宋体" w:hAnsi="宋体" w:hint="eastAsia"/>
          <w:b/>
          <w:bCs/>
          <w:sz w:val="28"/>
          <w:szCs w:val="28"/>
        </w:rPr>
        <w:t>3.1.2选取测试用例的原则</w:t>
      </w:r>
    </w:p>
    <w:p w14:paraId="76473E85" w14:textId="44F7AF0B" w:rsidR="00733C55" w:rsidRPr="00733C55" w:rsidRDefault="00733C55" w:rsidP="00733C55">
      <w:pPr>
        <w:numPr>
          <w:ilvl w:val="0"/>
          <w:numId w:val="51"/>
        </w:numPr>
        <w:rPr>
          <w:rFonts w:ascii="宋体" w:hAnsi="宋体" w:hint="eastAsia"/>
        </w:rPr>
      </w:pPr>
      <w:r w:rsidRPr="00733C55">
        <w:rPr>
          <w:rFonts w:ascii="宋体" w:hAnsi="宋体"/>
          <w:b/>
          <w:bCs/>
        </w:rPr>
        <w:t>覆盖核心功能</w:t>
      </w:r>
      <w:r w:rsidRPr="00733C55">
        <w:rPr>
          <w:rFonts w:ascii="宋体" w:hAnsi="宋体" w:hint="eastAsia"/>
          <w:b/>
          <w:bCs/>
        </w:rPr>
        <w:t>：</w:t>
      </w:r>
      <w:r w:rsidRPr="00733C55">
        <w:rPr>
          <w:rFonts w:ascii="宋体" w:hAnsi="宋体"/>
        </w:rPr>
        <w:t>确保核心业务流程如用户注册、登录、商品搜索、购物车操作、支付、订单管理等场景都有对应的测试用例。</w:t>
      </w:r>
    </w:p>
    <w:p w14:paraId="37C9B843" w14:textId="25E71916" w:rsidR="00733C55" w:rsidRPr="00733C55" w:rsidRDefault="00733C55" w:rsidP="00733C55">
      <w:pPr>
        <w:numPr>
          <w:ilvl w:val="0"/>
          <w:numId w:val="51"/>
        </w:numPr>
        <w:rPr>
          <w:rFonts w:ascii="宋体" w:hAnsi="宋体" w:hint="eastAsia"/>
        </w:rPr>
      </w:pPr>
      <w:r w:rsidRPr="00733C55">
        <w:rPr>
          <w:rFonts w:ascii="宋体" w:hAnsi="宋体"/>
          <w:b/>
          <w:bCs/>
        </w:rPr>
        <w:t>边界值分析</w:t>
      </w:r>
      <w:r w:rsidRPr="00733C55">
        <w:rPr>
          <w:rFonts w:ascii="宋体" w:hAnsi="宋体" w:hint="eastAsia"/>
          <w:b/>
          <w:bCs/>
        </w:rPr>
        <w:t>：</w:t>
      </w:r>
      <w:r w:rsidRPr="00733C55">
        <w:rPr>
          <w:rFonts w:ascii="宋体" w:hAnsi="宋体"/>
        </w:rPr>
        <w:t>测试输入的最小值、最大值、超出范围值、空值，验证系统的容错性。例如，商品搜索中输入关键词的最大长度。</w:t>
      </w:r>
    </w:p>
    <w:p w14:paraId="69415A5A" w14:textId="18939664" w:rsidR="00733C55" w:rsidRPr="00733C55" w:rsidRDefault="00733C55" w:rsidP="00733C55">
      <w:pPr>
        <w:numPr>
          <w:ilvl w:val="0"/>
          <w:numId w:val="51"/>
        </w:numPr>
        <w:rPr>
          <w:rFonts w:ascii="宋体" w:hAnsi="宋体" w:hint="eastAsia"/>
        </w:rPr>
      </w:pPr>
      <w:r w:rsidRPr="00733C55">
        <w:rPr>
          <w:rFonts w:ascii="宋体" w:hAnsi="宋体"/>
          <w:b/>
          <w:bCs/>
        </w:rPr>
        <w:t>等价类划分</w:t>
      </w:r>
      <w:r w:rsidRPr="00733C55">
        <w:rPr>
          <w:rFonts w:ascii="宋体" w:hAnsi="宋体" w:hint="eastAsia"/>
          <w:b/>
          <w:bCs/>
        </w:rPr>
        <w:t>：</w:t>
      </w:r>
      <w:r w:rsidRPr="00733C55">
        <w:rPr>
          <w:rFonts w:ascii="宋体" w:hAnsi="宋体"/>
        </w:rPr>
        <w:t>根据输入条件将测试用例划分为等价类，减少冗余测试用例。如用户密码强度校验，可测试弱密码、强密码和无效密码。</w:t>
      </w:r>
    </w:p>
    <w:p w14:paraId="26C7DD46" w14:textId="48190928" w:rsidR="00733C55" w:rsidRPr="00733C55" w:rsidRDefault="00733C55" w:rsidP="00733C55">
      <w:pPr>
        <w:numPr>
          <w:ilvl w:val="0"/>
          <w:numId w:val="51"/>
        </w:numPr>
        <w:rPr>
          <w:rFonts w:ascii="宋体" w:hAnsi="宋体" w:hint="eastAsia"/>
        </w:rPr>
      </w:pPr>
      <w:r w:rsidRPr="00733C55">
        <w:rPr>
          <w:rFonts w:ascii="宋体" w:hAnsi="宋体"/>
          <w:b/>
          <w:bCs/>
        </w:rPr>
        <w:t>正常与异常场景覆盖原则</w:t>
      </w:r>
      <w:r w:rsidRPr="00733C55">
        <w:rPr>
          <w:rFonts w:ascii="宋体" w:hAnsi="宋体" w:hint="eastAsia"/>
          <w:b/>
          <w:bCs/>
        </w:rPr>
        <w:t>：</w:t>
      </w:r>
      <w:r w:rsidRPr="00733C55">
        <w:rPr>
          <w:rFonts w:ascii="宋体" w:hAnsi="宋体"/>
        </w:rPr>
        <w:t>验证系统对异常输入的处理能力。如用户登录时输入错误密码、重复注册同一邮箱。</w:t>
      </w:r>
    </w:p>
    <w:p w14:paraId="7E271F1F" w14:textId="4409C1ED" w:rsidR="00733C55" w:rsidRDefault="00733C55" w:rsidP="00733C55">
      <w:pPr>
        <w:numPr>
          <w:ilvl w:val="0"/>
          <w:numId w:val="51"/>
        </w:numPr>
        <w:rPr>
          <w:rFonts w:ascii="宋体" w:hAnsi="宋体" w:hint="eastAsia"/>
        </w:rPr>
      </w:pPr>
      <w:r w:rsidRPr="00733C55">
        <w:rPr>
          <w:rFonts w:ascii="宋体" w:hAnsi="宋体"/>
          <w:b/>
          <w:bCs/>
        </w:rPr>
        <w:t>高风险优先原则</w:t>
      </w:r>
      <w:r w:rsidRPr="00733C55">
        <w:rPr>
          <w:rFonts w:ascii="宋体" w:hAnsi="宋体" w:hint="eastAsia"/>
          <w:b/>
          <w:bCs/>
        </w:rPr>
        <w:t>：</w:t>
      </w:r>
      <w:r w:rsidRPr="00733C55">
        <w:rPr>
          <w:rFonts w:ascii="宋体" w:hAnsi="宋体" w:hint="eastAsia"/>
        </w:rPr>
        <w:t>优先测试业务流程中的核心功能和高频使用的功能，如用户注册、登录、支付等。</w:t>
      </w:r>
    </w:p>
    <w:p w14:paraId="47B05B1E" w14:textId="070A3917" w:rsidR="00733C55" w:rsidRPr="00733C55" w:rsidRDefault="008B1FC5" w:rsidP="00733C55">
      <w:pPr>
        <w:numPr>
          <w:ilvl w:val="0"/>
          <w:numId w:val="51"/>
        </w:numPr>
        <w:rPr>
          <w:rFonts w:ascii="宋体" w:hAnsi="宋体" w:hint="eastAsia"/>
        </w:rPr>
      </w:pPr>
      <w:r w:rsidRPr="008B1FC5">
        <w:rPr>
          <w:rFonts w:ascii="宋体" w:hAnsi="宋体" w:hint="eastAsia"/>
          <w:b/>
          <w:bCs/>
        </w:rPr>
        <w:t>场景组合测试原则</w:t>
      </w:r>
      <w:r>
        <w:rPr>
          <w:rFonts w:ascii="宋体" w:hAnsi="宋体" w:hint="eastAsia"/>
          <w:b/>
          <w:bCs/>
        </w:rPr>
        <w:t>：</w:t>
      </w:r>
      <w:r w:rsidRPr="008B1FC5">
        <w:rPr>
          <w:rFonts w:ascii="宋体" w:hAnsi="宋体"/>
        </w:rPr>
        <w:t>测试用例需覆盖完整的业务流程，包括前置条件、操作步骤和后置处理。</w:t>
      </w:r>
    </w:p>
    <w:p w14:paraId="4B4CA2DD" w14:textId="5F4B60FB" w:rsidR="00733C55" w:rsidRPr="00733C55" w:rsidRDefault="00733C55" w:rsidP="00733C55">
      <w:pPr>
        <w:numPr>
          <w:ilvl w:val="0"/>
          <w:numId w:val="51"/>
        </w:numPr>
        <w:rPr>
          <w:rFonts w:ascii="宋体" w:hAnsi="宋体" w:hint="eastAsia"/>
          <w:b/>
          <w:bCs/>
        </w:rPr>
      </w:pPr>
      <w:r w:rsidRPr="00733C55">
        <w:rPr>
          <w:rFonts w:ascii="宋体" w:hAnsi="宋体"/>
          <w:b/>
          <w:bCs/>
        </w:rPr>
        <w:t>性能和压力点</w:t>
      </w:r>
      <w:r>
        <w:rPr>
          <w:rFonts w:ascii="宋体" w:hAnsi="宋体" w:hint="eastAsia"/>
          <w:b/>
          <w:bCs/>
        </w:rPr>
        <w:t>：</w:t>
      </w:r>
      <w:r w:rsidRPr="00733C55">
        <w:rPr>
          <w:rFonts w:ascii="宋体" w:hAnsi="宋体"/>
        </w:rPr>
        <w:t>选择高频操作（如商品搜索、支付）作为测试用例，评估系统性能。</w:t>
      </w:r>
    </w:p>
    <w:p w14:paraId="5C8DFBFD" w14:textId="14EEEF02" w:rsidR="00733C55" w:rsidRPr="00733C55" w:rsidRDefault="00733C55" w:rsidP="00733C55">
      <w:pPr>
        <w:numPr>
          <w:ilvl w:val="0"/>
          <w:numId w:val="51"/>
        </w:numPr>
        <w:rPr>
          <w:rFonts w:ascii="宋体" w:hAnsi="宋体" w:hint="eastAsia"/>
          <w:b/>
          <w:bCs/>
        </w:rPr>
      </w:pPr>
      <w:r w:rsidRPr="00733C55">
        <w:rPr>
          <w:rFonts w:ascii="宋体" w:hAnsi="宋体"/>
          <w:b/>
          <w:bCs/>
        </w:rPr>
        <w:t>安全测试用例</w:t>
      </w:r>
      <w:r>
        <w:rPr>
          <w:rFonts w:ascii="宋体" w:hAnsi="宋体" w:hint="eastAsia"/>
          <w:b/>
          <w:bCs/>
        </w:rPr>
        <w:t>：</w:t>
      </w:r>
      <w:r w:rsidRPr="00733C55">
        <w:rPr>
          <w:rFonts w:ascii="宋体" w:hAnsi="宋体"/>
        </w:rPr>
        <w:t>模拟恶意输入、非法操作（如篡改支付金额），验证系统的安全性。</w:t>
      </w:r>
    </w:p>
    <w:p w14:paraId="6CD04EB5" w14:textId="4CF4C463" w:rsidR="00336220" w:rsidRPr="00733C55" w:rsidRDefault="00733C55" w:rsidP="00733C55">
      <w:pPr>
        <w:numPr>
          <w:ilvl w:val="0"/>
          <w:numId w:val="51"/>
        </w:numPr>
        <w:rPr>
          <w:rFonts w:ascii="宋体" w:hAnsi="宋体" w:hint="eastAsia"/>
          <w:b/>
          <w:bCs/>
        </w:rPr>
      </w:pPr>
      <w:r w:rsidRPr="00733C55">
        <w:rPr>
          <w:rFonts w:ascii="宋体" w:hAnsi="宋体"/>
          <w:b/>
          <w:bCs/>
        </w:rPr>
        <w:t>兼容性测试用例</w:t>
      </w:r>
      <w:r w:rsidRPr="00733C55">
        <w:rPr>
          <w:rFonts w:ascii="宋体" w:hAnsi="宋体" w:hint="eastAsia"/>
          <w:b/>
          <w:bCs/>
        </w:rPr>
        <w:t>：</w:t>
      </w:r>
      <w:r w:rsidRPr="00733C55">
        <w:rPr>
          <w:rFonts w:ascii="宋体" w:hAnsi="宋体"/>
        </w:rPr>
        <w:t>针对主流浏览器和设备设计用例，验证界面和功能的一致性。</w:t>
      </w:r>
    </w:p>
    <w:p w14:paraId="2A41BD17" w14:textId="77777777" w:rsidR="005E3A56" w:rsidRDefault="00000000">
      <w:pPr>
        <w:pStyle w:val="2"/>
        <w:rPr>
          <w:rFonts w:ascii="宋体" w:eastAsia="宋体" w:hAnsi="宋体" w:hint="eastAsia"/>
        </w:rPr>
      </w:pPr>
      <w:bookmarkStart w:id="12" w:name="_Toc506967664"/>
      <w:r>
        <w:rPr>
          <w:rFonts w:ascii="宋体" w:eastAsia="宋体" w:hAnsi="宋体" w:hint="eastAsia"/>
        </w:rPr>
        <w:t>3.2测试项目</w:t>
      </w:r>
      <w:bookmarkEnd w:id="12"/>
    </w:p>
    <w:p w14:paraId="6E18B490" w14:textId="34530EC3" w:rsidR="008B1FC5" w:rsidRPr="008B1FC5" w:rsidRDefault="0097201C" w:rsidP="008B1FC5">
      <w:pPr>
        <w:rPr>
          <w:rFonts w:ascii="宋体" w:hAnsi="宋体" w:hint="eastAsia"/>
          <w:b/>
          <w:bCs/>
          <w:sz w:val="28"/>
          <w:szCs w:val="28"/>
        </w:rPr>
      </w:pPr>
      <w:r>
        <w:rPr>
          <w:rFonts w:ascii="宋体" w:hAnsi="宋体" w:hint="eastAsia"/>
          <w:b/>
          <w:bCs/>
          <w:sz w:val="28"/>
          <w:szCs w:val="28"/>
        </w:rPr>
        <w:t>3.2.1</w:t>
      </w:r>
      <w:r w:rsidR="008B1FC5" w:rsidRPr="008B1FC5">
        <w:rPr>
          <w:rFonts w:ascii="宋体" w:hAnsi="宋体"/>
          <w:b/>
          <w:bCs/>
          <w:sz w:val="28"/>
          <w:szCs w:val="28"/>
        </w:rPr>
        <w:t>组装测试</w:t>
      </w:r>
    </w:p>
    <w:p w14:paraId="71E17866" w14:textId="77777777" w:rsidR="0097201C" w:rsidRDefault="008B1FC5" w:rsidP="008B1FC5">
      <w:pPr>
        <w:rPr>
          <w:rFonts w:ascii="宋体" w:hAnsi="宋体" w:hint="eastAsia"/>
        </w:rPr>
      </w:pPr>
      <w:r w:rsidRPr="008B1FC5">
        <w:rPr>
          <w:rFonts w:ascii="宋体" w:hAnsi="宋体"/>
        </w:rPr>
        <w:t>组装测试的目标是验证系统中各模块之间的交互是否正确。</w:t>
      </w:r>
    </w:p>
    <w:p w14:paraId="72921BE8" w14:textId="23A7A7EA" w:rsidR="008B1FC5" w:rsidRPr="008B1FC5" w:rsidRDefault="008B1FC5" w:rsidP="008B1FC5">
      <w:pPr>
        <w:rPr>
          <w:rFonts w:ascii="宋体" w:hAnsi="宋体" w:hint="eastAsia"/>
          <w:b/>
          <w:bCs/>
          <w:sz w:val="24"/>
        </w:rPr>
      </w:pPr>
      <w:r w:rsidRPr="008B1FC5">
        <w:rPr>
          <w:rFonts w:ascii="宋体" w:hAnsi="宋体"/>
          <w:b/>
          <w:bCs/>
          <w:sz w:val="24"/>
        </w:rPr>
        <w:t>接口测试</w:t>
      </w:r>
    </w:p>
    <w:p w14:paraId="6A457B94" w14:textId="77777777" w:rsidR="008B1FC5" w:rsidRPr="008B1FC5" w:rsidRDefault="008B1FC5" w:rsidP="008B1FC5">
      <w:pPr>
        <w:numPr>
          <w:ilvl w:val="0"/>
          <w:numId w:val="52"/>
        </w:numPr>
        <w:rPr>
          <w:rFonts w:ascii="宋体" w:hAnsi="宋体" w:hint="eastAsia"/>
        </w:rPr>
      </w:pPr>
      <w:r w:rsidRPr="008B1FC5">
        <w:rPr>
          <w:rFonts w:ascii="宋体" w:hAnsi="宋体"/>
          <w:b/>
          <w:bCs/>
        </w:rPr>
        <w:t>内容：</w:t>
      </w:r>
      <w:r w:rsidRPr="008B1FC5">
        <w:rPr>
          <w:rFonts w:ascii="宋体" w:hAnsi="宋体"/>
        </w:rPr>
        <w:br/>
        <w:t>测试模块间的接口是否正常工作，包括数据格式、调用顺序和响应正确性。</w:t>
      </w:r>
    </w:p>
    <w:p w14:paraId="06A2D6FA" w14:textId="77777777" w:rsidR="008B1FC5" w:rsidRPr="008B1FC5" w:rsidRDefault="008B1FC5" w:rsidP="008B1FC5">
      <w:pPr>
        <w:numPr>
          <w:ilvl w:val="0"/>
          <w:numId w:val="52"/>
        </w:numPr>
        <w:rPr>
          <w:rFonts w:ascii="宋体" w:hAnsi="宋体" w:hint="eastAsia"/>
        </w:rPr>
      </w:pPr>
      <w:r w:rsidRPr="008B1FC5">
        <w:rPr>
          <w:rFonts w:ascii="宋体" w:hAnsi="宋体"/>
          <w:b/>
          <w:bCs/>
        </w:rPr>
        <w:lastRenderedPageBreak/>
        <w:t>名称：</w:t>
      </w:r>
      <w:r w:rsidRPr="008B1FC5">
        <w:rPr>
          <w:rFonts w:ascii="宋体" w:hAnsi="宋体"/>
        </w:rPr>
        <w:t xml:space="preserve"> 接口功能测试。</w:t>
      </w:r>
    </w:p>
    <w:p w14:paraId="301DF21D" w14:textId="77777777" w:rsidR="008B1FC5" w:rsidRPr="008B1FC5" w:rsidRDefault="008B1FC5" w:rsidP="008B1FC5">
      <w:pPr>
        <w:numPr>
          <w:ilvl w:val="0"/>
          <w:numId w:val="52"/>
        </w:numPr>
        <w:rPr>
          <w:rFonts w:ascii="宋体" w:hAnsi="宋体" w:hint="eastAsia"/>
        </w:rPr>
      </w:pPr>
      <w:r w:rsidRPr="008B1FC5">
        <w:rPr>
          <w:rFonts w:ascii="宋体" w:hAnsi="宋体"/>
          <w:b/>
          <w:bCs/>
        </w:rPr>
        <w:t>目的：</w:t>
      </w:r>
      <w:r w:rsidRPr="008B1FC5">
        <w:rPr>
          <w:rFonts w:ascii="宋体" w:hAnsi="宋体"/>
        </w:rPr>
        <w:br/>
        <w:t>确保模块间的数据传递和交互逻辑符合设计要求。</w:t>
      </w:r>
    </w:p>
    <w:p w14:paraId="07DE0C58" w14:textId="77777777" w:rsidR="008B1FC5" w:rsidRPr="008B1FC5" w:rsidRDefault="008B1FC5" w:rsidP="008B1FC5">
      <w:pPr>
        <w:numPr>
          <w:ilvl w:val="0"/>
          <w:numId w:val="52"/>
        </w:numPr>
        <w:rPr>
          <w:rFonts w:ascii="宋体" w:hAnsi="宋体" w:hint="eastAsia"/>
        </w:rPr>
      </w:pPr>
      <w:r w:rsidRPr="008B1FC5">
        <w:rPr>
          <w:rFonts w:ascii="宋体" w:hAnsi="宋体"/>
          <w:b/>
          <w:bCs/>
        </w:rPr>
        <w:t>进度：</w:t>
      </w:r>
    </w:p>
    <w:p w14:paraId="6C8C3C38" w14:textId="77777777" w:rsidR="008B1FC5" w:rsidRPr="008B1FC5" w:rsidRDefault="008B1FC5" w:rsidP="008B1FC5">
      <w:pPr>
        <w:numPr>
          <w:ilvl w:val="1"/>
          <w:numId w:val="52"/>
        </w:numPr>
        <w:rPr>
          <w:rFonts w:ascii="宋体" w:hAnsi="宋体" w:hint="eastAsia"/>
        </w:rPr>
      </w:pPr>
      <w:r w:rsidRPr="008B1FC5">
        <w:rPr>
          <w:rFonts w:ascii="宋体" w:hAnsi="宋体"/>
          <w:b/>
          <w:bCs/>
        </w:rPr>
        <w:t>第一周：</w:t>
      </w:r>
      <w:r w:rsidRPr="008B1FC5">
        <w:rPr>
          <w:rFonts w:ascii="宋体" w:hAnsi="宋体"/>
        </w:rPr>
        <w:t xml:space="preserve"> 测试核心模块（如用户模块与支付模块）的接口交互。</w:t>
      </w:r>
    </w:p>
    <w:p w14:paraId="5AEF2FA5" w14:textId="77777777" w:rsidR="008B1FC5" w:rsidRPr="008B1FC5" w:rsidRDefault="008B1FC5" w:rsidP="008B1FC5">
      <w:pPr>
        <w:numPr>
          <w:ilvl w:val="1"/>
          <w:numId w:val="52"/>
        </w:numPr>
        <w:rPr>
          <w:rFonts w:ascii="宋体" w:hAnsi="宋体" w:hint="eastAsia"/>
        </w:rPr>
      </w:pPr>
      <w:r w:rsidRPr="008B1FC5">
        <w:rPr>
          <w:rFonts w:ascii="宋体" w:hAnsi="宋体"/>
          <w:b/>
          <w:bCs/>
        </w:rPr>
        <w:t>第二周：</w:t>
      </w:r>
      <w:r w:rsidRPr="008B1FC5">
        <w:rPr>
          <w:rFonts w:ascii="宋体" w:hAnsi="宋体"/>
        </w:rPr>
        <w:t xml:space="preserve"> 测试次要模块（如商品模块与库存模块）的接口。</w:t>
      </w:r>
    </w:p>
    <w:p w14:paraId="5326AB02" w14:textId="77777777" w:rsidR="008B1FC5" w:rsidRPr="008B1FC5" w:rsidRDefault="008B1FC5" w:rsidP="008B1FC5">
      <w:pPr>
        <w:rPr>
          <w:rFonts w:ascii="宋体" w:hAnsi="宋体" w:hint="eastAsia"/>
          <w:b/>
          <w:bCs/>
          <w:sz w:val="24"/>
        </w:rPr>
      </w:pPr>
      <w:r w:rsidRPr="008B1FC5">
        <w:rPr>
          <w:rFonts w:ascii="宋体" w:hAnsi="宋体"/>
          <w:b/>
          <w:bCs/>
          <w:sz w:val="24"/>
        </w:rPr>
        <w:t>数据流测试</w:t>
      </w:r>
    </w:p>
    <w:p w14:paraId="0D7B4EDC" w14:textId="77777777" w:rsidR="008B1FC5" w:rsidRPr="008B1FC5" w:rsidRDefault="008B1FC5" w:rsidP="008B1FC5">
      <w:pPr>
        <w:numPr>
          <w:ilvl w:val="0"/>
          <w:numId w:val="53"/>
        </w:numPr>
        <w:rPr>
          <w:rFonts w:ascii="宋体" w:hAnsi="宋体" w:hint="eastAsia"/>
        </w:rPr>
      </w:pPr>
      <w:r w:rsidRPr="008B1FC5">
        <w:rPr>
          <w:rFonts w:ascii="宋体" w:hAnsi="宋体"/>
          <w:b/>
          <w:bCs/>
        </w:rPr>
        <w:t>内容：</w:t>
      </w:r>
      <w:r w:rsidRPr="008B1FC5">
        <w:rPr>
          <w:rFonts w:ascii="宋体" w:hAnsi="宋体"/>
        </w:rPr>
        <w:br/>
        <w:t>验证模块间数据的流转是否正确，数据是否完整、不丢失或被篡改。</w:t>
      </w:r>
    </w:p>
    <w:p w14:paraId="4E8D0D50" w14:textId="77777777" w:rsidR="008B1FC5" w:rsidRPr="008B1FC5" w:rsidRDefault="008B1FC5" w:rsidP="008B1FC5">
      <w:pPr>
        <w:numPr>
          <w:ilvl w:val="0"/>
          <w:numId w:val="53"/>
        </w:numPr>
        <w:rPr>
          <w:rFonts w:ascii="宋体" w:hAnsi="宋体" w:hint="eastAsia"/>
        </w:rPr>
      </w:pPr>
      <w:r w:rsidRPr="008B1FC5">
        <w:rPr>
          <w:rFonts w:ascii="宋体" w:hAnsi="宋体"/>
          <w:b/>
          <w:bCs/>
        </w:rPr>
        <w:t>名称：</w:t>
      </w:r>
      <w:r w:rsidRPr="008B1FC5">
        <w:rPr>
          <w:rFonts w:ascii="宋体" w:hAnsi="宋体"/>
        </w:rPr>
        <w:t xml:space="preserve"> 数据完整性测试。</w:t>
      </w:r>
    </w:p>
    <w:p w14:paraId="1444832B" w14:textId="77777777" w:rsidR="008B1FC5" w:rsidRPr="008B1FC5" w:rsidRDefault="008B1FC5" w:rsidP="008B1FC5">
      <w:pPr>
        <w:numPr>
          <w:ilvl w:val="0"/>
          <w:numId w:val="53"/>
        </w:numPr>
        <w:rPr>
          <w:rFonts w:ascii="宋体" w:hAnsi="宋体" w:hint="eastAsia"/>
        </w:rPr>
      </w:pPr>
      <w:r w:rsidRPr="008B1FC5">
        <w:rPr>
          <w:rFonts w:ascii="宋体" w:hAnsi="宋体"/>
          <w:b/>
          <w:bCs/>
        </w:rPr>
        <w:t>目的：</w:t>
      </w:r>
      <w:r w:rsidRPr="008B1FC5">
        <w:rPr>
          <w:rFonts w:ascii="宋体" w:hAnsi="宋体"/>
        </w:rPr>
        <w:br/>
        <w:t>确保系统在数据流转过程中，各模块输入输出的准确性。</w:t>
      </w:r>
    </w:p>
    <w:p w14:paraId="2368B894" w14:textId="77777777" w:rsidR="008B1FC5" w:rsidRPr="008B1FC5" w:rsidRDefault="008B1FC5" w:rsidP="008B1FC5">
      <w:pPr>
        <w:numPr>
          <w:ilvl w:val="0"/>
          <w:numId w:val="53"/>
        </w:numPr>
        <w:rPr>
          <w:rFonts w:ascii="宋体" w:hAnsi="宋体" w:hint="eastAsia"/>
        </w:rPr>
      </w:pPr>
      <w:r w:rsidRPr="008B1FC5">
        <w:rPr>
          <w:rFonts w:ascii="宋体" w:hAnsi="宋体"/>
          <w:b/>
          <w:bCs/>
        </w:rPr>
        <w:t>进度：</w:t>
      </w:r>
    </w:p>
    <w:p w14:paraId="037DC2D6" w14:textId="77777777" w:rsidR="008B1FC5" w:rsidRPr="008B1FC5" w:rsidRDefault="008B1FC5" w:rsidP="008B1FC5">
      <w:pPr>
        <w:numPr>
          <w:ilvl w:val="1"/>
          <w:numId w:val="53"/>
        </w:numPr>
        <w:rPr>
          <w:rFonts w:ascii="宋体" w:hAnsi="宋体" w:hint="eastAsia"/>
        </w:rPr>
      </w:pPr>
      <w:r w:rsidRPr="008B1FC5">
        <w:rPr>
          <w:rFonts w:ascii="宋体" w:hAnsi="宋体"/>
          <w:b/>
          <w:bCs/>
        </w:rPr>
        <w:t>第一周：</w:t>
      </w:r>
      <w:r w:rsidRPr="008B1FC5">
        <w:rPr>
          <w:rFonts w:ascii="宋体" w:hAnsi="宋体"/>
        </w:rPr>
        <w:t xml:space="preserve"> 测试关键数据流转场景，如用户下单后的数据传递到支付模块。</w:t>
      </w:r>
    </w:p>
    <w:p w14:paraId="0AA840A5" w14:textId="77777777" w:rsidR="008B1FC5" w:rsidRPr="008B1FC5" w:rsidRDefault="008B1FC5" w:rsidP="008B1FC5">
      <w:pPr>
        <w:numPr>
          <w:ilvl w:val="1"/>
          <w:numId w:val="53"/>
        </w:numPr>
        <w:rPr>
          <w:rFonts w:ascii="宋体" w:hAnsi="宋体" w:hint="eastAsia"/>
        </w:rPr>
      </w:pPr>
      <w:r w:rsidRPr="008B1FC5">
        <w:rPr>
          <w:rFonts w:ascii="宋体" w:hAnsi="宋体"/>
          <w:b/>
          <w:bCs/>
        </w:rPr>
        <w:t>第二周：</w:t>
      </w:r>
      <w:r w:rsidRPr="008B1FC5">
        <w:rPr>
          <w:rFonts w:ascii="宋体" w:hAnsi="宋体"/>
        </w:rPr>
        <w:t xml:space="preserve"> 测试数据边界和异常情况下的数据流转。</w:t>
      </w:r>
    </w:p>
    <w:p w14:paraId="2BA4517D" w14:textId="77777777" w:rsidR="008B1FC5" w:rsidRPr="008B1FC5" w:rsidRDefault="008B1FC5" w:rsidP="008B1FC5">
      <w:pPr>
        <w:rPr>
          <w:rFonts w:ascii="宋体" w:hAnsi="宋体" w:hint="eastAsia"/>
          <w:b/>
          <w:bCs/>
          <w:sz w:val="24"/>
        </w:rPr>
      </w:pPr>
      <w:r w:rsidRPr="008B1FC5">
        <w:rPr>
          <w:rFonts w:ascii="宋体" w:hAnsi="宋体"/>
          <w:b/>
          <w:bCs/>
          <w:sz w:val="24"/>
        </w:rPr>
        <w:t>错误处理测试</w:t>
      </w:r>
    </w:p>
    <w:p w14:paraId="59D6F463" w14:textId="77777777" w:rsidR="008B1FC5" w:rsidRPr="008B1FC5" w:rsidRDefault="008B1FC5" w:rsidP="008B1FC5">
      <w:pPr>
        <w:numPr>
          <w:ilvl w:val="0"/>
          <w:numId w:val="54"/>
        </w:numPr>
        <w:rPr>
          <w:rFonts w:ascii="宋体" w:hAnsi="宋体" w:hint="eastAsia"/>
        </w:rPr>
      </w:pPr>
      <w:r w:rsidRPr="008B1FC5">
        <w:rPr>
          <w:rFonts w:ascii="宋体" w:hAnsi="宋体"/>
          <w:b/>
          <w:bCs/>
        </w:rPr>
        <w:t>内容：</w:t>
      </w:r>
      <w:r w:rsidRPr="008B1FC5">
        <w:rPr>
          <w:rFonts w:ascii="宋体" w:hAnsi="宋体"/>
        </w:rPr>
        <w:br/>
        <w:t>模拟错误情况，如接口调用超时、数据缺失等，检查系统的错误处理能力。</w:t>
      </w:r>
    </w:p>
    <w:p w14:paraId="266A5AD9" w14:textId="77777777" w:rsidR="008B1FC5" w:rsidRPr="008B1FC5" w:rsidRDefault="008B1FC5" w:rsidP="008B1FC5">
      <w:pPr>
        <w:numPr>
          <w:ilvl w:val="0"/>
          <w:numId w:val="54"/>
        </w:numPr>
        <w:rPr>
          <w:rFonts w:ascii="宋体" w:hAnsi="宋体" w:hint="eastAsia"/>
        </w:rPr>
      </w:pPr>
      <w:r w:rsidRPr="008B1FC5">
        <w:rPr>
          <w:rFonts w:ascii="宋体" w:hAnsi="宋体"/>
          <w:b/>
          <w:bCs/>
        </w:rPr>
        <w:t>名称：</w:t>
      </w:r>
      <w:r w:rsidRPr="008B1FC5">
        <w:rPr>
          <w:rFonts w:ascii="宋体" w:hAnsi="宋体"/>
        </w:rPr>
        <w:t xml:space="preserve"> 异常交互测试。</w:t>
      </w:r>
    </w:p>
    <w:p w14:paraId="592C0B5A" w14:textId="77777777" w:rsidR="008B1FC5" w:rsidRPr="008B1FC5" w:rsidRDefault="008B1FC5" w:rsidP="008B1FC5">
      <w:pPr>
        <w:numPr>
          <w:ilvl w:val="0"/>
          <w:numId w:val="54"/>
        </w:numPr>
        <w:rPr>
          <w:rFonts w:ascii="宋体" w:hAnsi="宋体" w:hint="eastAsia"/>
        </w:rPr>
      </w:pPr>
      <w:r w:rsidRPr="008B1FC5">
        <w:rPr>
          <w:rFonts w:ascii="宋体" w:hAnsi="宋体"/>
          <w:b/>
          <w:bCs/>
        </w:rPr>
        <w:t>目的：</w:t>
      </w:r>
      <w:r w:rsidRPr="008B1FC5">
        <w:rPr>
          <w:rFonts w:ascii="宋体" w:hAnsi="宋体"/>
        </w:rPr>
        <w:br/>
        <w:t>确保系统在出现错误时能正确处理，并提供用户友好的错误提示。</w:t>
      </w:r>
    </w:p>
    <w:p w14:paraId="09BC5158" w14:textId="77777777" w:rsidR="008B1FC5" w:rsidRPr="008B1FC5" w:rsidRDefault="008B1FC5" w:rsidP="008B1FC5">
      <w:pPr>
        <w:numPr>
          <w:ilvl w:val="0"/>
          <w:numId w:val="54"/>
        </w:numPr>
        <w:rPr>
          <w:rFonts w:ascii="宋体" w:hAnsi="宋体" w:hint="eastAsia"/>
        </w:rPr>
      </w:pPr>
      <w:r w:rsidRPr="008B1FC5">
        <w:rPr>
          <w:rFonts w:ascii="宋体" w:hAnsi="宋体"/>
          <w:b/>
          <w:bCs/>
        </w:rPr>
        <w:t>进度：</w:t>
      </w:r>
    </w:p>
    <w:p w14:paraId="188941B0" w14:textId="77777777" w:rsidR="008B1FC5" w:rsidRPr="008B1FC5" w:rsidRDefault="008B1FC5" w:rsidP="008B1FC5">
      <w:pPr>
        <w:numPr>
          <w:ilvl w:val="1"/>
          <w:numId w:val="54"/>
        </w:numPr>
        <w:rPr>
          <w:rFonts w:ascii="宋体" w:hAnsi="宋体" w:hint="eastAsia"/>
        </w:rPr>
      </w:pPr>
      <w:r w:rsidRPr="008B1FC5">
        <w:rPr>
          <w:rFonts w:ascii="宋体" w:hAnsi="宋体"/>
          <w:b/>
          <w:bCs/>
        </w:rPr>
        <w:t>第一周：</w:t>
      </w:r>
      <w:r w:rsidRPr="008B1FC5">
        <w:rPr>
          <w:rFonts w:ascii="宋体" w:hAnsi="宋体"/>
        </w:rPr>
        <w:t xml:space="preserve"> 测试核心接口的异常处理能力。</w:t>
      </w:r>
    </w:p>
    <w:p w14:paraId="64A9B090" w14:textId="77777777" w:rsidR="008B1FC5" w:rsidRPr="008B1FC5" w:rsidRDefault="008B1FC5" w:rsidP="008B1FC5">
      <w:pPr>
        <w:numPr>
          <w:ilvl w:val="1"/>
          <w:numId w:val="54"/>
        </w:numPr>
        <w:rPr>
          <w:rFonts w:ascii="宋体" w:hAnsi="宋体" w:hint="eastAsia"/>
        </w:rPr>
      </w:pPr>
      <w:r w:rsidRPr="008B1FC5">
        <w:rPr>
          <w:rFonts w:ascii="宋体" w:hAnsi="宋体"/>
          <w:b/>
          <w:bCs/>
        </w:rPr>
        <w:t>第二周：</w:t>
      </w:r>
      <w:r w:rsidRPr="008B1FC5">
        <w:rPr>
          <w:rFonts w:ascii="宋体" w:hAnsi="宋体"/>
        </w:rPr>
        <w:t xml:space="preserve"> 测试次要接口和边缘情况的异常处理。</w:t>
      </w:r>
    </w:p>
    <w:p w14:paraId="14E5DDFA" w14:textId="77777777" w:rsidR="008B1FC5" w:rsidRPr="008B1FC5" w:rsidRDefault="008B1FC5" w:rsidP="008B1FC5">
      <w:pPr>
        <w:rPr>
          <w:rFonts w:ascii="宋体" w:hAnsi="宋体" w:hint="eastAsia"/>
          <w:b/>
          <w:bCs/>
          <w:sz w:val="24"/>
        </w:rPr>
      </w:pPr>
      <w:r w:rsidRPr="008B1FC5">
        <w:rPr>
          <w:rFonts w:ascii="宋体" w:hAnsi="宋体"/>
          <w:b/>
          <w:bCs/>
          <w:sz w:val="24"/>
        </w:rPr>
        <w:t>业务流程测试</w:t>
      </w:r>
    </w:p>
    <w:p w14:paraId="518174F2" w14:textId="77777777" w:rsidR="008B1FC5" w:rsidRPr="008B1FC5" w:rsidRDefault="008B1FC5" w:rsidP="008B1FC5">
      <w:pPr>
        <w:numPr>
          <w:ilvl w:val="0"/>
          <w:numId w:val="55"/>
        </w:numPr>
        <w:rPr>
          <w:rFonts w:ascii="宋体" w:hAnsi="宋体" w:hint="eastAsia"/>
        </w:rPr>
      </w:pPr>
      <w:r w:rsidRPr="008B1FC5">
        <w:rPr>
          <w:rFonts w:ascii="宋体" w:hAnsi="宋体"/>
          <w:b/>
          <w:bCs/>
        </w:rPr>
        <w:t>内容：</w:t>
      </w:r>
      <w:r w:rsidRPr="008B1FC5">
        <w:rPr>
          <w:rFonts w:ascii="宋体" w:hAnsi="宋体"/>
        </w:rPr>
        <w:br/>
        <w:t>验证多个模块协同工作的完整业务流程是否正确执行。</w:t>
      </w:r>
    </w:p>
    <w:p w14:paraId="6E70396F" w14:textId="77777777" w:rsidR="008B1FC5" w:rsidRPr="008B1FC5" w:rsidRDefault="008B1FC5" w:rsidP="008B1FC5">
      <w:pPr>
        <w:numPr>
          <w:ilvl w:val="0"/>
          <w:numId w:val="55"/>
        </w:numPr>
        <w:rPr>
          <w:rFonts w:ascii="宋体" w:hAnsi="宋体" w:hint="eastAsia"/>
        </w:rPr>
      </w:pPr>
      <w:r w:rsidRPr="008B1FC5">
        <w:rPr>
          <w:rFonts w:ascii="宋体" w:hAnsi="宋体"/>
          <w:b/>
          <w:bCs/>
        </w:rPr>
        <w:t>名称：</w:t>
      </w:r>
      <w:r w:rsidRPr="008B1FC5">
        <w:rPr>
          <w:rFonts w:ascii="宋体" w:hAnsi="宋体"/>
        </w:rPr>
        <w:t xml:space="preserve"> 业务流程集成测试。</w:t>
      </w:r>
    </w:p>
    <w:p w14:paraId="62584923" w14:textId="77777777" w:rsidR="008B1FC5" w:rsidRPr="008B1FC5" w:rsidRDefault="008B1FC5" w:rsidP="008B1FC5">
      <w:pPr>
        <w:numPr>
          <w:ilvl w:val="0"/>
          <w:numId w:val="55"/>
        </w:numPr>
        <w:rPr>
          <w:rFonts w:ascii="宋体" w:hAnsi="宋体" w:hint="eastAsia"/>
        </w:rPr>
      </w:pPr>
      <w:r w:rsidRPr="008B1FC5">
        <w:rPr>
          <w:rFonts w:ascii="宋体" w:hAnsi="宋体"/>
          <w:b/>
          <w:bCs/>
        </w:rPr>
        <w:t>目的：</w:t>
      </w:r>
      <w:r w:rsidRPr="008B1FC5">
        <w:rPr>
          <w:rFonts w:ascii="宋体" w:hAnsi="宋体"/>
        </w:rPr>
        <w:br/>
        <w:t>确保系统的关键业务流程（如商品购买、支付、订单生成）无逻辑错误。</w:t>
      </w:r>
    </w:p>
    <w:p w14:paraId="6FFAC09E" w14:textId="77777777" w:rsidR="008B1FC5" w:rsidRPr="008B1FC5" w:rsidRDefault="008B1FC5" w:rsidP="008B1FC5">
      <w:pPr>
        <w:numPr>
          <w:ilvl w:val="0"/>
          <w:numId w:val="55"/>
        </w:numPr>
        <w:rPr>
          <w:rFonts w:ascii="宋体" w:hAnsi="宋体" w:hint="eastAsia"/>
        </w:rPr>
      </w:pPr>
      <w:r w:rsidRPr="008B1FC5">
        <w:rPr>
          <w:rFonts w:ascii="宋体" w:hAnsi="宋体"/>
          <w:b/>
          <w:bCs/>
        </w:rPr>
        <w:t>进度：</w:t>
      </w:r>
    </w:p>
    <w:p w14:paraId="01BC65BD" w14:textId="77777777" w:rsidR="008B1FC5" w:rsidRPr="008B1FC5" w:rsidRDefault="008B1FC5" w:rsidP="008B1FC5">
      <w:pPr>
        <w:numPr>
          <w:ilvl w:val="1"/>
          <w:numId w:val="55"/>
        </w:numPr>
        <w:rPr>
          <w:rFonts w:ascii="宋体" w:hAnsi="宋体" w:hint="eastAsia"/>
        </w:rPr>
      </w:pPr>
      <w:r w:rsidRPr="008B1FC5">
        <w:rPr>
          <w:rFonts w:ascii="宋体" w:hAnsi="宋体"/>
          <w:b/>
          <w:bCs/>
        </w:rPr>
        <w:t>第一周：</w:t>
      </w:r>
      <w:r w:rsidRPr="008B1FC5">
        <w:rPr>
          <w:rFonts w:ascii="宋体" w:hAnsi="宋体"/>
        </w:rPr>
        <w:t xml:space="preserve"> 测试简单业务流程。</w:t>
      </w:r>
    </w:p>
    <w:p w14:paraId="68352241" w14:textId="4D3E4D18" w:rsidR="005E3A56" w:rsidRPr="008B1FC5" w:rsidRDefault="008B1FC5" w:rsidP="008B1FC5">
      <w:pPr>
        <w:numPr>
          <w:ilvl w:val="1"/>
          <w:numId w:val="55"/>
        </w:numPr>
        <w:rPr>
          <w:rFonts w:ascii="宋体" w:hAnsi="宋体" w:hint="eastAsia"/>
        </w:rPr>
      </w:pPr>
      <w:r w:rsidRPr="008B1FC5">
        <w:rPr>
          <w:rFonts w:ascii="宋体" w:hAnsi="宋体"/>
          <w:b/>
          <w:bCs/>
        </w:rPr>
        <w:t>第二周：</w:t>
      </w:r>
      <w:r w:rsidRPr="008B1FC5">
        <w:rPr>
          <w:rFonts w:ascii="宋体" w:hAnsi="宋体"/>
        </w:rPr>
        <w:t xml:space="preserve"> 测试复杂业务流程和边界情况。</w:t>
      </w:r>
    </w:p>
    <w:p w14:paraId="665675AF" w14:textId="77777777" w:rsidR="008B1FC5" w:rsidRPr="008B1FC5" w:rsidRDefault="008B1FC5" w:rsidP="008B1FC5">
      <w:pPr>
        <w:rPr>
          <w:rFonts w:ascii="宋体" w:hAnsi="宋体" w:hint="eastAsia"/>
          <w:b/>
          <w:bCs/>
          <w:sz w:val="24"/>
        </w:rPr>
      </w:pPr>
      <w:r w:rsidRPr="008B1FC5">
        <w:rPr>
          <w:rFonts w:ascii="宋体" w:hAnsi="宋体"/>
          <w:b/>
          <w:bCs/>
          <w:sz w:val="24"/>
        </w:rPr>
        <w:t>性能测试（集成部分）</w:t>
      </w:r>
    </w:p>
    <w:p w14:paraId="1DED9EE8" w14:textId="77777777" w:rsidR="008B1FC5" w:rsidRPr="008B1FC5" w:rsidRDefault="008B1FC5" w:rsidP="008B1FC5">
      <w:pPr>
        <w:numPr>
          <w:ilvl w:val="0"/>
          <w:numId w:val="56"/>
        </w:numPr>
        <w:rPr>
          <w:rFonts w:ascii="宋体" w:hAnsi="宋体" w:hint="eastAsia"/>
        </w:rPr>
      </w:pPr>
      <w:r w:rsidRPr="008B1FC5">
        <w:rPr>
          <w:rFonts w:ascii="宋体" w:hAnsi="宋体"/>
          <w:b/>
          <w:bCs/>
        </w:rPr>
        <w:t>内容：</w:t>
      </w:r>
      <w:r w:rsidRPr="008B1FC5">
        <w:rPr>
          <w:rFonts w:ascii="宋体" w:hAnsi="宋体"/>
        </w:rPr>
        <w:br/>
        <w:t>测试各模块间交互在高并发情况下的性能表现。</w:t>
      </w:r>
    </w:p>
    <w:p w14:paraId="3FF5E613" w14:textId="77777777" w:rsidR="008B1FC5" w:rsidRPr="008B1FC5" w:rsidRDefault="008B1FC5" w:rsidP="008B1FC5">
      <w:pPr>
        <w:numPr>
          <w:ilvl w:val="0"/>
          <w:numId w:val="56"/>
        </w:numPr>
        <w:rPr>
          <w:rFonts w:ascii="宋体" w:hAnsi="宋体" w:hint="eastAsia"/>
        </w:rPr>
      </w:pPr>
      <w:r w:rsidRPr="008B1FC5">
        <w:rPr>
          <w:rFonts w:ascii="宋体" w:hAnsi="宋体"/>
          <w:b/>
          <w:bCs/>
        </w:rPr>
        <w:t>名称：</w:t>
      </w:r>
      <w:r w:rsidRPr="008B1FC5">
        <w:rPr>
          <w:rFonts w:ascii="宋体" w:hAnsi="宋体"/>
        </w:rPr>
        <w:t xml:space="preserve"> 组装性能测试。</w:t>
      </w:r>
    </w:p>
    <w:p w14:paraId="57883ECB" w14:textId="77777777" w:rsidR="008B1FC5" w:rsidRPr="008B1FC5" w:rsidRDefault="008B1FC5" w:rsidP="008B1FC5">
      <w:pPr>
        <w:numPr>
          <w:ilvl w:val="0"/>
          <w:numId w:val="56"/>
        </w:numPr>
        <w:rPr>
          <w:rFonts w:ascii="宋体" w:hAnsi="宋体" w:hint="eastAsia"/>
        </w:rPr>
      </w:pPr>
      <w:r w:rsidRPr="008B1FC5">
        <w:rPr>
          <w:rFonts w:ascii="宋体" w:hAnsi="宋体"/>
          <w:b/>
          <w:bCs/>
        </w:rPr>
        <w:t>目的：</w:t>
      </w:r>
      <w:r w:rsidRPr="008B1FC5">
        <w:rPr>
          <w:rFonts w:ascii="宋体" w:hAnsi="宋体"/>
        </w:rPr>
        <w:br/>
        <w:t>验证模块间协作性能是否符合需求，在压力下是否能稳定运行。</w:t>
      </w:r>
    </w:p>
    <w:p w14:paraId="20DDCE0F" w14:textId="77777777" w:rsidR="008B1FC5" w:rsidRPr="008B1FC5" w:rsidRDefault="008B1FC5" w:rsidP="008B1FC5">
      <w:pPr>
        <w:numPr>
          <w:ilvl w:val="0"/>
          <w:numId w:val="56"/>
        </w:numPr>
        <w:rPr>
          <w:rFonts w:ascii="宋体" w:hAnsi="宋体" w:hint="eastAsia"/>
        </w:rPr>
      </w:pPr>
      <w:r w:rsidRPr="008B1FC5">
        <w:rPr>
          <w:rFonts w:ascii="宋体" w:hAnsi="宋体"/>
          <w:b/>
          <w:bCs/>
        </w:rPr>
        <w:t>进度：</w:t>
      </w:r>
    </w:p>
    <w:p w14:paraId="7836E6E5" w14:textId="77777777" w:rsidR="008B1FC5" w:rsidRPr="008B1FC5" w:rsidRDefault="008B1FC5" w:rsidP="008B1FC5">
      <w:pPr>
        <w:numPr>
          <w:ilvl w:val="1"/>
          <w:numId w:val="56"/>
        </w:numPr>
        <w:rPr>
          <w:rFonts w:ascii="宋体" w:hAnsi="宋体" w:hint="eastAsia"/>
        </w:rPr>
      </w:pPr>
      <w:r w:rsidRPr="008B1FC5">
        <w:rPr>
          <w:rFonts w:ascii="宋体" w:hAnsi="宋体"/>
          <w:b/>
          <w:bCs/>
        </w:rPr>
        <w:t>第一周：</w:t>
      </w:r>
      <w:r w:rsidRPr="008B1FC5">
        <w:rPr>
          <w:rFonts w:ascii="宋体" w:hAnsi="宋体"/>
        </w:rPr>
        <w:t xml:space="preserve"> 测试低并发场景。</w:t>
      </w:r>
    </w:p>
    <w:p w14:paraId="6D44CA09" w14:textId="77777777" w:rsidR="008B1FC5" w:rsidRPr="008B1FC5" w:rsidRDefault="008B1FC5" w:rsidP="008B1FC5">
      <w:pPr>
        <w:numPr>
          <w:ilvl w:val="1"/>
          <w:numId w:val="56"/>
        </w:numPr>
        <w:rPr>
          <w:rFonts w:ascii="宋体" w:hAnsi="宋体" w:hint="eastAsia"/>
        </w:rPr>
      </w:pPr>
      <w:r w:rsidRPr="008B1FC5">
        <w:rPr>
          <w:rFonts w:ascii="宋体" w:hAnsi="宋体"/>
          <w:b/>
          <w:bCs/>
        </w:rPr>
        <w:t>第二周：</w:t>
      </w:r>
      <w:r w:rsidRPr="008B1FC5">
        <w:rPr>
          <w:rFonts w:ascii="宋体" w:hAnsi="宋体"/>
        </w:rPr>
        <w:t xml:space="preserve"> 测试高并发和极端压力场景。</w:t>
      </w:r>
    </w:p>
    <w:p w14:paraId="58465200" w14:textId="6F1E1509" w:rsidR="008B1FC5" w:rsidRPr="008B1FC5" w:rsidRDefault="0097201C" w:rsidP="008B1FC5">
      <w:pPr>
        <w:rPr>
          <w:rFonts w:ascii="宋体" w:hAnsi="宋体" w:hint="eastAsia"/>
          <w:b/>
          <w:bCs/>
          <w:sz w:val="28"/>
          <w:szCs w:val="28"/>
        </w:rPr>
      </w:pPr>
      <w:r>
        <w:rPr>
          <w:rFonts w:ascii="宋体" w:hAnsi="宋体" w:hint="eastAsia"/>
          <w:b/>
          <w:bCs/>
          <w:sz w:val="28"/>
          <w:szCs w:val="28"/>
        </w:rPr>
        <w:t>3.2.2</w:t>
      </w:r>
      <w:r w:rsidR="008B1FC5" w:rsidRPr="008B1FC5">
        <w:rPr>
          <w:rFonts w:ascii="宋体" w:hAnsi="宋体"/>
          <w:b/>
          <w:bCs/>
          <w:sz w:val="28"/>
          <w:szCs w:val="28"/>
        </w:rPr>
        <w:t>确认测试</w:t>
      </w:r>
    </w:p>
    <w:p w14:paraId="1CC4A065" w14:textId="77777777" w:rsidR="008B1FC5" w:rsidRPr="008B1FC5" w:rsidRDefault="008B1FC5" w:rsidP="008B1FC5">
      <w:pPr>
        <w:rPr>
          <w:rFonts w:ascii="宋体" w:hAnsi="宋体" w:hint="eastAsia"/>
        </w:rPr>
      </w:pPr>
      <w:r w:rsidRPr="008B1FC5">
        <w:rPr>
          <w:rFonts w:ascii="宋体" w:hAnsi="宋体"/>
        </w:rPr>
        <w:lastRenderedPageBreak/>
        <w:t>确认测试的目标是验证系统是否完全满足需求文档和业务目标。</w:t>
      </w:r>
    </w:p>
    <w:p w14:paraId="3E4A06BA" w14:textId="77777777" w:rsidR="008B1FC5" w:rsidRPr="008B1FC5" w:rsidRDefault="008B1FC5" w:rsidP="008B1FC5">
      <w:pPr>
        <w:rPr>
          <w:rFonts w:ascii="宋体" w:hAnsi="宋体" w:hint="eastAsia"/>
          <w:b/>
          <w:bCs/>
          <w:sz w:val="24"/>
        </w:rPr>
      </w:pPr>
      <w:r w:rsidRPr="008B1FC5">
        <w:rPr>
          <w:rFonts w:ascii="宋体" w:hAnsi="宋体"/>
          <w:b/>
          <w:bCs/>
          <w:sz w:val="24"/>
        </w:rPr>
        <w:t>1. 功能确认测试</w:t>
      </w:r>
    </w:p>
    <w:p w14:paraId="38F0E4B6" w14:textId="77777777" w:rsidR="008B1FC5" w:rsidRPr="008B1FC5" w:rsidRDefault="008B1FC5" w:rsidP="008B1FC5">
      <w:pPr>
        <w:numPr>
          <w:ilvl w:val="0"/>
          <w:numId w:val="57"/>
        </w:numPr>
        <w:rPr>
          <w:rFonts w:ascii="宋体" w:hAnsi="宋体" w:hint="eastAsia"/>
        </w:rPr>
      </w:pPr>
      <w:r w:rsidRPr="008B1FC5">
        <w:rPr>
          <w:rFonts w:ascii="宋体" w:hAnsi="宋体"/>
          <w:b/>
          <w:bCs/>
        </w:rPr>
        <w:t>内容：</w:t>
      </w:r>
      <w:r w:rsidRPr="008B1FC5">
        <w:rPr>
          <w:rFonts w:ascii="宋体" w:hAnsi="宋体"/>
        </w:rPr>
        <w:br/>
        <w:t>测试系统的每个功能模块是否达到预期要求。</w:t>
      </w:r>
    </w:p>
    <w:p w14:paraId="0C82FD7A" w14:textId="77777777" w:rsidR="008B1FC5" w:rsidRPr="008B1FC5" w:rsidRDefault="008B1FC5" w:rsidP="008B1FC5">
      <w:pPr>
        <w:numPr>
          <w:ilvl w:val="0"/>
          <w:numId w:val="57"/>
        </w:numPr>
        <w:rPr>
          <w:rFonts w:ascii="宋体" w:hAnsi="宋体" w:hint="eastAsia"/>
        </w:rPr>
      </w:pPr>
      <w:r w:rsidRPr="008B1FC5">
        <w:rPr>
          <w:rFonts w:ascii="宋体" w:hAnsi="宋体"/>
          <w:b/>
          <w:bCs/>
        </w:rPr>
        <w:t>名称：</w:t>
      </w:r>
      <w:r w:rsidRPr="008B1FC5">
        <w:rPr>
          <w:rFonts w:ascii="宋体" w:hAnsi="宋体"/>
        </w:rPr>
        <w:t xml:space="preserve"> 功能需求验证。</w:t>
      </w:r>
    </w:p>
    <w:p w14:paraId="1842DF41" w14:textId="77777777" w:rsidR="008B1FC5" w:rsidRPr="008B1FC5" w:rsidRDefault="008B1FC5" w:rsidP="008B1FC5">
      <w:pPr>
        <w:numPr>
          <w:ilvl w:val="0"/>
          <w:numId w:val="57"/>
        </w:numPr>
        <w:rPr>
          <w:rFonts w:ascii="宋体" w:hAnsi="宋体" w:hint="eastAsia"/>
        </w:rPr>
      </w:pPr>
      <w:r w:rsidRPr="008B1FC5">
        <w:rPr>
          <w:rFonts w:ascii="宋体" w:hAnsi="宋体"/>
          <w:b/>
          <w:bCs/>
        </w:rPr>
        <w:t>目的：</w:t>
      </w:r>
      <w:r w:rsidRPr="008B1FC5">
        <w:rPr>
          <w:rFonts w:ascii="宋体" w:hAnsi="宋体"/>
        </w:rPr>
        <w:br/>
        <w:t>确保所有功能符合需求文档。</w:t>
      </w:r>
    </w:p>
    <w:p w14:paraId="587B815A" w14:textId="77777777" w:rsidR="008B1FC5" w:rsidRPr="008B1FC5" w:rsidRDefault="008B1FC5" w:rsidP="008B1FC5">
      <w:pPr>
        <w:numPr>
          <w:ilvl w:val="0"/>
          <w:numId w:val="57"/>
        </w:numPr>
        <w:rPr>
          <w:rFonts w:ascii="宋体" w:hAnsi="宋体" w:hint="eastAsia"/>
        </w:rPr>
      </w:pPr>
      <w:r w:rsidRPr="008B1FC5">
        <w:rPr>
          <w:rFonts w:ascii="宋体" w:hAnsi="宋体"/>
          <w:b/>
          <w:bCs/>
        </w:rPr>
        <w:t>进度：</w:t>
      </w:r>
    </w:p>
    <w:p w14:paraId="151E3124" w14:textId="77777777" w:rsidR="008B1FC5" w:rsidRPr="008B1FC5" w:rsidRDefault="008B1FC5" w:rsidP="008B1FC5">
      <w:pPr>
        <w:numPr>
          <w:ilvl w:val="1"/>
          <w:numId w:val="57"/>
        </w:numPr>
        <w:rPr>
          <w:rFonts w:ascii="宋体" w:hAnsi="宋体" w:hint="eastAsia"/>
        </w:rPr>
      </w:pPr>
      <w:r w:rsidRPr="008B1FC5">
        <w:rPr>
          <w:rFonts w:ascii="宋体" w:hAnsi="宋体"/>
          <w:b/>
          <w:bCs/>
        </w:rPr>
        <w:t>第一周：</w:t>
      </w:r>
      <w:r w:rsidRPr="008B1FC5">
        <w:rPr>
          <w:rFonts w:ascii="宋体" w:hAnsi="宋体"/>
        </w:rPr>
        <w:t xml:space="preserve"> 验证核心功能模块（如用户注册、支付）。</w:t>
      </w:r>
    </w:p>
    <w:p w14:paraId="424FE494" w14:textId="77777777" w:rsidR="008B1FC5" w:rsidRDefault="008B1FC5" w:rsidP="008B1FC5">
      <w:pPr>
        <w:numPr>
          <w:ilvl w:val="1"/>
          <w:numId w:val="57"/>
        </w:numPr>
        <w:rPr>
          <w:rFonts w:ascii="宋体" w:hAnsi="宋体" w:hint="eastAsia"/>
        </w:rPr>
      </w:pPr>
      <w:r w:rsidRPr="008B1FC5">
        <w:rPr>
          <w:rFonts w:ascii="宋体" w:hAnsi="宋体"/>
          <w:b/>
          <w:bCs/>
        </w:rPr>
        <w:t>第二周：</w:t>
      </w:r>
      <w:r w:rsidRPr="008B1FC5">
        <w:rPr>
          <w:rFonts w:ascii="宋体" w:hAnsi="宋体"/>
        </w:rPr>
        <w:t xml:space="preserve"> 验证次要功能模块（如商品推荐、收藏）。</w:t>
      </w:r>
    </w:p>
    <w:p w14:paraId="7C147FB7" w14:textId="1E38B587" w:rsidR="008B1FC5" w:rsidRPr="003B3995" w:rsidRDefault="008B1FC5" w:rsidP="008B1FC5">
      <w:pPr>
        <w:ind w:firstLineChars="100" w:firstLine="211"/>
        <w:rPr>
          <w:rFonts w:ascii="宋体" w:hAnsi="宋体" w:hint="eastAsia"/>
          <w:b/>
          <w:bCs/>
        </w:rPr>
      </w:pPr>
      <w:r>
        <w:rPr>
          <w:rFonts w:ascii="宋体" w:hAnsi="宋体" w:hint="eastAsia"/>
          <w:b/>
          <w:bCs/>
        </w:rPr>
        <w:t xml:space="preserve">1. </w:t>
      </w:r>
      <w:r w:rsidRPr="003B3995">
        <w:rPr>
          <w:rFonts w:ascii="宋体" w:hAnsi="宋体"/>
          <w:b/>
          <w:bCs/>
        </w:rPr>
        <w:t>用户管理功能</w:t>
      </w:r>
    </w:p>
    <w:p w14:paraId="39749AEC" w14:textId="77777777" w:rsidR="008B1FC5" w:rsidRPr="003B3995" w:rsidRDefault="008B1FC5" w:rsidP="008B1FC5">
      <w:pPr>
        <w:numPr>
          <w:ilvl w:val="0"/>
          <w:numId w:val="36"/>
        </w:numPr>
        <w:rPr>
          <w:rFonts w:ascii="宋体" w:hAnsi="宋体" w:hint="eastAsia"/>
        </w:rPr>
      </w:pPr>
      <w:r w:rsidRPr="003B3995">
        <w:rPr>
          <w:rFonts w:ascii="宋体" w:hAnsi="宋体"/>
          <w:b/>
          <w:bCs/>
        </w:rPr>
        <w:t>用户注册</w:t>
      </w:r>
    </w:p>
    <w:p w14:paraId="49682AEC" w14:textId="77777777" w:rsidR="008B1FC5" w:rsidRPr="003B3995" w:rsidRDefault="008B1FC5" w:rsidP="008B1FC5">
      <w:pPr>
        <w:numPr>
          <w:ilvl w:val="1"/>
          <w:numId w:val="36"/>
        </w:numPr>
        <w:rPr>
          <w:rFonts w:ascii="宋体" w:hAnsi="宋体" w:hint="eastAsia"/>
        </w:rPr>
      </w:pPr>
      <w:r w:rsidRPr="003B3995">
        <w:rPr>
          <w:rFonts w:ascii="宋体" w:hAnsi="宋体"/>
        </w:rPr>
        <w:t>测试用户注册时是否需要输入所有必填信息（用户名、密码、邮箱等）。</w:t>
      </w:r>
    </w:p>
    <w:p w14:paraId="3C437BBF" w14:textId="77777777" w:rsidR="008B1FC5" w:rsidRPr="003B3995" w:rsidRDefault="008B1FC5" w:rsidP="008B1FC5">
      <w:pPr>
        <w:numPr>
          <w:ilvl w:val="1"/>
          <w:numId w:val="36"/>
        </w:numPr>
        <w:rPr>
          <w:rFonts w:ascii="宋体" w:hAnsi="宋体" w:hint="eastAsia"/>
        </w:rPr>
      </w:pPr>
      <w:r w:rsidRPr="003B3995">
        <w:rPr>
          <w:rFonts w:ascii="宋体" w:hAnsi="宋体"/>
        </w:rPr>
        <w:t>验证用户名、邮箱的唯一性，重复时是否给出正确提示。</w:t>
      </w:r>
    </w:p>
    <w:p w14:paraId="03EF2A54" w14:textId="77777777" w:rsidR="008B1FC5" w:rsidRPr="003B3995" w:rsidRDefault="008B1FC5" w:rsidP="008B1FC5">
      <w:pPr>
        <w:numPr>
          <w:ilvl w:val="1"/>
          <w:numId w:val="36"/>
        </w:numPr>
        <w:rPr>
          <w:rFonts w:ascii="宋体" w:hAnsi="宋体" w:hint="eastAsia"/>
        </w:rPr>
      </w:pPr>
      <w:r w:rsidRPr="003B3995">
        <w:rPr>
          <w:rFonts w:ascii="宋体" w:hAnsi="宋体"/>
        </w:rPr>
        <w:t>测试弱密码或非法格式时的提示功能。</w:t>
      </w:r>
    </w:p>
    <w:p w14:paraId="09378720" w14:textId="77777777" w:rsidR="008B1FC5" w:rsidRPr="003B3995" w:rsidRDefault="008B1FC5" w:rsidP="008B1FC5">
      <w:pPr>
        <w:numPr>
          <w:ilvl w:val="0"/>
          <w:numId w:val="36"/>
        </w:numPr>
        <w:rPr>
          <w:rFonts w:ascii="宋体" w:hAnsi="宋体" w:hint="eastAsia"/>
        </w:rPr>
      </w:pPr>
      <w:r w:rsidRPr="003B3995">
        <w:rPr>
          <w:rFonts w:ascii="宋体" w:hAnsi="宋体"/>
          <w:b/>
          <w:bCs/>
        </w:rPr>
        <w:t>用户登录</w:t>
      </w:r>
    </w:p>
    <w:p w14:paraId="3247895A" w14:textId="77777777" w:rsidR="008B1FC5" w:rsidRPr="003B3995" w:rsidRDefault="008B1FC5" w:rsidP="008B1FC5">
      <w:pPr>
        <w:numPr>
          <w:ilvl w:val="1"/>
          <w:numId w:val="36"/>
        </w:numPr>
        <w:rPr>
          <w:rFonts w:ascii="宋体" w:hAnsi="宋体" w:hint="eastAsia"/>
        </w:rPr>
      </w:pPr>
      <w:r w:rsidRPr="003B3995">
        <w:rPr>
          <w:rFonts w:ascii="宋体" w:hAnsi="宋体"/>
        </w:rPr>
        <w:t>验证用户名和密码是否正确匹配。</w:t>
      </w:r>
    </w:p>
    <w:p w14:paraId="7D6D1A68" w14:textId="77777777" w:rsidR="008B1FC5" w:rsidRPr="003B3995" w:rsidRDefault="008B1FC5" w:rsidP="008B1FC5">
      <w:pPr>
        <w:numPr>
          <w:ilvl w:val="1"/>
          <w:numId w:val="36"/>
        </w:numPr>
        <w:rPr>
          <w:rFonts w:ascii="宋体" w:hAnsi="宋体" w:hint="eastAsia"/>
        </w:rPr>
      </w:pPr>
      <w:r w:rsidRPr="003B3995">
        <w:rPr>
          <w:rFonts w:ascii="宋体" w:hAnsi="宋体"/>
        </w:rPr>
        <w:t>测试登录失败的提示信息（用户名或密码错误）。</w:t>
      </w:r>
    </w:p>
    <w:p w14:paraId="5D9B0A61" w14:textId="77777777" w:rsidR="008B1FC5" w:rsidRPr="003B3995" w:rsidRDefault="008B1FC5" w:rsidP="008B1FC5">
      <w:pPr>
        <w:numPr>
          <w:ilvl w:val="1"/>
          <w:numId w:val="36"/>
        </w:numPr>
        <w:rPr>
          <w:rFonts w:ascii="宋体" w:hAnsi="宋体" w:hint="eastAsia"/>
        </w:rPr>
      </w:pPr>
      <w:r w:rsidRPr="003B3995">
        <w:rPr>
          <w:rFonts w:ascii="宋体" w:hAnsi="宋体"/>
        </w:rPr>
        <w:t>检查账户锁定（多次尝试错误）或账户禁用状态的处理。</w:t>
      </w:r>
    </w:p>
    <w:p w14:paraId="1FEA1C28" w14:textId="77777777" w:rsidR="008B1FC5" w:rsidRPr="003B3995" w:rsidRDefault="008B1FC5" w:rsidP="008B1FC5">
      <w:pPr>
        <w:numPr>
          <w:ilvl w:val="0"/>
          <w:numId w:val="36"/>
        </w:numPr>
        <w:rPr>
          <w:rFonts w:ascii="宋体" w:hAnsi="宋体" w:hint="eastAsia"/>
        </w:rPr>
      </w:pPr>
      <w:r w:rsidRPr="003B3995">
        <w:rPr>
          <w:rFonts w:ascii="宋体" w:hAnsi="宋体"/>
          <w:b/>
          <w:bCs/>
        </w:rPr>
        <w:t>密码重置</w:t>
      </w:r>
    </w:p>
    <w:p w14:paraId="7346FA1A" w14:textId="77777777" w:rsidR="008B1FC5" w:rsidRPr="003B3995" w:rsidRDefault="008B1FC5" w:rsidP="008B1FC5">
      <w:pPr>
        <w:numPr>
          <w:ilvl w:val="1"/>
          <w:numId w:val="36"/>
        </w:numPr>
        <w:rPr>
          <w:rFonts w:ascii="宋体" w:hAnsi="宋体" w:hint="eastAsia"/>
        </w:rPr>
      </w:pPr>
      <w:r w:rsidRPr="003B3995">
        <w:rPr>
          <w:rFonts w:ascii="宋体" w:hAnsi="宋体"/>
        </w:rPr>
        <w:t>测试密码重置功能是否正常。</w:t>
      </w:r>
    </w:p>
    <w:p w14:paraId="04F5B3E8" w14:textId="77777777" w:rsidR="008B1FC5" w:rsidRPr="003B3995" w:rsidRDefault="008B1FC5" w:rsidP="008B1FC5">
      <w:pPr>
        <w:numPr>
          <w:ilvl w:val="1"/>
          <w:numId w:val="36"/>
        </w:numPr>
        <w:rPr>
          <w:rFonts w:ascii="宋体" w:hAnsi="宋体" w:hint="eastAsia"/>
        </w:rPr>
      </w:pPr>
      <w:r w:rsidRPr="003B3995">
        <w:rPr>
          <w:rFonts w:ascii="宋体" w:hAnsi="宋体"/>
        </w:rPr>
        <w:t>验证邮箱或手机验证码的正确性和时效性。</w:t>
      </w:r>
    </w:p>
    <w:p w14:paraId="61037384" w14:textId="77777777" w:rsidR="008B1FC5" w:rsidRPr="003B3995" w:rsidRDefault="008B1FC5" w:rsidP="008B1FC5">
      <w:pPr>
        <w:numPr>
          <w:ilvl w:val="0"/>
          <w:numId w:val="36"/>
        </w:numPr>
        <w:rPr>
          <w:rFonts w:ascii="宋体" w:hAnsi="宋体" w:hint="eastAsia"/>
        </w:rPr>
      </w:pPr>
      <w:r w:rsidRPr="003B3995">
        <w:rPr>
          <w:rFonts w:ascii="宋体" w:hAnsi="宋体"/>
          <w:b/>
          <w:bCs/>
        </w:rPr>
        <w:t>个人信息维护</w:t>
      </w:r>
    </w:p>
    <w:p w14:paraId="5C737D8C" w14:textId="77777777" w:rsidR="008B1FC5" w:rsidRPr="003B3995" w:rsidRDefault="008B1FC5" w:rsidP="008B1FC5">
      <w:pPr>
        <w:numPr>
          <w:ilvl w:val="1"/>
          <w:numId w:val="36"/>
        </w:numPr>
        <w:rPr>
          <w:rFonts w:ascii="宋体" w:hAnsi="宋体" w:hint="eastAsia"/>
        </w:rPr>
      </w:pPr>
      <w:r w:rsidRPr="003B3995">
        <w:rPr>
          <w:rFonts w:ascii="宋体" w:hAnsi="宋体"/>
        </w:rPr>
        <w:t>测试用户能否更新个人资料，如联系方式、地址等。</w:t>
      </w:r>
    </w:p>
    <w:p w14:paraId="55A44198" w14:textId="77777777" w:rsidR="008B1FC5" w:rsidRPr="003B3995" w:rsidRDefault="008B1FC5" w:rsidP="008B1FC5">
      <w:pPr>
        <w:numPr>
          <w:ilvl w:val="1"/>
          <w:numId w:val="36"/>
        </w:numPr>
        <w:rPr>
          <w:rFonts w:ascii="宋体" w:hAnsi="宋体" w:hint="eastAsia"/>
        </w:rPr>
      </w:pPr>
      <w:r w:rsidRPr="003B3995">
        <w:rPr>
          <w:rFonts w:ascii="宋体" w:hAnsi="宋体"/>
        </w:rPr>
        <w:t>验证信息更新后的即时保存。</w:t>
      </w:r>
    </w:p>
    <w:p w14:paraId="197546FA" w14:textId="77777777" w:rsidR="008B1FC5" w:rsidRPr="003B3995" w:rsidRDefault="008B1FC5" w:rsidP="008B1FC5">
      <w:pPr>
        <w:ind w:firstLineChars="100" w:firstLine="211"/>
        <w:rPr>
          <w:rFonts w:ascii="宋体" w:hAnsi="宋体" w:hint="eastAsia"/>
          <w:b/>
          <w:bCs/>
        </w:rPr>
      </w:pPr>
      <w:r w:rsidRPr="003B3995">
        <w:rPr>
          <w:rFonts w:ascii="宋体" w:hAnsi="宋体"/>
          <w:b/>
          <w:bCs/>
        </w:rPr>
        <w:t>2. 商品管理功能</w:t>
      </w:r>
    </w:p>
    <w:p w14:paraId="4330A7BB" w14:textId="77777777" w:rsidR="008B1FC5" w:rsidRPr="003B3995" w:rsidRDefault="008B1FC5" w:rsidP="008B1FC5">
      <w:pPr>
        <w:numPr>
          <w:ilvl w:val="0"/>
          <w:numId w:val="37"/>
        </w:numPr>
        <w:rPr>
          <w:rFonts w:ascii="宋体" w:hAnsi="宋体" w:hint="eastAsia"/>
        </w:rPr>
      </w:pPr>
      <w:r w:rsidRPr="003B3995">
        <w:rPr>
          <w:rFonts w:ascii="宋体" w:hAnsi="宋体"/>
          <w:b/>
          <w:bCs/>
        </w:rPr>
        <w:t>商品浏览与查询</w:t>
      </w:r>
    </w:p>
    <w:p w14:paraId="3C9F92A4" w14:textId="77777777" w:rsidR="008B1FC5" w:rsidRPr="003B3995" w:rsidRDefault="008B1FC5" w:rsidP="008B1FC5">
      <w:pPr>
        <w:numPr>
          <w:ilvl w:val="1"/>
          <w:numId w:val="37"/>
        </w:numPr>
        <w:rPr>
          <w:rFonts w:ascii="宋体" w:hAnsi="宋体" w:hint="eastAsia"/>
        </w:rPr>
      </w:pPr>
      <w:r w:rsidRPr="003B3995">
        <w:rPr>
          <w:rFonts w:ascii="宋体" w:hAnsi="宋体"/>
        </w:rPr>
        <w:t>测试商品列表是否能正确展示商品信息（名称、价格、库存等）。</w:t>
      </w:r>
    </w:p>
    <w:p w14:paraId="50C97206" w14:textId="77777777" w:rsidR="008B1FC5" w:rsidRPr="003B3995" w:rsidRDefault="008B1FC5" w:rsidP="008B1FC5">
      <w:pPr>
        <w:numPr>
          <w:ilvl w:val="1"/>
          <w:numId w:val="37"/>
        </w:numPr>
        <w:rPr>
          <w:rFonts w:ascii="宋体" w:hAnsi="宋体" w:hint="eastAsia"/>
        </w:rPr>
      </w:pPr>
      <w:r w:rsidRPr="003B3995">
        <w:rPr>
          <w:rFonts w:ascii="宋体" w:hAnsi="宋体"/>
        </w:rPr>
        <w:t>检查商品分类和筛选功能的正确性。</w:t>
      </w:r>
    </w:p>
    <w:p w14:paraId="5B281EDA" w14:textId="77777777" w:rsidR="008B1FC5" w:rsidRPr="003B3995" w:rsidRDefault="008B1FC5" w:rsidP="008B1FC5">
      <w:pPr>
        <w:numPr>
          <w:ilvl w:val="1"/>
          <w:numId w:val="37"/>
        </w:numPr>
        <w:rPr>
          <w:rFonts w:ascii="宋体" w:hAnsi="宋体" w:hint="eastAsia"/>
        </w:rPr>
      </w:pPr>
      <w:r w:rsidRPr="003B3995">
        <w:rPr>
          <w:rFonts w:ascii="宋体" w:hAnsi="宋体"/>
        </w:rPr>
        <w:t>验证商品搜索功能是否返回正确结果。</w:t>
      </w:r>
    </w:p>
    <w:p w14:paraId="2D3486C2" w14:textId="77777777" w:rsidR="008B1FC5" w:rsidRPr="003B3995" w:rsidRDefault="008B1FC5" w:rsidP="008B1FC5">
      <w:pPr>
        <w:numPr>
          <w:ilvl w:val="0"/>
          <w:numId w:val="37"/>
        </w:numPr>
        <w:rPr>
          <w:rFonts w:ascii="宋体" w:hAnsi="宋体" w:hint="eastAsia"/>
        </w:rPr>
      </w:pPr>
      <w:r w:rsidRPr="003B3995">
        <w:rPr>
          <w:rFonts w:ascii="宋体" w:hAnsi="宋体"/>
          <w:b/>
          <w:bCs/>
        </w:rPr>
        <w:t>商品详情</w:t>
      </w:r>
    </w:p>
    <w:p w14:paraId="53229A17" w14:textId="77777777" w:rsidR="008B1FC5" w:rsidRPr="003B3995" w:rsidRDefault="008B1FC5" w:rsidP="008B1FC5">
      <w:pPr>
        <w:numPr>
          <w:ilvl w:val="1"/>
          <w:numId w:val="37"/>
        </w:numPr>
        <w:rPr>
          <w:rFonts w:ascii="宋体" w:hAnsi="宋体" w:hint="eastAsia"/>
        </w:rPr>
      </w:pPr>
      <w:r w:rsidRPr="003B3995">
        <w:rPr>
          <w:rFonts w:ascii="宋体" w:hAnsi="宋体"/>
        </w:rPr>
        <w:t>测试商品详情页面是否展示完整信息（图片、描述、规格参数等）。</w:t>
      </w:r>
    </w:p>
    <w:p w14:paraId="717E477C" w14:textId="77777777" w:rsidR="008B1FC5" w:rsidRPr="003B3995" w:rsidRDefault="008B1FC5" w:rsidP="008B1FC5">
      <w:pPr>
        <w:numPr>
          <w:ilvl w:val="1"/>
          <w:numId w:val="37"/>
        </w:numPr>
        <w:rPr>
          <w:rFonts w:ascii="宋体" w:hAnsi="宋体" w:hint="eastAsia"/>
        </w:rPr>
      </w:pPr>
      <w:r w:rsidRPr="003B3995">
        <w:rPr>
          <w:rFonts w:ascii="宋体" w:hAnsi="宋体"/>
        </w:rPr>
        <w:t>验证用户是否能正确查看其他用户的评价和评分。</w:t>
      </w:r>
    </w:p>
    <w:p w14:paraId="148945CD" w14:textId="77777777" w:rsidR="008B1FC5" w:rsidRPr="003B3995" w:rsidRDefault="008B1FC5" w:rsidP="008B1FC5">
      <w:pPr>
        <w:ind w:firstLineChars="100" w:firstLine="211"/>
        <w:rPr>
          <w:rFonts w:ascii="宋体" w:hAnsi="宋体" w:hint="eastAsia"/>
          <w:b/>
          <w:bCs/>
        </w:rPr>
      </w:pPr>
      <w:r w:rsidRPr="003B3995">
        <w:rPr>
          <w:rFonts w:ascii="宋体" w:hAnsi="宋体"/>
          <w:b/>
          <w:bCs/>
        </w:rPr>
        <w:t>3. 购物车功能</w:t>
      </w:r>
    </w:p>
    <w:p w14:paraId="714796B9" w14:textId="77777777" w:rsidR="008B1FC5" w:rsidRPr="003B3995" w:rsidRDefault="008B1FC5" w:rsidP="008B1FC5">
      <w:pPr>
        <w:numPr>
          <w:ilvl w:val="0"/>
          <w:numId w:val="38"/>
        </w:numPr>
        <w:rPr>
          <w:rFonts w:ascii="宋体" w:hAnsi="宋体" w:hint="eastAsia"/>
        </w:rPr>
      </w:pPr>
      <w:r w:rsidRPr="003B3995">
        <w:rPr>
          <w:rFonts w:ascii="宋体" w:hAnsi="宋体"/>
          <w:b/>
          <w:bCs/>
        </w:rPr>
        <w:t>添加商品到购物车</w:t>
      </w:r>
    </w:p>
    <w:p w14:paraId="626E1B76" w14:textId="77777777" w:rsidR="008B1FC5" w:rsidRPr="003B3995" w:rsidRDefault="008B1FC5" w:rsidP="008B1FC5">
      <w:pPr>
        <w:numPr>
          <w:ilvl w:val="1"/>
          <w:numId w:val="38"/>
        </w:numPr>
        <w:rPr>
          <w:rFonts w:ascii="宋体" w:hAnsi="宋体" w:hint="eastAsia"/>
        </w:rPr>
      </w:pPr>
      <w:r w:rsidRPr="003B3995">
        <w:rPr>
          <w:rFonts w:ascii="宋体" w:hAnsi="宋体"/>
        </w:rPr>
        <w:t>测试用户是否可以成功将商品加入购物车。</w:t>
      </w:r>
    </w:p>
    <w:p w14:paraId="35205935" w14:textId="77777777" w:rsidR="008B1FC5" w:rsidRPr="003B3995" w:rsidRDefault="008B1FC5" w:rsidP="008B1FC5">
      <w:pPr>
        <w:numPr>
          <w:ilvl w:val="1"/>
          <w:numId w:val="38"/>
        </w:numPr>
        <w:rPr>
          <w:rFonts w:ascii="宋体" w:hAnsi="宋体" w:hint="eastAsia"/>
        </w:rPr>
      </w:pPr>
      <w:r w:rsidRPr="003B3995">
        <w:rPr>
          <w:rFonts w:ascii="宋体" w:hAnsi="宋体"/>
        </w:rPr>
        <w:t>检查库存不足时是否提示。</w:t>
      </w:r>
    </w:p>
    <w:p w14:paraId="350B09D7" w14:textId="77777777" w:rsidR="008B1FC5" w:rsidRPr="003B3995" w:rsidRDefault="008B1FC5" w:rsidP="008B1FC5">
      <w:pPr>
        <w:numPr>
          <w:ilvl w:val="0"/>
          <w:numId w:val="38"/>
        </w:numPr>
        <w:rPr>
          <w:rFonts w:ascii="宋体" w:hAnsi="宋体" w:hint="eastAsia"/>
        </w:rPr>
      </w:pPr>
      <w:r w:rsidRPr="003B3995">
        <w:rPr>
          <w:rFonts w:ascii="宋体" w:hAnsi="宋体"/>
          <w:b/>
          <w:bCs/>
        </w:rPr>
        <w:t>更新购物车</w:t>
      </w:r>
    </w:p>
    <w:p w14:paraId="038550CE" w14:textId="77777777" w:rsidR="008B1FC5" w:rsidRPr="003B3995" w:rsidRDefault="008B1FC5" w:rsidP="008B1FC5">
      <w:pPr>
        <w:numPr>
          <w:ilvl w:val="1"/>
          <w:numId w:val="38"/>
        </w:numPr>
        <w:rPr>
          <w:rFonts w:ascii="宋体" w:hAnsi="宋体" w:hint="eastAsia"/>
        </w:rPr>
      </w:pPr>
      <w:r w:rsidRPr="003B3995">
        <w:rPr>
          <w:rFonts w:ascii="宋体" w:hAnsi="宋体"/>
        </w:rPr>
        <w:t>测试购物车内商品数量的增减功能是否正常。</w:t>
      </w:r>
    </w:p>
    <w:p w14:paraId="2C799E31" w14:textId="77777777" w:rsidR="008B1FC5" w:rsidRPr="003B3995" w:rsidRDefault="008B1FC5" w:rsidP="008B1FC5">
      <w:pPr>
        <w:numPr>
          <w:ilvl w:val="1"/>
          <w:numId w:val="38"/>
        </w:numPr>
        <w:rPr>
          <w:rFonts w:ascii="宋体" w:hAnsi="宋体" w:hint="eastAsia"/>
        </w:rPr>
      </w:pPr>
      <w:r w:rsidRPr="003B3995">
        <w:rPr>
          <w:rFonts w:ascii="宋体" w:hAnsi="宋体"/>
        </w:rPr>
        <w:t>验证删除购物车商品是否正常生效。</w:t>
      </w:r>
    </w:p>
    <w:p w14:paraId="50B68FD9" w14:textId="77777777" w:rsidR="008B1FC5" w:rsidRPr="003B3995" w:rsidRDefault="008B1FC5" w:rsidP="008B1FC5">
      <w:pPr>
        <w:numPr>
          <w:ilvl w:val="0"/>
          <w:numId w:val="38"/>
        </w:numPr>
        <w:rPr>
          <w:rFonts w:ascii="宋体" w:hAnsi="宋体" w:hint="eastAsia"/>
        </w:rPr>
      </w:pPr>
      <w:r w:rsidRPr="003B3995">
        <w:rPr>
          <w:rFonts w:ascii="宋体" w:hAnsi="宋体"/>
          <w:b/>
          <w:bCs/>
        </w:rPr>
        <w:t>购物车数据保存</w:t>
      </w:r>
    </w:p>
    <w:p w14:paraId="06B94DB4" w14:textId="77777777" w:rsidR="008B1FC5" w:rsidRPr="003B3995" w:rsidRDefault="008B1FC5" w:rsidP="008B1FC5">
      <w:pPr>
        <w:numPr>
          <w:ilvl w:val="1"/>
          <w:numId w:val="38"/>
        </w:numPr>
        <w:rPr>
          <w:rFonts w:ascii="宋体" w:hAnsi="宋体" w:hint="eastAsia"/>
        </w:rPr>
      </w:pPr>
      <w:r w:rsidRPr="003B3995">
        <w:rPr>
          <w:rFonts w:ascii="宋体" w:hAnsi="宋体"/>
        </w:rPr>
        <w:t>测试用户退出登录后，购物车数据是否仍然保留。</w:t>
      </w:r>
    </w:p>
    <w:p w14:paraId="0DE6AC04" w14:textId="77777777" w:rsidR="008B1FC5" w:rsidRPr="003B3995" w:rsidRDefault="008B1FC5" w:rsidP="008B1FC5">
      <w:pPr>
        <w:ind w:firstLineChars="100" w:firstLine="211"/>
        <w:rPr>
          <w:rFonts w:ascii="宋体" w:hAnsi="宋体" w:hint="eastAsia"/>
          <w:b/>
          <w:bCs/>
        </w:rPr>
      </w:pPr>
      <w:r w:rsidRPr="003B3995">
        <w:rPr>
          <w:rFonts w:ascii="宋体" w:hAnsi="宋体"/>
          <w:b/>
          <w:bCs/>
        </w:rPr>
        <w:t>4. 订单管理功能</w:t>
      </w:r>
    </w:p>
    <w:p w14:paraId="6561BCB7" w14:textId="77777777" w:rsidR="008B1FC5" w:rsidRPr="003B3995" w:rsidRDefault="008B1FC5" w:rsidP="008B1FC5">
      <w:pPr>
        <w:numPr>
          <w:ilvl w:val="0"/>
          <w:numId w:val="39"/>
        </w:numPr>
        <w:rPr>
          <w:rFonts w:ascii="宋体" w:hAnsi="宋体" w:hint="eastAsia"/>
        </w:rPr>
      </w:pPr>
      <w:r w:rsidRPr="003B3995">
        <w:rPr>
          <w:rFonts w:ascii="宋体" w:hAnsi="宋体"/>
          <w:b/>
          <w:bCs/>
        </w:rPr>
        <w:t>订单创建</w:t>
      </w:r>
    </w:p>
    <w:p w14:paraId="71919936" w14:textId="77777777" w:rsidR="008B1FC5" w:rsidRPr="003B3995" w:rsidRDefault="008B1FC5" w:rsidP="008B1FC5">
      <w:pPr>
        <w:numPr>
          <w:ilvl w:val="1"/>
          <w:numId w:val="39"/>
        </w:numPr>
        <w:rPr>
          <w:rFonts w:ascii="宋体" w:hAnsi="宋体" w:hint="eastAsia"/>
        </w:rPr>
      </w:pPr>
      <w:r w:rsidRPr="003B3995">
        <w:rPr>
          <w:rFonts w:ascii="宋体" w:hAnsi="宋体"/>
        </w:rPr>
        <w:lastRenderedPageBreak/>
        <w:t>测试用户是否可以成功提交订单。</w:t>
      </w:r>
    </w:p>
    <w:p w14:paraId="79AF998F" w14:textId="77777777" w:rsidR="008B1FC5" w:rsidRPr="003B3995" w:rsidRDefault="008B1FC5" w:rsidP="008B1FC5">
      <w:pPr>
        <w:numPr>
          <w:ilvl w:val="1"/>
          <w:numId w:val="39"/>
        </w:numPr>
        <w:rPr>
          <w:rFonts w:ascii="宋体" w:hAnsi="宋体" w:hint="eastAsia"/>
        </w:rPr>
      </w:pPr>
      <w:r w:rsidRPr="003B3995">
        <w:rPr>
          <w:rFonts w:ascii="宋体" w:hAnsi="宋体"/>
        </w:rPr>
        <w:t>验证用户填写订单信息（地址、备注）后是否保存成功。</w:t>
      </w:r>
    </w:p>
    <w:p w14:paraId="60A30759" w14:textId="77777777" w:rsidR="008B1FC5" w:rsidRPr="003B3995" w:rsidRDefault="008B1FC5" w:rsidP="008B1FC5">
      <w:pPr>
        <w:numPr>
          <w:ilvl w:val="1"/>
          <w:numId w:val="39"/>
        </w:numPr>
        <w:rPr>
          <w:rFonts w:ascii="宋体" w:hAnsi="宋体" w:hint="eastAsia"/>
        </w:rPr>
      </w:pPr>
      <w:r w:rsidRPr="003B3995">
        <w:rPr>
          <w:rFonts w:ascii="宋体" w:hAnsi="宋体"/>
        </w:rPr>
        <w:t>检查订单号生成和显示是否正确。</w:t>
      </w:r>
    </w:p>
    <w:p w14:paraId="695DB9AC" w14:textId="77777777" w:rsidR="008B1FC5" w:rsidRPr="003B3995" w:rsidRDefault="008B1FC5" w:rsidP="008B1FC5">
      <w:pPr>
        <w:numPr>
          <w:ilvl w:val="0"/>
          <w:numId w:val="39"/>
        </w:numPr>
        <w:rPr>
          <w:rFonts w:ascii="宋体" w:hAnsi="宋体" w:hint="eastAsia"/>
        </w:rPr>
      </w:pPr>
      <w:r w:rsidRPr="003B3995">
        <w:rPr>
          <w:rFonts w:ascii="宋体" w:hAnsi="宋体"/>
          <w:b/>
          <w:bCs/>
        </w:rPr>
        <w:t>订单状态更新</w:t>
      </w:r>
    </w:p>
    <w:p w14:paraId="4BA8DB3E" w14:textId="77777777" w:rsidR="008B1FC5" w:rsidRPr="003B3995" w:rsidRDefault="008B1FC5" w:rsidP="008B1FC5">
      <w:pPr>
        <w:numPr>
          <w:ilvl w:val="1"/>
          <w:numId w:val="39"/>
        </w:numPr>
        <w:rPr>
          <w:rFonts w:ascii="宋体" w:hAnsi="宋体" w:hint="eastAsia"/>
        </w:rPr>
      </w:pPr>
      <w:r w:rsidRPr="003B3995">
        <w:rPr>
          <w:rFonts w:ascii="宋体" w:hAnsi="宋体"/>
        </w:rPr>
        <w:t>测试订单状态是否根据支付、发货等操作正确更新。</w:t>
      </w:r>
    </w:p>
    <w:p w14:paraId="27EFB89C" w14:textId="77777777" w:rsidR="008B1FC5" w:rsidRPr="003B3995" w:rsidRDefault="008B1FC5" w:rsidP="008B1FC5">
      <w:pPr>
        <w:numPr>
          <w:ilvl w:val="1"/>
          <w:numId w:val="39"/>
        </w:numPr>
        <w:rPr>
          <w:rFonts w:ascii="宋体" w:hAnsi="宋体" w:hint="eastAsia"/>
        </w:rPr>
      </w:pPr>
      <w:r w:rsidRPr="003B3995">
        <w:rPr>
          <w:rFonts w:ascii="宋体" w:hAnsi="宋体"/>
        </w:rPr>
        <w:t>验证用户能否查询订单状态（未支付、已支付、待发货等）。</w:t>
      </w:r>
    </w:p>
    <w:p w14:paraId="3289FF68" w14:textId="77777777" w:rsidR="008B1FC5" w:rsidRPr="003B3995" w:rsidRDefault="008B1FC5" w:rsidP="008B1FC5">
      <w:pPr>
        <w:numPr>
          <w:ilvl w:val="0"/>
          <w:numId w:val="39"/>
        </w:numPr>
        <w:rPr>
          <w:rFonts w:ascii="宋体" w:hAnsi="宋体" w:hint="eastAsia"/>
        </w:rPr>
      </w:pPr>
      <w:r w:rsidRPr="003B3995">
        <w:rPr>
          <w:rFonts w:ascii="宋体" w:hAnsi="宋体"/>
          <w:b/>
          <w:bCs/>
        </w:rPr>
        <w:t>订单历史</w:t>
      </w:r>
    </w:p>
    <w:p w14:paraId="7317FE3D" w14:textId="77777777" w:rsidR="008B1FC5" w:rsidRPr="003B3995" w:rsidRDefault="008B1FC5" w:rsidP="008B1FC5">
      <w:pPr>
        <w:numPr>
          <w:ilvl w:val="1"/>
          <w:numId w:val="39"/>
        </w:numPr>
        <w:rPr>
          <w:rFonts w:ascii="宋体" w:hAnsi="宋体" w:hint="eastAsia"/>
        </w:rPr>
      </w:pPr>
      <w:r w:rsidRPr="003B3995">
        <w:rPr>
          <w:rFonts w:ascii="宋体" w:hAnsi="宋体"/>
        </w:rPr>
        <w:t>检查用户是否可以查看历史订单详情。</w:t>
      </w:r>
    </w:p>
    <w:p w14:paraId="7A81529B" w14:textId="77777777" w:rsidR="008B1FC5" w:rsidRPr="003B3995" w:rsidRDefault="008B1FC5" w:rsidP="008B1FC5">
      <w:pPr>
        <w:ind w:firstLineChars="100" w:firstLine="211"/>
        <w:rPr>
          <w:rFonts w:ascii="宋体" w:hAnsi="宋体" w:hint="eastAsia"/>
          <w:b/>
          <w:bCs/>
        </w:rPr>
      </w:pPr>
      <w:r w:rsidRPr="003B3995">
        <w:rPr>
          <w:rFonts w:ascii="宋体" w:hAnsi="宋体"/>
          <w:b/>
          <w:bCs/>
        </w:rPr>
        <w:t>5. 支付功能</w:t>
      </w:r>
    </w:p>
    <w:p w14:paraId="4E4B0C9A" w14:textId="77777777" w:rsidR="008B1FC5" w:rsidRPr="003B3995" w:rsidRDefault="008B1FC5" w:rsidP="008B1FC5">
      <w:pPr>
        <w:numPr>
          <w:ilvl w:val="0"/>
          <w:numId w:val="40"/>
        </w:numPr>
        <w:rPr>
          <w:rFonts w:ascii="宋体" w:hAnsi="宋体" w:hint="eastAsia"/>
        </w:rPr>
      </w:pPr>
      <w:r w:rsidRPr="003B3995">
        <w:rPr>
          <w:rFonts w:ascii="宋体" w:hAnsi="宋体"/>
          <w:b/>
          <w:bCs/>
        </w:rPr>
        <w:t>支付方式</w:t>
      </w:r>
    </w:p>
    <w:p w14:paraId="302F595F" w14:textId="77777777" w:rsidR="008B1FC5" w:rsidRPr="003B3995" w:rsidRDefault="008B1FC5" w:rsidP="008B1FC5">
      <w:pPr>
        <w:numPr>
          <w:ilvl w:val="1"/>
          <w:numId w:val="40"/>
        </w:numPr>
        <w:rPr>
          <w:rFonts w:ascii="宋体" w:hAnsi="宋体" w:hint="eastAsia"/>
        </w:rPr>
      </w:pPr>
      <w:r w:rsidRPr="003B3995">
        <w:rPr>
          <w:rFonts w:ascii="宋体" w:hAnsi="宋体"/>
        </w:rPr>
        <w:t>测试支持的支付方式是否正常运行（如支付宝、微信、信用卡等）。</w:t>
      </w:r>
    </w:p>
    <w:p w14:paraId="23845ACB" w14:textId="77777777" w:rsidR="008B1FC5" w:rsidRPr="003B3995" w:rsidRDefault="008B1FC5" w:rsidP="008B1FC5">
      <w:pPr>
        <w:numPr>
          <w:ilvl w:val="1"/>
          <w:numId w:val="40"/>
        </w:numPr>
        <w:rPr>
          <w:rFonts w:ascii="宋体" w:hAnsi="宋体" w:hint="eastAsia"/>
        </w:rPr>
      </w:pPr>
      <w:r w:rsidRPr="003B3995">
        <w:rPr>
          <w:rFonts w:ascii="宋体" w:hAnsi="宋体"/>
        </w:rPr>
        <w:t>验证支付页面加载是否正常。</w:t>
      </w:r>
    </w:p>
    <w:p w14:paraId="279BE9F3" w14:textId="77777777" w:rsidR="008B1FC5" w:rsidRPr="003B3995" w:rsidRDefault="008B1FC5" w:rsidP="008B1FC5">
      <w:pPr>
        <w:numPr>
          <w:ilvl w:val="0"/>
          <w:numId w:val="40"/>
        </w:numPr>
        <w:rPr>
          <w:rFonts w:ascii="宋体" w:hAnsi="宋体" w:hint="eastAsia"/>
        </w:rPr>
      </w:pPr>
      <w:r w:rsidRPr="003B3995">
        <w:rPr>
          <w:rFonts w:ascii="宋体" w:hAnsi="宋体"/>
          <w:b/>
          <w:bCs/>
        </w:rPr>
        <w:t>支付验证</w:t>
      </w:r>
    </w:p>
    <w:p w14:paraId="236ADEB4" w14:textId="77777777" w:rsidR="008B1FC5" w:rsidRPr="003B3995" w:rsidRDefault="008B1FC5" w:rsidP="008B1FC5">
      <w:pPr>
        <w:numPr>
          <w:ilvl w:val="1"/>
          <w:numId w:val="40"/>
        </w:numPr>
        <w:rPr>
          <w:rFonts w:ascii="宋体" w:hAnsi="宋体" w:hint="eastAsia"/>
        </w:rPr>
      </w:pPr>
      <w:r w:rsidRPr="003B3995">
        <w:rPr>
          <w:rFonts w:ascii="宋体" w:hAnsi="宋体"/>
        </w:rPr>
        <w:t>测试支付成功和失败的处理是否正确。</w:t>
      </w:r>
    </w:p>
    <w:p w14:paraId="55EE678C" w14:textId="77777777" w:rsidR="008B1FC5" w:rsidRPr="003B3995" w:rsidRDefault="008B1FC5" w:rsidP="008B1FC5">
      <w:pPr>
        <w:numPr>
          <w:ilvl w:val="1"/>
          <w:numId w:val="40"/>
        </w:numPr>
        <w:rPr>
          <w:rFonts w:ascii="宋体" w:hAnsi="宋体" w:hint="eastAsia"/>
        </w:rPr>
      </w:pPr>
      <w:r w:rsidRPr="003B3995">
        <w:rPr>
          <w:rFonts w:ascii="宋体" w:hAnsi="宋体"/>
        </w:rPr>
        <w:t>验证支付后的反馈信息（如支付成功、失败原因提示）。</w:t>
      </w:r>
    </w:p>
    <w:p w14:paraId="36073CA1" w14:textId="77777777" w:rsidR="008B1FC5" w:rsidRPr="003B3995" w:rsidRDefault="008B1FC5" w:rsidP="008B1FC5">
      <w:pPr>
        <w:ind w:firstLineChars="100" w:firstLine="211"/>
        <w:rPr>
          <w:rFonts w:ascii="宋体" w:hAnsi="宋体" w:hint="eastAsia"/>
          <w:b/>
          <w:bCs/>
        </w:rPr>
      </w:pPr>
      <w:r w:rsidRPr="003B3995">
        <w:rPr>
          <w:rFonts w:ascii="宋体" w:hAnsi="宋体"/>
          <w:b/>
          <w:bCs/>
        </w:rPr>
        <w:t>6. 用户评价与反馈</w:t>
      </w:r>
    </w:p>
    <w:p w14:paraId="4EADAD00" w14:textId="77777777" w:rsidR="008B1FC5" w:rsidRPr="003B3995" w:rsidRDefault="008B1FC5" w:rsidP="008B1FC5">
      <w:pPr>
        <w:numPr>
          <w:ilvl w:val="0"/>
          <w:numId w:val="41"/>
        </w:numPr>
        <w:rPr>
          <w:rFonts w:ascii="宋体" w:hAnsi="宋体" w:hint="eastAsia"/>
        </w:rPr>
      </w:pPr>
      <w:r w:rsidRPr="003B3995">
        <w:rPr>
          <w:rFonts w:ascii="宋体" w:hAnsi="宋体"/>
          <w:b/>
          <w:bCs/>
        </w:rPr>
        <w:t>评价功能</w:t>
      </w:r>
    </w:p>
    <w:p w14:paraId="77D2C1E6" w14:textId="77777777" w:rsidR="008B1FC5" w:rsidRPr="003B3995" w:rsidRDefault="008B1FC5" w:rsidP="008B1FC5">
      <w:pPr>
        <w:numPr>
          <w:ilvl w:val="1"/>
          <w:numId w:val="41"/>
        </w:numPr>
        <w:rPr>
          <w:rFonts w:ascii="宋体" w:hAnsi="宋体" w:hint="eastAsia"/>
        </w:rPr>
      </w:pPr>
      <w:r w:rsidRPr="003B3995">
        <w:rPr>
          <w:rFonts w:ascii="宋体" w:hAnsi="宋体"/>
        </w:rPr>
        <w:t>测试用户能否对购买过的商品进行评分和评论。</w:t>
      </w:r>
    </w:p>
    <w:p w14:paraId="6B6579C8" w14:textId="77777777" w:rsidR="008B1FC5" w:rsidRPr="003B3995" w:rsidRDefault="008B1FC5" w:rsidP="008B1FC5">
      <w:pPr>
        <w:numPr>
          <w:ilvl w:val="1"/>
          <w:numId w:val="41"/>
        </w:numPr>
        <w:rPr>
          <w:rFonts w:ascii="宋体" w:hAnsi="宋体" w:hint="eastAsia"/>
        </w:rPr>
      </w:pPr>
      <w:r w:rsidRPr="003B3995">
        <w:rPr>
          <w:rFonts w:ascii="宋体" w:hAnsi="宋体"/>
        </w:rPr>
        <w:t>验证评价是否即时显示，并确保不允许未购买用户评论。</w:t>
      </w:r>
    </w:p>
    <w:p w14:paraId="2EFDD6C8" w14:textId="77777777" w:rsidR="008B1FC5" w:rsidRPr="003B3995" w:rsidRDefault="008B1FC5" w:rsidP="008B1FC5">
      <w:pPr>
        <w:numPr>
          <w:ilvl w:val="0"/>
          <w:numId w:val="41"/>
        </w:numPr>
        <w:rPr>
          <w:rFonts w:ascii="宋体" w:hAnsi="宋体" w:hint="eastAsia"/>
        </w:rPr>
      </w:pPr>
      <w:r w:rsidRPr="003B3995">
        <w:rPr>
          <w:rFonts w:ascii="宋体" w:hAnsi="宋体"/>
          <w:b/>
          <w:bCs/>
        </w:rPr>
        <w:t>反馈功能</w:t>
      </w:r>
    </w:p>
    <w:p w14:paraId="5B258A80" w14:textId="77777777" w:rsidR="008B1FC5" w:rsidRPr="003B3995" w:rsidRDefault="008B1FC5" w:rsidP="008B1FC5">
      <w:pPr>
        <w:numPr>
          <w:ilvl w:val="1"/>
          <w:numId w:val="41"/>
        </w:numPr>
        <w:rPr>
          <w:rFonts w:ascii="宋体" w:hAnsi="宋体" w:hint="eastAsia"/>
        </w:rPr>
      </w:pPr>
      <w:r w:rsidRPr="003B3995">
        <w:rPr>
          <w:rFonts w:ascii="宋体" w:hAnsi="宋体"/>
        </w:rPr>
        <w:t>测试用户能否提交意见或问题。</w:t>
      </w:r>
    </w:p>
    <w:p w14:paraId="4A3F3428" w14:textId="77777777" w:rsidR="008B1FC5" w:rsidRPr="003B3995" w:rsidRDefault="008B1FC5" w:rsidP="008B1FC5">
      <w:pPr>
        <w:numPr>
          <w:ilvl w:val="1"/>
          <w:numId w:val="41"/>
        </w:numPr>
        <w:rPr>
          <w:rFonts w:ascii="宋体" w:hAnsi="宋体" w:hint="eastAsia"/>
        </w:rPr>
      </w:pPr>
      <w:r w:rsidRPr="003B3995">
        <w:rPr>
          <w:rFonts w:ascii="宋体" w:hAnsi="宋体"/>
        </w:rPr>
        <w:t>验证反馈信息是否正确传递到后台。</w:t>
      </w:r>
    </w:p>
    <w:p w14:paraId="75C0AC55" w14:textId="77777777" w:rsidR="008B1FC5" w:rsidRPr="003B3995" w:rsidRDefault="008B1FC5" w:rsidP="008B1FC5">
      <w:pPr>
        <w:ind w:firstLineChars="100" w:firstLine="211"/>
        <w:rPr>
          <w:rFonts w:ascii="宋体" w:hAnsi="宋体" w:hint="eastAsia"/>
          <w:b/>
          <w:bCs/>
        </w:rPr>
      </w:pPr>
      <w:r w:rsidRPr="003B3995">
        <w:rPr>
          <w:rFonts w:ascii="宋体" w:hAnsi="宋体"/>
          <w:b/>
          <w:bCs/>
        </w:rPr>
        <w:t>7. 下载功能</w:t>
      </w:r>
    </w:p>
    <w:p w14:paraId="7BA035DB" w14:textId="77777777" w:rsidR="008B1FC5" w:rsidRPr="003B3995" w:rsidRDefault="008B1FC5" w:rsidP="008B1FC5">
      <w:pPr>
        <w:numPr>
          <w:ilvl w:val="0"/>
          <w:numId w:val="42"/>
        </w:numPr>
        <w:rPr>
          <w:rFonts w:ascii="宋体" w:hAnsi="宋体" w:hint="eastAsia"/>
        </w:rPr>
      </w:pPr>
      <w:r w:rsidRPr="003B3995">
        <w:rPr>
          <w:rFonts w:ascii="宋体" w:hAnsi="宋体"/>
          <w:b/>
          <w:bCs/>
        </w:rPr>
        <w:t>下载权限</w:t>
      </w:r>
    </w:p>
    <w:p w14:paraId="4C3F11DD" w14:textId="77777777" w:rsidR="008B1FC5" w:rsidRPr="003B3995" w:rsidRDefault="008B1FC5" w:rsidP="008B1FC5">
      <w:pPr>
        <w:numPr>
          <w:ilvl w:val="1"/>
          <w:numId w:val="42"/>
        </w:numPr>
        <w:rPr>
          <w:rFonts w:ascii="宋体" w:hAnsi="宋体" w:hint="eastAsia"/>
        </w:rPr>
      </w:pPr>
      <w:r w:rsidRPr="003B3995">
        <w:rPr>
          <w:rFonts w:ascii="宋体" w:hAnsi="宋体"/>
        </w:rPr>
        <w:t>测试用户能否在支付后正确下载购买的软件。</w:t>
      </w:r>
    </w:p>
    <w:p w14:paraId="2A9D1624" w14:textId="77777777" w:rsidR="008B1FC5" w:rsidRPr="003B3995" w:rsidRDefault="008B1FC5" w:rsidP="008B1FC5">
      <w:pPr>
        <w:numPr>
          <w:ilvl w:val="1"/>
          <w:numId w:val="42"/>
        </w:numPr>
        <w:rPr>
          <w:rFonts w:ascii="宋体" w:hAnsi="宋体" w:hint="eastAsia"/>
        </w:rPr>
      </w:pPr>
      <w:r w:rsidRPr="003B3995">
        <w:rPr>
          <w:rFonts w:ascii="宋体" w:hAnsi="宋体"/>
        </w:rPr>
        <w:t>验证未支付订单是否无法下载。</w:t>
      </w:r>
    </w:p>
    <w:p w14:paraId="67672829" w14:textId="77777777" w:rsidR="008B1FC5" w:rsidRPr="003B3995" w:rsidRDefault="008B1FC5" w:rsidP="008B1FC5">
      <w:pPr>
        <w:numPr>
          <w:ilvl w:val="0"/>
          <w:numId w:val="42"/>
        </w:numPr>
        <w:rPr>
          <w:rFonts w:ascii="宋体" w:hAnsi="宋体" w:hint="eastAsia"/>
        </w:rPr>
      </w:pPr>
      <w:r w:rsidRPr="003B3995">
        <w:rPr>
          <w:rFonts w:ascii="宋体" w:hAnsi="宋体"/>
          <w:b/>
          <w:bCs/>
        </w:rPr>
        <w:t>下载记录</w:t>
      </w:r>
    </w:p>
    <w:p w14:paraId="7B7C98DD" w14:textId="77777777" w:rsidR="008B1FC5" w:rsidRPr="003B3995" w:rsidRDefault="008B1FC5" w:rsidP="008B1FC5">
      <w:pPr>
        <w:numPr>
          <w:ilvl w:val="1"/>
          <w:numId w:val="42"/>
        </w:numPr>
        <w:rPr>
          <w:rFonts w:ascii="宋体" w:hAnsi="宋体" w:hint="eastAsia"/>
        </w:rPr>
      </w:pPr>
      <w:r w:rsidRPr="003B3995">
        <w:rPr>
          <w:rFonts w:ascii="宋体" w:hAnsi="宋体"/>
        </w:rPr>
        <w:t>检查下载次数和时间是否记录正确。</w:t>
      </w:r>
    </w:p>
    <w:p w14:paraId="76014CAB" w14:textId="77777777" w:rsidR="008B1FC5" w:rsidRPr="003B3995" w:rsidRDefault="008B1FC5" w:rsidP="008B1FC5">
      <w:pPr>
        <w:ind w:firstLineChars="100" w:firstLine="211"/>
        <w:rPr>
          <w:rFonts w:ascii="宋体" w:hAnsi="宋体" w:hint="eastAsia"/>
          <w:b/>
          <w:bCs/>
        </w:rPr>
      </w:pPr>
      <w:r w:rsidRPr="003B3995">
        <w:rPr>
          <w:rFonts w:ascii="宋体" w:hAnsi="宋体"/>
          <w:b/>
          <w:bCs/>
        </w:rPr>
        <w:t>8. 安全功能</w:t>
      </w:r>
    </w:p>
    <w:p w14:paraId="2AE73C06" w14:textId="77777777" w:rsidR="008B1FC5" w:rsidRPr="003B3995" w:rsidRDefault="008B1FC5" w:rsidP="008B1FC5">
      <w:pPr>
        <w:numPr>
          <w:ilvl w:val="0"/>
          <w:numId w:val="43"/>
        </w:numPr>
        <w:rPr>
          <w:rFonts w:ascii="宋体" w:hAnsi="宋体" w:hint="eastAsia"/>
        </w:rPr>
      </w:pPr>
      <w:r w:rsidRPr="003B3995">
        <w:rPr>
          <w:rFonts w:ascii="宋体" w:hAnsi="宋体"/>
          <w:b/>
          <w:bCs/>
        </w:rPr>
        <w:t>数据加密</w:t>
      </w:r>
    </w:p>
    <w:p w14:paraId="03F68E6C" w14:textId="77777777" w:rsidR="008B1FC5" w:rsidRPr="003B3995" w:rsidRDefault="008B1FC5" w:rsidP="008B1FC5">
      <w:pPr>
        <w:numPr>
          <w:ilvl w:val="1"/>
          <w:numId w:val="43"/>
        </w:numPr>
        <w:rPr>
          <w:rFonts w:ascii="宋体" w:hAnsi="宋体" w:hint="eastAsia"/>
        </w:rPr>
      </w:pPr>
      <w:r w:rsidRPr="003B3995">
        <w:rPr>
          <w:rFonts w:ascii="宋体" w:hAnsi="宋体"/>
        </w:rPr>
        <w:t>测试用户密码是否加密存储。</w:t>
      </w:r>
    </w:p>
    <w:p w14:paraId="24C2695A" w14:textId="77777777" w:rsidR="008B1FC5" w:rsidRPr="003B3995" w:rsidRDefault="008B1FC5" w:rsidP="008B1FC5">
      <w:pPr>
        <w:numPr>
          <w:ilvl w:val="1"/>
          <w:numId w:val="43"/>
        </w:numPr>
        <w:rPr>
          <w:rFonts w:ascii="宋体" w:hAnsi="宋体" w:hint="eastAsia"/>
        </w:rPr>
      </w:pPr>
      <w:r w:rsidRPr="003B3995">
        <w:rPr>
          <w:rFonts w:ascii="宋体" w:hAnsi="宋体"/>
        </w:rPr>
        <w:t>验证支付信息传输的加密性。</w:t>
      </w:r>
    </w:p>
    <w:p w14:paraId="51506A4D" w14:textId="77777777" w:rsidR="008B1FC5" w:rsidRPr="003B3995" w:rsidRDefault="008B1FC5" w:rsidP="008B1FC5">
      <w:pPr>
        <w:numPr>
          <w:ilvl w:val="0"/>
          <w:numId w:val="43"/>
        </w:numPr>
        <w:rPr>
          <w:rFonts w:ascii="宋体" w:hAnsi="宋体" w:hint="eastAsia"/>
        </w:rPr>
      </w:pPr>
      <w:r w:rsidRPr="003B3995">
        <w:rPr>
          <w:rFonts w:ascii="宋体" w:hAnsi="宋体"/>
          <w:b/>
          <w:bCs/>
        </w:rPr>
        <w:t>权限管理</w:t>
      </w:r>
    </w:p>
    <w:p w14:paraId="150AE630" w14:textId="77777777" w:rsidR="008B1FC5" w:rsidRPr="003B3995" w:rsidRDefault="008B1FC5" w:rsidP="008B1FC5">
      <w:pPr>
        <w:numPr>
          <w:ilvl w:val="1"/>
          <w:numId w:val="43"/>
        </w:numPr>
        <w:rPr>
          <w:rFonts w:ascii="宋体" w:hAnsi="宋体" w:hint="eastAsia"/>
        </w:rPr>
      </w:pPr>
      <w:r w:rsidRPr="003B3995">
        <w:rPr>
          <w:rFonts w:ascii="宋体" w:hAnsi="宋体"/>
        </w:rPr>
        <w:t>验证未登录用户是否能访问需要权限的页面。</w:t>
      </w:r>
    </w:p>
    <w:p w14:paraId="5E2D8D96" w14:textId="77777777" w:rsidR="008B1FC5" w:rsidRPr="003B3995" w:rsidRDefault="008B1FC5" w:rsidP="008B1FC5">
      <w:pPr>
        <w:numPr>
          <w:ilvl w:val="1"/>
          <w:numId w:val="43"/>
        </w:numPr>
        <w:rPr>
          <w:rFonts w:ascii="宋体" w:hAnsi="宋体" w:hint="eastAsia"/>
        </w:rPr>
      </w:pPr>
      <w:r w:rsidRPr="003B3995">
        <w:rPr>
          <w:rFonts w:ascii="宋体" w:hAnsi="宋体"/>
        </w:rPr>
        <w:t>测试不同用户（普通用户、管理员）的权限区分是否正确。</w:t>
      </w:r>
    </w:p>
    <w:p w14:paraId="149D9EA5" w14:textId="77777777" w:rsidR="008B1FC5" w:rsidRPr="003B3995" w:rsidRDefault="008B1FC5" w:rsidP="008B1FC5">
      <w:pPr>
        <w:ind w:firstLineChars="100" w:firstLine="211"/>
        <w:rPr>
          <w:rFonts w:ascii="宋体" w:hAnsi="宋体" w:hint="eastAsia"/>
          <w:b/>
          <w:bCs/>
        </w:rPr>
      </w:pPr>
      <w:r w:rsidRPr="003B3995">
        <w:rPr>
          <w:rFonts w:ascii="宋体" w:hAnsi="宋体"/>
          <w:b/>
          <w:bCs/>
        </w:rPr>
        <w:t>9. 界面与用户体验</w:t>
      </w:r>
    </w:p>
    <w:p w14:paraId="7DDBC9AC" w14:textId="77777777" w:rsidR="008B1FC5" w:rsidRPr="003B3995" w:rsidRDefault="008B1FC5" w:rsidP="008B1FC5">
      <w:pPr>
        <w:numPr>
          <w:ilvl w:val="0"/>
          <w:numId w:val="44"/>
        </w:numPr>
        <w:rPr>
          <w:rFonts w:ascii="宋体" w:hAnsi="宋体" w:hint="eastAsia"/>
        </w:rPr>
      </w:pPr>
      <w:r w:rsidRPr="003B3995">
        <w:rPr>
          <w:rFonts w:ascii="宋体" w:hAnsi="宋体"/>
          <w:b/>
          <w:bCs/>
        </w:rPr>
        <w:t>跨设备兼容性</w:t>
      </w:r>
    </w:p>
    <w:p w14:paraId="73D4D25A" w14:textId="77777777" w:rsidR="008B1FC5" w:rsidRPr="003B3995" w:rsidRDefault="008B1FC5" w:rsidP="008B1FC5">
      <w:pPr>
        <w:numPr>
          <w:ilvl w:val="1"/>
          <w:numId w:val="44"/>
        </w:numPr>
        <w:rPr>
          <w:rFonts w:ascii="宋体" w:hAnsi="宋体" w:hint="eastAsia"/>
        </w:rPr>
      </w:pPr>
      <w:r w:rsidRPr="003B3995">
        <w:rPr>
          <w:rFonts w:ascii="宋体" w:hAnsi="宋体"/>
        </w:rPr>
        <w:t>测试系统在PC端和移动端的显示效果是否一致。</w:t>
      </w:r>
    </w:p>
    <w:p w14:paraId="4696C519" w14:textId="77777777" w:rsidR="008B1FC5" w:rsidRPr="003B3995" w:rsidRDefault="008B1FC5" w:rsidP="008B1FC5">
      <w:pPr>
        <w:numPr>
          <w:ilvl w:val="1"/>
          <w:numId w:val="44"/>
        </w:numPr>
        <w:rPr>
          <w:rFonts w:ascii="宋体" w:hAnsi="宋体" w:hint="eastAsia"/>
        </w:rPr>
      </w:pPr>
      <w:r w:rsidRPr="003B3995">
        <w:rPr>
          <w:rFonts w:ascii="宋体" w:hAnsi="宋体"/>
        </w:rPr>
        <w:t>验证主流浏览器（Chrome、Firefox、Edge、Safari）下的兼容性。</w:t>
      </w:r>
    </w:p>
    <w:p w14:paraId="21143A68" w14:textId="77777777" w:rsidR="008B1FC5" w:rsidRPr="003B3995" w:rsidRDefault="008B1FC5" w:rsidP="008B1FC5">
      <w:pPr>
        <w:numPr>
          <w:ilvl w:val="0"/>
          <w:numId w:val="44"/>
        </w:numPr>
        <w:rPr>
          <w:rFonts w:ascii="宋体" w:hAnsi="宋体" w:hint="eastAsia"/>
        </w:rPr>
      </w:pPr>
      <w:r w:rsidRPr="003B3995">
        <w:rPr>
          <w:rFonts w:ascii="宋体" w:hAnsi="宋体"/>
          <w:b/>
          <w:bCs/>
        </w:rPr>
        <w:t>用户界面</w:t>
      </w:r>
    </w:p>
    <w:p w14:paraId="201177F5" w14:textId="77777777" w:rsidR="008B1FC5" w:rsidRPr="003B3995" w:rsidRDefault="008B1FC5" w:rsidP="008B1FC5">
      <w:pPr>
        <w:numPr>
          <w:ilvl w:val="1"/>
          <w:numId w:val="44"/>
        </w:numPr>
        <w:rPr>
          <w:rFonts w:ascii="宋体" w:hAnsi="宋体" w:hint="eastAsia"/>
        </w:rPr>
      </w:pPr>
      <w:r w:rsidRPr="003B3995">
        <w:rPr>
          <w:rFonts w:ascii="宋体" w:hAnsi="宋体"/>
        </w:rPr>
        <w:t>测试UI的易用性，包括按钮功能、导航逻辑等。</w:t>
      </w:r>
    </w:p>
    <w:p w14:paraId="5933B31E" w14:textId="77777777" w:rsidR="008B1FC5" w:rsidRPr="003B3995" w:rsidRDefault="008B1FC5" w:rsidP="008B1FC5">
      <w:pPr>
        <w:numPr>
          <w:ilvl w:val="1"/>
          <w:numId w:val="44"/>
        </w:numPr>
        <w:rPr>
          <w:rFonts w:ascii="宋体" w:hAnsi="宋体" w:hint="eastAsia"/>
        </w:rPr>
      </w:pPr>
      <w:r w:rsidRPr="003B3995">
        <w:rPr>
          <w:rFonts w:ascii="宋体" w:hAnsi="宋体"/>
        </w:rPr>
        <w:t>验证多语言或主题切换功能（若有）。</w:t>
      </w:r>
    </w:p>
    <w:p w14:paraId="2F6B59D2" w14:textId="77777777" w:rsidR="008B1FC5" w:rsidRPr="003B3995" w:rsidRDefault="008B1FC5" w:rsidP="008B1FC5">
      <w:pPr>
        <w:ind w:firstLineChars="100" w:firstLine="211"/>
        <w:rPr>
          <w:rFonts w:ascii="宋体" w:hAnsi="宋体" w:hint="eastAsia"/>
          <w:b/>
          <w:bCs/>
        </w:rPr>
      </w:pPr>
      <w:r w:rsidRPr="003B3995">
        <w:rPr>
          <w:rFonts w:ascii="宋体" w:hAnsi="宋体"/>
          <w:b/>
          <w:bCs/>
        </w:rPr>
        <w:t>10. 性能及边界测试</w:t>
      </w:r>
    </w:p>
    <w:p w14:paraId="4461918C" w14:textId="77777777" w:rsidR="008B1FC5" w:rsidRPr="003B3995" w:rsidRDefault="008B1FC5" w:rsidP="008B1FC5">
      <w:pPr>
        <w:numPr>
          <w:ilvl w:val="0"/>
          <w:numId w:val="45"/>
        </w:numPr>
        <w:rPr>
          <w:rFonts w:ascii="宋体" w:hAnsi="宋体" w:hint="eastAsia"/>
        </w:rPr>
      </w:pPr>
      <w:r w:rsidRPr="003B3995">
        <w:rPr>
          <w:rFonts w:ascii="宋体" w:hAnsi="宋体"/>
          <w:b/>
          <w:bCs/>
        </w:rPr>
        <w:t>大批量数据</w:t>
      </w:r>
    </w:p>
    <w:p w14:paraId="6E1993E7" w14:textId="77777777" w:rsidR="008B1FC5" w:rsidRPr="003B3995" w:rsidRDefault="008B1FC5" w:rsidP="008B1FC5">
      <w:pPr>
        <w:numPr>
          <w:ilvl w:val="1"/>
          <w:numId w:val="45"/>
        </w:numPr>
        <w:rPr>
          <w:rFonts w:ascii="宋体" w:hAnsi="宋体" w:hint="eastAsia"/>
        </w:rPr>
      </w:pPr>
      <w:r w:rsidRPr="003B3995">
        <w:rPr>
          <w:rFonts w:ascii="宋体" w:hAnsi="宋体"/>
        </w:rPr>
        <w:lastRenderedPageBreak/>
        <w:t>测试在购物车或订单中添加大量商品的系统响应。</w:t>
      </w:r>
    </w:p>
    <w:p w14:paraId="664C0245" w14:textId="77777777" w:rsidR="008B1FC5" w:rsidRPr="003B3995" w:rsidRDefault="008B1FC5" w:rsidP="008B1FC5">
      <w:pPr>
        <w:numPr>
          <w:ilvl w:val="1"/>
          <w:numId w:val="45"/>
        </w:numPr>
        <w:rPr>
          <w:rFonts w:ascii="宋体" w:hAnsi="宋体" w:hint="eastAsia"/>
        </w:rPr>
      </w:pPr>
      <w:r w:rsidRPr="003B3995">
        <w:rPr>
          <w:rFonts w:ascii="宋体" w:hAnsi="宋体"/>
        </w:rPr>
        <w:t>检查查询结果分页的性能。</w:t>
      </w:r>
    </w:p>
    <w:p w14:paraId="0D000CED" w14:textId="77777777" w:rsidR="008B1FC5" w:rsidRPr="003B3995" w:rsidRDefault="008B1FC5" w:rsidP="008B1FC5">
      <w:pPr>
        <w:numPr>
          <w:ilvl w:val="0"/>
          <w:numId w:val="45"/>
        </w:numPr>
        <w:rPr>
          <w:rFonts w:ascii="宋体" w:hAnsi="宋体" w:hint="eastAsia"/>
        </w:rPr>
      </w:pPr>
      <w:r w:rsidRPr="003B3995">
        <w:rPr>
          <w:rFonts w:ascii="宋体" w:hAnsi="宋体"/>
          <w:b/>
          <w:bCs/>
        </w:rPr>
        <w:t>异常处理</w:t>
      </w:r>
    </w:p>
    <w:p w14:paraId="55FC9D3D" w14:textId="77777777" w:rsidR="008B1FC5" w:rsidRPr="003B3995" w:rsidRDefault="008B1FC5" w:rsidP="008B1FC5">
      <w:pPr>
        <w:numPr>
          <w:ilvl w:val="1"/>
          <w:numId w:val="45"/>
        </w:numPr>
        <w:rPr>
          <w:rFonts w:ascii="宋体" w:hAnsi="宋体" w:hint="eastAsia"/>
        </w:rPr>
      </w:pPr>
      <w:r w:rsidRPr="003B3995">
        <w:rPr>
          <w:rFonts w:ascii="宋体" w:hAnsi="宋体"/>
        </w:rPr>
        <w:t>测试断网、支付中断等异常场景下的处理逻辑。</w:t>
      </w:r>
    </w:p>
    <w:p w14:paraId="0E00EBF1" w14:textId="2F9E1C76" w:rsidR="008B1FC5" w:rsidRPr="008B1FC5" w:rsidRDefault="008B1FC5" w:rsidP="008B1FC5">
      <w:pPr>
        <w:numPr>
          <w:ilvl w:val="1"/>
          <w:numId w:val="45"/>
        </w:numPr>
        <w:rPr>
          <w:rFonts w:ascii="宋体" w:hAnsi="宋体" w:hint="eastAsia"/>
        </w:rPr>
      </w:pPr>
      <w:r w:rsidRPr="003B3995">
        <w:rPr>
          <w:rFonts w:ascii="宋体" w:hAnsi="宋体"/>
        </w:rPr>
        <w:t>验证系统错误是否提供用户友好的提示信息。</w:t>
      </w:r>
    </w:p>
    <w:p w14:paraId="54683EC9" w14:textId="77777777" w:rsidR="008B1FC5" w:rsidRPr="008B1FC5" w:rsidRDefault="008B1FC5" w:rsidP="008B1FC5">
      <w:pPr>
        <w:rPr>
          <w:rFonts w:ascii="宋体" w:hAnsi="宋体" w:hint="eastAsia"/>
          <w:b/>
          <w:bCs/>
          <w:sz w:val="24"/>
        </w:rPr>
      </w:pPr>
      <w:r w:rsidRPr="008B1FC5">
        <w:rPr>
          <w:rFonts w:ascii="宋体" w:hAnsi="宋体"/>
          <w:b/>
          <w:bCs/>
          <w:sz w:val="24"/>
        </w:rPr>
        <w:t>2. 用户场景测试</w:t>
      </w:r>
    </w:p>
    <w:p w14:paraId="3E3D94BD" w14:textId="77777777" w:rsidR="008B1FC5" w:rsidRPr="008B1FC5" w:rsidRDefault="008B1FC5" w:rsidP="008B1FC5">
      <w:pPr>
        <w:numPr>
          <w:ilvl w:val="0"/>
          <w:numId w:val="58"/>
        </w:numPr>
        <w:rPr>
          <w:rFonts w:ascii="宋体" w:hAnsi="宋体" w:hint="eastAsia"/>
        </w:rPr>
      </w:pPr>
      <w:r w:rsidRPr="008B1FC5">
        <w:rPr>
          <w:rFonts w:ascii="宋体" w:hAnsi="宋体"/>
          <w:b/>
          <w:bCs/>
        </w:rPr>
        <w:t>内容：</w:t>
      </w:r>
      <w:r w:rsidRPr="008B1FC5">
        <w:rPr>
          <w:rFonts w:ascii="宋体" w:hAnsi="宋体"/>
        </w:rPr>
        <w:br/>
        <w:t>模拟真实用户场景，测试系统能否正常运行。</w:t>
      </w:r>
    </w:p>
    <w:p w14:paraId="5B7FE9D4" w14:textId="77777777" w:rsidR="008B1FC5" w:rsidRPr="008B1FC5" w:rsidRDefault="008B1FC5" w:rsidP="008B1FC5">
      <w:pPr>
        <w:numPr>
          <w:ilvl w:val="0"/>
          <w:numId w:val="58"/>
        </w:numPr>
        <w:rPr>
          <w:rFonts w:ascii="宋体" w:hAnsi="宋体" w:hint="eastAsia"/>
        </w:rPr>
      </w:pPr>
      <w:r w:rsidRPr="008B1FC5">
        <w:rPr>
          <w:rFonts w:ascii="宋体" w:hAnsi="宋体"/>
          <w:b/>
          <w:bCs/>
        </w:rPr>
        <w:t>名称：</w:t>
      </w:r>
      <w:r w:rsidRPr="008B1FC5">
        <w:rPr>
          <w:rFonts w:ascii="宋体" w:hAnsi="宋体"/>
        </w:rPr>
        <w:t xml:space="preserve"> 用户体验确认测试。</w:t>
      </w:r>
    </w:p>
    <w:p w14:paraId="553A5BAE" w14:textId="77777777" w:rsidR="008B1FC5" w:rsidRPr="008B1FC5" w:rsidRDefault="008B1FC5" w:rsidP="008B1FC5">
      <w:pPr>
        <w:numPr>
          <w:ilvl w:val="0"/>
          <w:numId w:val="58"/>
        </w:numPr>
        <w:rPr>
          <w:rFonts w:ascii="宋体" w:hAnsi="宋体" w:hint="eastAsia"/>
        </w:rPr>
      </w:pPr>
      <w:r w:rsidRPr="008B1FC5">
        <w:rPr>
          <w:rFonts w:ascii="宋体" w:hAnsi="宋体"/>
          <w:b/>
          <w:bCs/>
        </w:rPr>
        <w:t>目的：</w:t>
      </w:r>
      <w:r w:rsidRPr="008B1FC5">
        <w:rPr>
          <w:rFonts w:ascii="宋体" w:hAnsi="宋体"/>
        </w:rPr>
        <w:br/>
        <w:t>验证系统是否满足用户需求和操作逻辑。</w:t>
      </w:r>
    </w:p>
    <w:p w14:paraId="3ADC111B" w14:textId="77777777" w:rsidR="008B1FC5" w:rsidRPr="008B1FC5" w:rsidRDefault="008B1FC5" w:rsidP="008B1FC5">
      <w:pPr>
        <w:numPr>
          <w:ilvl w:val="0"/>
          <w:numId w:val="58"/>
        </w:numPr>
        <w:rPr>
          <w:rFonts w:ascii="宋体" w:hAnsi="宋体" w:hint="eastAsia"/>
        </w:rPr>
      </w:pPr>
      <w:r w:rsidRPr="008B1FC5">
        <w:rPr>
          <w:rFonts w:ascii="宋体" w:hAnsi="宋体"/>
          <w:b/>
          <w:bCs/>
        </w:rPr>
        <w:t>进度：</w:t>
      </w:r>
    </w:p>
    <w:p w14:paraId="27890C0E" w14:textId="77777777" w:rsidR="008B1FC5" w:rsidRPr="008B1FC5" w:rsidRDefault="008B1FC5" w:rsidP="008B1FC5">
      <w:pPr>
        <w:numPr>
          <w:ilvl w:val="1"/>
          <w:numId w:val="58"/>
        </w:numPr>
        <w:rPr>
          <w:rFonts w:ascii="宋体" w:hAnsi="宋体" w:hint="eastAsia"/>
        </w:rPr>
      </w:pPr>
      <w:r w:rsidRPr="008B1FC5">
        <w:rPr>
          <w:rFonts w:ascii="宋体" w:hAnsi="宋体"/>
          <w:b/>
          <w:bCs/>
        </w:rPr>
        <w:t>第一周：</w:t>
      </w:r>
      <w:r w:rsidRPr="008B1FC5">
        <w:rPr>
          <w:rFonts w:ascii="宋体" w:hAnsi="宋体"/>
        </w:rPr>
        <w:t xml:space="preserve"> 模拟核心场景（如购物流程）。</w:t>
      </w:r>
    </w:p>
    <w:p w14:paraId="52DE58D5" w14:textId="71ECEF64" w:rsidR="008B1FC5" w:rsidRPr="008B1FC5" w:rsidRDefault="008B1FC5" w:rsidP="008B1FC5">
      <w:pPr>
        <w:numPr>
          <w:ilvl w:val="1"/>
          <w:numId w:val="58"/>
        </w:numPr>
        <w:rPr>
          <w:rFonts w:ascii="宋体" w:hAnsi="宋体" w:hint="eastAsia"/>
        </w:rPr>
      </w:pPr>
      <w:r w:rsidRPr="008B1FC5">
        <w:rPr>
          <w:rFonts w:ascii="宋体" w:hAnsi="宋体"/>
          <w:b/>
          <w:bCs/>
        </w:rPr>
        <w:t>第二周：</w:t>
      </w:r>
      <w:r w:rsidRPr="008B1FC5">
        <w:rPr>
          <w:rFonts w:ascii="宋体" w:hAnsi="宋体"/>
        </w:rPr>
        <w:t xml:space="preserve"> 模拟边缘场景（如取消订单、超时支付）。</w:t>
      </w:r>
    </w:p>
    <w:p w14:paraId="3702B700" w14:textId="77777777" w:rsidR="008B1FC5" w:rsidRPr="008B1FC5" w:rsidRDefault="008B1FC5" w:rsidP="008B1FC5">
      <w:pPr>
        <w:rPr>
          <w:rFonts w:ascii="宋体" w:hAnsi="宋体" w:hint="eastAsia"/>
          <w:b/>
          <w:bCs/>
          <w:sz w:val="24"/>
        </w:rPr>
      </w:pPr>
      <w:r w:rsidRPr="008B1FC5">
        <w:rPr>
          <w:rFonts w:ascii="宋体" w:hAnsi="宋体"/>
          <w:b/>
          <w:bCs/>
          <w:sz w:val="24"/>
        </w:rPr>
        <w:t>3. 性能确认测试</w:t>
      </w:r>
    </w:p>
    <w:p w14:paraId="7E3349BF" w14:textId="77777777" w:rsidR="008B1FC5" w:rsidRPr="008B1FC5" w:rsidRDefault="008B1FC5" w:rsidP="008B1FC5">
      <w:pPr>
        <w:numPr>
          <w:ilvl w:val="0"/>
          <w:numId w:val="59"/>
        </w:numPr>
        <w:rPr>
          <w:rFonts w:ascii="宋体" w:hAnsi="宋体" w:hint="eastAsia"/>
        </w:rPr>
      </w:pPr>
      <w:r w:rsidRPr="008B1FC5">
        <w:rPr>
          <w:rFonts w:ascii="宋体" w:hAnsi="宋体"/>
          <w:b/>
          <w:bCs/>
        </w:rPr>
        <w:t>内容：</w:t>
      </w:r>
      <w:r w:rsidRPr="008B1FC5">
        <w:rPr>
          <w:rFonts w:ascii="宋体" w:hAnsi="宋体"/>
        </w:rPr>
        <w:br/>
        <w:t>测试系统在高并发环境下的性能是否达到需求要求。</w:t>
      </w:r>
    </w:p>
    <w:p w14:paraId="10A120EC" w14:textId="77777777" w:rsidR="008B1FC5" w:rsidRPr="008B1FC5" w:rsidRDefault="008B1FC5" w:rsidP="008B1FC5">
      <w:pPr>
        <w:numPr>
          <w:ilvl w:val="0"/>
          <w:numId w:val="59"/>
        </w:numPr>
        <w:rPr>
          <w:rFonts w:ascii="宋体" w:hAnsi="宋体" w:hint="eastAsia"/>
        </w:rPr>
      </w:pPr>
      <w:r w:rsidRPr="008B1FC5">
        <w:rPr>
          <w:rFonts w:ascii="宋体" w:hAnsi="宋体"/>
          <w:b/>
          <w:bCs/>
        </w:rPr>
        <w:t>名称：</w:t>
      </w:r>
      <w:r w:rsidRPr="008B1FC5">
        <w:rPr>
          <w:rFonts w:ascii="宋体" w:hAnsi="宋体"/>
        </w:rPr>
        <w:t xml:space="preserve"> 性能需求验证测试。</w:t>
      </w:r>
    </w:p>
    <w:p w14:paraId="1078AD04" w14:textId="77777777" w:rsidR="008B1FC5" w:rsidRPr="008B1FC5" w:rsidRDefault="008B1FC5" w:rsidP="008B1FC5">
      <w:pPr>
        <w:numPr>
          <w:ilvl w:val="0"/>
          <w:numId w:val="59"/>
        </w:numPr>
        <w:rPr>
          <w:rFonts w:ascii="宋体" w:hAnsi="宋体" w:hint="eastAsia"/>
        </w:rPr>
      </w:pPr>
      <w:r w:rsidRPr="008B1FC5">
        <w:rPr>
          <w:rFonts w:ascii="宋体" w:hAnsi="宋体"/>
          <w:b/>
          <w:bCs/>
        </w:rPr>
        <w:t>目的：</w:t>
      </w:r>
      <w:r w:rsidRPr="008B1FC5">
        <w:rPr>
          <w:rFonts w:ascii="宋体" w:hAnsi="宋体"/>
        </w:rPr>
        <w:br/>
        <w:t>确保系统能稳定支持预期的用户访问量。</w:t>
      </w:r>
    </w:p>
    <w:p w14:paraId="00923D89" w14:textId="77777777" w:rsidR="008B1FC5" w:rsidRPr="008B1FC5" w:rsidRDefault="008B1FC5" w:rsidP="008B1FC5">
      <w:pPr>
        <w:numPr>
          <w:ilvl w:val="0"/>
          <w:numId w:val="59"/>
        </w:numPr>
        <w:rPr>
          <w:rFonts w:ascii="宋体" w:hAnsi="宋体" w:hint="eastAsia"/>
        </w:rPr>
      </w:pPr>
      <w:r w:rsidRPr="008B1FC5">
        <w:rPr>
          <w:rFonts w:ascii="宋体" w:hAnsi="宋体"/>
          <w:b/>
          <w:bCs/>
        </w:rPr>
        <w:t>进度：</w:t>
      </w:r>
    </w:p>
    <w:p w14:paraId="054F6466" w14:textId="77777777" w:rsidR="008B1FC5" w:rsidRPr="008B1FC5" w:rsidRDefault="008B1FC5" w:rsidP="008B1FC5">
      <w:pPr>
        <w:numPr>
          <w:ilvl w:val="1"/>
          <w:numId w:val="59"/>
        </w:numPr>
        <w:rPr>
          <w:rFonts w:ascii="宋体" w:hAnsi="宋体" w:hint="eastAsia"/>
        </w:rPr>
      </w:pPr>
      <w:r w:rsidRPr="008B1FC5">
        <w:rPr>
          <w:rFonts w:ascii="宋体" w:hAnsi="宋体"/>
          <w:b/>
          <w:bCs/>
        </w:rPr>
        <w:t>第一周：</w:t>
      </w:r>
      <w:r w:rsidRPr="008B1FC5">
        <w:rPr>
          <w:rFonts w:ascii="宋体" w:hAnsi="宋体"/>
        </w:rPr>
        <w:t xml:space="preserve"> 模拟中等流量场景。</w:t>
      </w:r>
    </w:p>
    <w:p w14:paraId="00BAA49F" w14:textId="069F997F" w:rsidR="008B1FC5" w:rsidRPr="008B1FC5" w:rsidRDefault="008B1FC5" w:rsidP="008B1FC5">
      <w:pPr>
        <w:numPr>
          <w:ilvl w:val="1"/>
          <w:numId w:val="59"/>
        </w:numPr>
        <w:rPr>
          <w:rFonts w:ascii="宋体" w:hAnsi="宋体" w:hint="eastAsia"/>
        </w:rPr>
      </w:pPr>
      <w:r w:rsidRPr="008B1FC5">
        <w:rPr>
          <w:rFonts w:ascii="宋体" w:hAnsi="宋体"/>
          <w:b/>
          <w:bCs/>
        </w:rPr>
        <w:t>第二周：</w:t>
      </w:r>
      <w:r w:rsidRPr="008B1FC5">
        <w:rPr>
          <w:rFonts w:ascii="宋体" w:hAnsi="宋体"/>
        </w:rPr>
        <w:t xml:space="preserve"> 模拟峰值流量场景。</w:t>
      </w:r>
    </w:p>
    <w:p w14:paraId="134A176B" w14:textId="77777777" w:rsidR="008B1FC5" w:rsidRPr="008B1FC5" w:rsidRDefault="008B1FC5" w:rsidP="008B1FC5">
      <w:pPr>
        <w:rPr>
          <w:rFonts w:ascii="宋体" w:hAnsi="宋体" w:hint="eastAsia"/>
          <w:b/>
          <w:bCs/>
          <w:sz w:val="24"/>
        </w:rPr>
      </w:pPr>
      <w:r w:rsidRPr="008B1FC5">
        <w:rPr>
          <w:rFonts w:ascii="宋体" w:hAnsi="宋体"/>
          <w:b/>
          <w:bCs/>
          <w:sz w:val="24"/>
        </w:rPr>
        <w:t>4. 安全性确认测试</w:t>
      </w:r>
    </w:p>
    <w:p w14:paraId="1C712B6E" w14:textId="77777777" w:rsidR="008B1FC5" w:rsidRPr="008B1FC5" w:rsidRDefault="008B1FC5" w:rsidP="008B1FC5">
      <w:pPr>
        <w:numPr>
          <w:ilvl w:val="0"/>
          <w:numId w:val="60"/>
        </w:numPr>
        <w:rPr>
          <w:rFonts w:ascii="宋体" w:hAnsi="宋体" w:hint="eastAsia"/>
        </w:rPr>
      </w:pPr>
      <w:r w:rsidRPr="008B1FC5">
        <w:rPr>
          <w:rFonts w:ascii="宋体" w:hAnsi="宋体"/>
          <w:b/>
          <w:bCs/>
        </w:rPr>
        <w:t>内容：</w:t>
      </w:r>
      <w:r w:rsidRPr="008B1FC5">
        <w:rPr>
          <w:rFonts w:ascii="宋体" w:hAnsi="宋体"/>
        </w:rPr>
        <w:br/>
        <w:t>验证系统的安全防护措施是否有效，能否抵御常见安全威胁。</w:t>
      </w:r>
    </w:p>
    <w:p w14:paraId="3C9BEBD9" w14:textId="77777777" w:rsidR="008B1FC5" w:rsidRPr="008B1FC5" w:rsidRDefault="008B1FC5" w:rsidP="008B1FC5">
      <w:pPr>
        <w:numPr>
          <w:ilvl w:val="0"/>
          <w:numId w:val="60"/>
        </w:numPr>
        <w:rPr>
          <w:rFonts w:ascii="宋体" w:hAnsi="宋体" w:hint="eastAsia"/>
        </w:rPr>
      </w:pPr>
      <w:r w:rsidRPr="008B1FC5">
        <w:rPr>
          <w:rFonts w:ascii="宋体" w:hAnsi="宋体"/>
          <w:b/>
          <w:bCs/>
        </w:rPr>
        <w:t>名称：</w:t>
      </w:r>
      <w:r w:rsidRPr="008B1FC5">
        <w:rPr>
          <w:rFonts w:ascii="宋体" w:hAnsi="宋体"/>
        </w:rPr>
        <w:t xml:space="preserve"> 安全需求验证测试。</w:t>
      </w:r>
    </w:p>
    <w:p w14:paraId="44B3AD99" w14:textId="77777777" w:rsidR="008B1FC5" w:rsidRPr="008B1FC5" w:rsidRDefault="008B1FC5" w:rsidP="008B1FC5">
      <w:pPr>
        <w:numPr>
          <w:ilvl w:val="0"/>
          <w:numId w:val="60"/>
        </w:numPr>
        <w:rPr>
          <w:rFonts w:ascii="宋体" w:hAnsi="宋体" w:hint="eastAsia"/>
        </w:rPr>
      </w:pPr>
      <w:r w:rsidRPr="008B1FC5">
        <w:rPr>
          <w:rFonts w:ascii="宋体" w:hAnsi="宋体"/>
          <w:b/>
          <w:bCs/>
        </w:rPr>
        <w:t>目的：</w:t>
      </w:r>
      <w:r w:rsidRPr="008B1FC5">
        <w:rPr>
          <w:rFonts w:ascii="宋体" w:hAnsi="宋体"/>
        </w:rPr>
        <w:br/>
        <w:t>确保系统数据和用户信息的安全性符合行业标准。</w:t>
      </w:r>
    </w:p>
    <w:p w14:paraId="3C17ACEF" w14:textId="77777777" w:rsidR="008B1FC5" w:rsidRPr="008B1FC5" w:rsidRDefault="008B1FC5" w:rsidP="008B1FC5">
      <w:pPr>
        <w:numPr>
          <w:ilvl w:val="0"/>
          <w:numId w:val="60"/>
        </w:numPr>
        <w:rPr>
          <w:rFonts w:ascii="宋体" w:hAnsi="宋体" w:hint="eastAsia"/>
        </w:rPr>
      </w:pPr>
      <w:r w:rsidRPr="008B1FC5">
        <w:rPr>
          <w:rFonts w:ascii="宋体" w:hAnsi="宋体"/>
          <w:b/>
          <w:bCs/>
        </w:rPr>
        <w:t>进度：</w:t>
      </w:r>
    </w:p>
    <w:p w14:paraId="73522B4E" w14:textId="77777777" w:rsidR="008B1FC5" w:rsidRPr="008B1FC5" w:rsidRDefault="008B1FC5" w:rsidP="008B1FC5">
      <w:pPr>
        <w:numPr>
          <w:ilvl w:val="1"/>
          <w:numId w:val="60"/>
        </w:numPr>
        <w:rPr>
          <w:rFonts w:ascii="宋体" w:hAnsi="宋体" w:hint="eastAsia"/>
        </w:rPr>
      </w:pPr>
      <w:r w:rsidRPr="008B1FC5">
        <w:rPr>
          <w:rFonts w:ascii="宋体" w:hAnsi="宋体"/>
          <w:b/>
          <w:bCs/>
        </w:rPr>
        <w:t>第一周：</w:t>
      </w:r>
      <w:r w:rsidRPr="008B1FC5">
        <w:rPr>
          <w:rFonts w:ascii="宋体" w:hAnsi="宋体"/>
        </w:rPr>
        <w:t xml:space="preserve"> 检查基础防护（如 SQL 注入防护）。</w:t>
      </w:r>
    </w:p>
    <w:p w14:paraId="67C40F92" w14:textId="3525CE04" w:rsidR="008B1FC5" w:rsidRPr="008B1FC5" w:rsidRDefault="008B1FC5" w:rsidP="008B1FC5">
      <w:pPr>
        <w:numPr>
          <w:ilvl w:val="1"/>
          <w:numId w:val="60"/>
        </w:numPr>
        <w:rPr>
          <w:rFonts w:ascii="宋体" w:hAnsi="宋体" w:hint="eastAsia"/>
        </w:rPr>
      </w:pPr>
      <w:r w:rsidRPr="008B1FC5">
        <w:rPr>
          <w:rFonts w:ascii="宋体" w:hAnsi="宋体"/>
          <w:b/>
          <w:bCs/>
        </w:rPr>
        <w:t>第二周：</w:t>
      </w:r>
      <w:r w:rsidRPr="008B1FC5">
        <w:rPr>
          <w:rFonts w:ascii="宋体" w:hAnsi="宋体"/>
        </w:rPr>
        <w:t xml:space="preserve"> 模拟复杂攻击场景（如 CSRF、XSS 攻击）。</w:t>
      </w:r>
    </w:p>
    <w:p w14:paraId="6796397D" w14:textId="77777777" w:rsidR="008B1FC5" w:rsidRPr="008B1FC5" w:rsidRDefault="008B1FC5" w:rsidP="008B1FC5">
      <w:pPr>
        <w:rPr>
          <w:rFonts w:ascii="宋体" w:hAnsi="宋体" w:hint="eastAsia"/>
          <w:b/>
          <w:bCs/>
        </w:rPr>
      </w:pPr>
      <w:r w:rsidRPr="008B1FC5">
        <w:rPr>
          <w:rFonts w:ascii="宋体" w:hAnsi="宋体"/>
          <w:b/>
          <w:bCs/>
        </w:rPr>
        <w:t>5. 兼容性确认测试</w:t>
      </w:r>
    </w:p>
    <w:p w14:paraId="09286E5E" w14:textId="77777777" w:rsidR="008B1FC5" w:rsidRPr="008B1FC5" w:rsidRDefault="008B1FC5" w:rsidP="008B1FC5">
      <w:pPr>
        <w:numPr>
          <w:ilvl w:val="0"/>
          <w:numId w:val="61"/>
        </w:numPr>
        <w:rPr>
          <w:rFonts w:ascii="宋体" w:hAnsi="宋体" w:hint="eastAsia"/>
        </w:rPr>
      </w:pPr>
      <w:r w:rsidRPr="008B1FC5">
        <w:rPr>
          <w:rFonts w:ascii="宋体" w:hAnsi="宋体"/>
          <w:b/>
          <w:bCs/>
        </w:rPr>
        <w:t>内容：</w:t>
      </w:r>
      <w:r w:rsidRPr="008B1FC5">
        <w:rPr>
          <w:rFonts w:ascii="宋体" w:hAnsi="宋体"/>
        </w:rPr>
        <w:br/>
        <w:t>测试系统在不同设备、浏览器上的表现是否一致。</w:t>
      </w:r>
    </w:p>
    <w:p w14:paraId="6F1ECC96" w14:textId="77777777" w:rsidR="008B1FC5" w:rsidRPr="008B1FC5" w:rsidRDefault="008B1FC5" w:rsidP="008B1FC5">
      <w:pPr>
        <w:numPr>
          <w:ilvl w:val="0"/>
          <w:numId w:val="61"/>
        </w:numPr>
        <w:rPr>
          <w:rFonts w:ascii="宋体" w:hAnsi="宋体" w:hint="eastAsia"/>
        </w:rPr>
      </w:pPr>
      <w:r w:rsidRPr="008B1FC5">
        <w:rPr>
          <w:rFonts w:ascii="宋体" w:hAnsi="宋体"/>
          <w:b/>
          <w:bCs/>
        </w:rPr>
        <w:t>名称：</w:t>
      </w:r>
      <w:r w:rsidRPr="008B1FC5">
        <w:rPr>
          <w:rFonts w:ascii="宋体" w:hAnsi="宋体"/>
        </w:rPr>
        <w:t xml:space="preserve"> 跨平台验证测试。</w:t>
      </w:r>
    </w:p>
    <w:p w14:paraId="0B9B786D" w14:textId="77777777" w:rsidR="008B1FC5" w:rsidRPr="008B1FC5" w:rsidRDefault="008B1FC5" w:rsidP="008B1FC5">
      <w:pPr>
        <w:numPr>
          <w:ilvl w:val="0"/>
          <w:numId w:val="61"/>
        </w:numPr>
        <w:rPr>
          <w:rFonts w:ascii="宋体" w:hAnsi="宋体" w:hint="eastAsia"/>
        </w:rPr>
      </w:pPr>
      <w:r w:rsidRPr="008B1FC5">
        <w:rPr>
          <w:rFonts w:ascii="宋体" w:hAnsi="宋体"/>
          <w:b/>
          <w:bCs/>
        </w:rPr>
        <w:t>目的：</w:t>
      </w:r>
      <w:r w:rsidRPr="008B1FC5">
        <w:rPr>
          <w:rFonts w:ascii="宋体" w:hAnsi="宋体"/>
        </w:rPr>
        <w:br/>
        <w:t>确保系统在不同运行环境下均表现正常。</w:t>
      </w:r>
    </w:p>
    <w:p w14:paraId="6667B0A8" w14:textId="77777777" w:rsidR="008B1FC5" w:rsidRPr="008B1FC5" w:rsidRDefault="008B1FC5" w:rsidP="008B1FC5">
      <w:pPr>
        <w:numPr>
          <w:ilvl w:val="0"/>
          <w:numId w:val="61"/>
        </w:numPr>
        <w:rPr>
          <w:rFonts w:ascii="宋体" w:hAnsi="宋体" w:hint="eastAsia"/>
        </w:rPr>
      </w:pPr>
      <w:r w:rsidRPr="008B1FC5">
        <w:rPr>
          <w:rFonts w:ascii="宋体" w:hAnsi="宋体"/>
          <w:b/>
          <w:bCs/>
        </w:rPr>
        <w:t>进度：</w:t>
      </w:r>
    </w:p>
    <w:p w14:paraId="32F10CAD" w14:textId="77777777" w:rsidR="008B1FC5" w:rsidRPr="008B1FC5" w:rsidRDefault="008B1FC5" w:rsidP="008B1FC5">
      <w:pPr>
        <w:numPr>
          <w:ilvl w:val="1"/>
          <w:numId w:val="61"/>
        </w:numPr>
        <w:rPr>
          <w:rFonts w:ascii="宋体" w:hAnsi="宋体" w:hint="eastAsia"/>
        </w:rPr>
      </w:pPr>
      <w:r w:rsidRPr="008B1FC5">
        <w:rPr>
          <w:rFonts w:ascii="宋体" w:hAnsi="宋体"/>
          <w:b/>
          <w:bCs/>
        </w:rPr>
        <w:t>第一周：</w:t>
      </w:r>
      <w:r w:rsidRPr="008B1FC5">
        <w:rPr>
          <w:rFonts w:ascii="宋体" w:hAnsi="宋体"/>
        </w:rPr>
        <w:t xml:space="preserve"> 测试主流设备（PC、手机）。</w:t>
      </w:r>
    </w:p>
    <w:p w14:paraId="5191BED5" w14:textId="77777777" w:rsidR="008B1FC5" w:rsidRDefault="008B1FC5" w:rsidP="008B1FC5">
      <w:pPr>
        <w:numPr>
          <w:ilvl w:val="1"/>
          <w:numId w:val="61"/>
        </w:numPr>
        <w:rPr>
          <w:rFonts w:ascii="宋体" w:hAnsi="宋体" w:hint="eastAsia"/>
        </w:rPr>
      </w:pPr>
      <w:r w:rsidRPr="008B1FC5">
        <w:rPr>
          <w:rFonts w:ascii="宋体" w:hAnsi="宋体"/>
          <w:b/>
          <w:bCs/>
        </w:rPr>
        <w:t>第二周：</w:t>
      </w:r>
      <w:r w:rsidRPr="008B1FC5">
        <w:rPr>
          <w:rFonts w:ascii="宋体" w:hAnsi="宋体"/>
        </w:rPr>
        <w:t xml:space="preserve"> 测试主流浏览器（Chrome、Safari、Edge）。</w:t>
      </w:r>
    </w:p>
    <w:p w14:paraId="34D888DC" w14:textId="09614777" w:rsidR="008B1FC5" w:rsidRPr="00BF02D8" w:rsidRDefault="0097201C" w:rsidP="008B1FC5">
      <w:pPr>
        <w:rPr>
          <w:rFonts w:ascii="宋体" w:hAnsi="宋体" w:hint="eastAsia"/>
          <w:sz w:val="28"/>
          <w:szCs w:val="28"/>
        </w:rPr>
      </w:pPr>
      <w:r w:rsidRPr="00BF02D8">
        <w:rPr>
          <w:rStyle w:val="a8"/>
          <w:rFonts w:hint="eastAsia"/>
          <w:sz w:val="28"/>
          <w:szCs w:val="28"/>
        </w:rPr>
        <w:t>3.3.3</w:t>
      </w:r>
      <w:r w:rsidR="008B1FC5" w:rsidRPr="00BF02D8">
        <w:rPr>
          <w:rStyle w:val="a8"/>
          <w:sz w:val="28"/>
          <w:szCs w:val="28"/>
        </w:rPr>
        <w:t>总结进度表</w:t>
      </w:r>
    </w:p>
    <w:tbl>
      <w:tblPr>
        <w:tblStyle w:val="10"/>
        <w:tblW w:w="0" w:type="auto"/>
        <w:jc w:val="center"/>
        <w:tblLook w:val="04A0" w:firstRow="1" w:lastRow="0" w:firstColumn="1" w:lastColumn="0" w:noHBand="0" w:noVBand="1"/>
      </w:tblPr>
      <w:tblGrid>
        <w:gridCol w:w="1686"/>
        <w:gridCol w:w="2526"/>
        <w:gridCol w:w="2736"/>
      </w:tblGrid>
      <w:tr w:rsidR="008B1FC5" w14:paraId="53BD7302" w14:textId="77777777" w:rsidTr="008B1F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207278D" w14:textId="77777777" w:rsidR="008B1FC5" w:rsidRDefault="008B1FC5">
            <w:pPr>
              <w:jc w:val="center"/>
            </w:pPr>
            <w:r>
              <w:rPr>
                <w:rStyle w:val="a8"/>
              </w:rPr>
              <w:t>测试类别</w:t>
            </w:r>
          </w:p>
        </w:tc>
        <w:tc>
          <w:tcPr>
            <w:tcW w:w="0" w:type="auto"/>
            <w:hideMark/>
          </w:tcPr>
          <w:p w14:paraId="17853EF1" w14:textId="77777777" w:rsidR="008B1FC5" w:rsidRDefault="008B1FC5">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a8"/>
              </w:rPr>
              <w:t>第一周</w:t>
            </w:r>
          </w:p>
        </w:tc>
        <w:tc>
          <w:tcPr>
            <w:tcW w:w="0" w:type="auto"/>
            <w:hideMark/>
          </w:tcPr>
          <w:p w14:paraId="6DCC5A9F" w14:textId="77777777" w:rsidR="008B1FC5" w:rsidRDefault="008B1FC5">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a8"/>
              </w:rPr>
              <w:t>第二周</w:t>
            </w:r>
          </w:p>
        </w:tc>
      </w:tr>
      <w:tr w:rsidR="008B1FC5" w14:paraId="1AF8D667" w14:textId="77777777" w:rsidTr="008B1F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F1E746" w14:textId="77777777" w:rsidR="008B1FC5" w:rsidRDefault="008B1FC5">
            <w:pPr>
              <w:jc w:val="left"/>
              <w:rPr>
                <w:b w:val="0"/>
                <w:bCs w:val="0"/>
              </w:rPr>
            </w:pPr>
            <w:r>
              <w:rPr>
                <w:rStyle w:val="a8"/>
              </w:rPr>
              <w:lastRenderedPageBreak/>
              <w:t>组装测试</w:t>
            </w:r>
          </w:p>
        </w:tc>
        <w:tc>
          <w:tcPr>
            <w:tcW w:w="0" w:type="auto"/>
            <w:hideMark/>
          </w:tcPr>
          <w:p w14:paraId="4C423036" w14:textId="77777777" w:rsidR="008B1FC5" w:rsidRDefault="008B1FC5">
            <w:pPr>
              <w:cnfStyle w:val="000000100000" w:firstRow="0" w:lastRow="0" w:firstColumn="0" w:lastColumn="0" w:oddVBand="0" w:evenVBand="0" w:oddHBand="1" w:evenHBand="0" w:firstRowFirstColumn="0" w:firstRowLastColumn="0" w:lastRowFirstColumn="0" w:lastRowLastColumn="0"/>
            </w:pPr>
            <w:r>
              <w:t>核心接口、数据流测试</w:t>
            </w:r>
          </w:p>
        </w:tc>
        <w:tc>
          <w:tcPr>
            <w:tcW w:w="0" w:type="auto"/>
            <w:hideMark/>
          </w:tcPr>
          <w:p w14:paraId="224061E8" w14:textId="77777777" w:rsidR="008B1FC5" w:rsidRDefault="008B1FC5">
            <w:pPr>
              <w:cnfStyle w:val="000000100000" w:firstRow="0" w:lastRow="0" w:firstColumn="0" w:lastColumn="0" w:oddVBand="0" w:evenVBand="0" w:oddHBand="1" w:evenHBand="0" w:firstRowFirstColumn="0" w:firstRowLastColumn="0" w:lastRowFirstColumn="0" w:lastRowLastColumn="0"/>
            </w:pPr>
            <w:r>
              <w:t>次要模块、异常场景测试</w:t>
            </w:r>
          </w:p>
        </w:tc>
      </w:tr>
      <w:tr w:rsidR="008B1FC5" w14:paraId="7F73ABC2" w14:textId="77777777" w:rsidTr="008B1FC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45EE14" w14:textId="77777777" w:rsidR="008B1FC5" w:rsidRDefault="008B1FC5">
            <w:r>
              <w:rPr>
                <w:rStyle w:val="a8"/>
              </w:rPr>
              <w:t>确认测试</w:t>
            </w:r>
          </w:p>
        </w:tc>
        <w:tc>
          <w:tcPr>
            <w:tcW w:w="0" w:type="auto"/>
            <w:hideMark/>
          </w:tcPr>
          <w:p w14:paraId="30CB6C1A" w14:textId="77777777" w:rsidR="008B1FC5" w:rsidRDefault="008B1FC5">
            <w:pPr>
              <w:cnfStyle w:val="000000000000" w:firstRow="0" w:lastRow="0" w:firstColumn="0" w:lastColumn="0" w:oddVBand="0" w:evenVBand="0" w:oddHBand="0" w:evenHBand="0" w:firstRowFirstColumn="0" w:firstRowLastColumn="0" w:lastRowFirstColumn="0" w:lastRowLastColumn="0"/>
            </w:pPr>
            <w:r>
              <w:t>核心功能、用户场景验证</w:t>
            </w:r>
          </w:p>
        </w:tc>
        <w:tc>
          <w:tcPr>
            <w:tcW w:w="0" w:type="auto"/>
            <w:hideMark/>
          </w:tcPr>
          <w:p w14:paraId="06FEFE6F" w14:textId="77777777" w:rsidR="008B1FC5" w:rsidRDefault="008B1FC5">
            <w:pPr>
              <w:cnfStyle w:val="000000000000" w:firstRow="0" w:lastRow="0" w:firstColumn="0" w:lastColumn="0" w:oddVBand="0" w:evenVBand="0" w:oddHBand="0" w:evenHBand="0" w:firstRowFirstColumn="0" w:firstRowLastColumn="0" w:lastRowFirstColumn="0" w:lastRowLastColumn="0"/>
            </w:pPr>
            <w:r>
              <w:t>性能测试、边缘功能确认</w:t>
            </w:r>
          </w:p>
        </w:tc>
      </w:tr>
      <w:tr w:rsidR="008B1FC5" w14:paraId="3B9F978C" w14:textId="77777777" w:rsidTr="008B1F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911D9A" w14:textId="77777777" w:rsidR="008B1FC5" w:rsidRDefault="008B1FC5">
            <w:r>
              <w:rPr>
                <w:rStyle w:val="a8"/>
              </w:rPr>
              <w:t>兼容性测试</w:t>
            </w:r>
          </w:p>
        </w:tc>
        <w:tc>
          <w:tcPr>
            <w:tcW w:w="0" w:type="auto"/>
            <w:hideMark/>
          </w:tcPr>
          <w:p w14:paraId="4129549E" w14:textId="77777777" w:rsidR="008B1FC5" w:rsidRDefault="008B1FC5">
            <w:pPr>
              <w:cnfStyle w:val="000000100000" w:firstRow="0" w:lastRow="0" w:firstColumn="0" w:lastColumn="0" w:oddVBand="0" w:evenVBand="0" w:oddHBand="1" w:evenHBand="0" w:firstRowFirstColumn="0" w:firstRowLastColumn="0" w:lastRowFirstColumn="0" w:lastRowLastColumn="0"/>
            </w:pPr>
            <w:r>
              <w:t>主流设备测试</w:t>
            </w:r>
          </w:p>
        </w:tc>
        <w:tc>
          <w:tcPr>
            <w:tcW w:w="0" w:type="auto"/>
            <w:hideMark/>
          </w:tcPr>
          <w:p w14:paraId="69A009A9" w14:textId="77777777" w:rsidR="008B1FC5" w:rsidRDefault="008B1FC5">
            <w:pPr>
              <w:cnfStyle w:val="000000100000" w:firstRow="0" w:lastRow="0" w:firstColumn="0" w:lastColumn="0" w:oddVBand="0" w:evenVBand="0" w:oddHBand="1" w:evenHBand="0" w:firstRowFirstColumn="0" w:firstRowLastColumn="0" w:lastRowFirstColumn="0" w:lastRowLastColumn="0"/>
            </w:pPr>
            <w:r>
              <w:t>浏览器测试</w:t>
            </w:r>
          </w:p>
        </w:tc>
      </w:tr>
      <w:tr w:rsidR="008B1FC5" w14:paraId="5EDC8B50" w14:textId="77777777" w:rsidTr="008B1FC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85B910" w14:textId="77777777" w:rsidR="008B1FC5" w:rsidRDefault="008B1FC5">
            <w:r>
              <w:rPr>
                <w:rStyle w:val="a8"/>
              </w:rPr>
              <w:t>性能与安全测试</w:t>
            </w:r>
          </w:p>
        </w:tc>
        <w:tc>
          <w:tcPr>
            <w:tcW w:w="0" w:type="auto"/>
            <w:hideMark/>
          </w:tcPr>
          <w:p w14:paraId="49198789" w14:textId="77777777" w:rsidR="008B1FC5" w:rsidRDefault="008B1FC5">
            <w:pPr>
              <w:cnfStyle w:val="000000000000" w:firstRow="0" w:lastRow="0" w:firstColumn="0" w:lastColumn="0" w:oddVBand="0" w:evenVBand="0" w:oddHBand="0" w:evenHBand="0" w:firstRowFirstColumn="0" w:firstRowLastColumn="0" w:lastRowFirstColumn="0" w:lastRowLastColumn="0"/>
            </w:pPr>
            <w:r>
              <w:t>中等流量、基础安全测试</w:t>
            </w:r>
          </w:p>
        </w:tc>
        <w:tc>
          <w:tcPr>
            <w:tcW w:w="0" w:type="auto"/>
            <w:hideMark/>
          </w:tcPr>
          <w:p w14:paraId="73715BD2" w14:textId="77777777" w:rsidR="008B1FC5" w:rsidRDefault="008B1FC5">
            <w:pPr>
              <w:cnfStyle w:val="000000000000" w:firstRow="0" w:lastRow="0" w:firstColumn="0" w:lastColumn="0" w:oddVBand="0" w:evenVBand="0" w:oddHBand="0" w:evenHBand="0" w:firstRowFirstColumn="0" w:firstRowLastColumn="0" w:lastRowFirstColumn="0" w:lastRowLastColumn="0"/>
            </w:pPr>
            <w:r>
              <w:t>高并发场景、复杂攻击验证</w:t>
            </w:r>
          </w:p>
        </w:tc>
      </w:tr>
    </w:tbl>
    <w:p w14:paraId="100D4347" w14:textId="77777777" w:rsidR="005E3A56" w:rsidRDefault="00000000">
      <w:pPr>
        <w:pStyle w:val="2"/>
        <w:rPr>
          <w:rFonts w:ascii="宋体" w:eastAsia="宋体" w:hAnsi="宋体" w:hint="eastAsia"/>
        </w:rPr>
      </w:pPr>
      <w:bookmarkStart w:id="13" w:name="_Toc506967665"/>
      <w:r>
        <w:rPr>
          <w:rFonts w:ascii="宋体" w:eastAsia="宋体" w:hAnsi="宋体" w:hint="eastAsia"/>
        </w:rPr>
        <w:t>3.3测试准备</w:t>
      </w:r>
      <w:bookmarkEnd w:id="13"/>
    </w:p>
    <w:p w14:paraId="2F4DCC15" w14:textId="77777777" w:rsidR="00BF02D8" w:rsidRPr="00BF02D8" w:rsidRDefault="00BF02D8" w:rsidP="00BF02D8">
      <w:pPr>
        <w:rPr>
          <w:rFonts w:ascii="宋体" w:hAnsi="宋体" w:hint="eastAsia"/>
        </w:rPr>
      </w:pPr>
      <w:r w:rsidRPr="00BF02D8">
        <w:rPr>
          <w:rFonts w:ascii="宋体" w:hAnsi="宋体" w:hint="eastAsia"/>
        </w:rPr>
        <w:t>在进行测试之前，需要完成以下准备工作：</w:t>
      </w:r>
    </w:p>
    <w:p w14:paraId="569B16D2" w14:textId="77777777" w:rsidR="00BF02D8" w:rsidRPr="00BF02D8" w:rsidRDefault="00BF02D8" w:rsidP="00BF02D8">
      <w:pPr>
        <w:ind w:firstLine="420"/>
        <w:rPr>
          <w:rFonts w:ascii="宋体" w:hAnsi="宋体" w:hint="eastAsia"/>
        </w:rPr>
      </w:pPr>
      <w:r w:rsidRPr="00BF02D8">
        <w:rPr>
          <w:rFonts w:ascii="宋体" w:hAnsi="宋体" w:hint="eastAsia"/>
        </w:rPr>
        <w:t>•</w:t>
      </w:r>
      <w:r w:rsidRPr="00BF02D8">
        <w:rPr>
          <w:rFonts w:ascii="宋体" w:hAnsi="宋体" w:hint="eastAsia"/>
        </w:rPr>
        <w:tab/>
      </w:r>
      <w:r w:rsidRPr="00BF02D8">
        <w:rPr>
          <w:rFonts w:ascii="宋体" w:hAnsi="宋体" w:hint="eastAsia"/>
          <w:b/>
          <w:bCs/>
        </w:rPr>
        <w:t>测试环境搭建：</w:t>
      </w:r>
      <w:r w:rsidRPr="00BF02D8">
        <w:rPr>
          <w:rFonts w:ascii="宋体" w:hAnsi="宋体" w:hint="eastAsia"/>
        </w:rPr>
        <w:t>根据运行环境要求，搭建相应的硬件与软件环境，并确保测试环境与生产环境的配置尽可能一致。</w:t>
      </w:r>
    </w:p>
    <w:p w14:paraId="16C76449" w14:textId="77777777" w:rsidR="00BF02D8" w:rsidRPr="00BF02D8" w:rsidRDefault="00BF02D8" w:rsidP="00BF02D8">
      <w:pPr>
        <w:ind w:firstLine="420"/>
        <w:rPr>
          <w:rFonts w:ascii="宋体" w:hAnsi="宋体" w:hint="eastAsia"/>
        </w:rPr>
      </w:pPr>
      <w:r w:rsidRPr="00BF02D8">
        <w:rPr>
          <w:rFonts w:ascii="宋体" w:hAnsi="宋体" w:hint="eastAsia"/>
        </w:rPr>
        <w:t>•</w:t>
      </w:r>
      <w:r w:rsidRPr="00BF02D8">
        <w:rPr>
          <w:rFonts w:ascii="宋体" w:hAnsi="宋体" w:hint="eastAsia"/>
        </w:rPr>
        <w:tab/>
      </w:r>
      <w:r w:rsidRPr="00BF02D8">
        <w:rPr>
          <w:rFonts w:ascii="宋体" w:hAnsi="宋体" w:hint="eastAsia"/>
          <w:b/>
          <w:bCs/>
        </w:rPr>
        <w:t>测试数据准备：</w:t>
      </w:r>
      <w:r w:rsidRPr="00BF02D8">
        <w:rPr>
          <w:rFonts w:ascii="宋体" w:hAnsi="宋体" w:hint="eastAsia"/>
        </w:rPr>
        <w:t>根据需求设计测试用例，并准备相应的模拟数据。</w:t>
      </w:r>
    </w:p>
    <w:p w14:paraId="7A5F10DE" w14:textId="77777777" w:rsidR="00BF02D8" w:rsidRPr="00BF02D8" w:rsidRDefault="00BF02D8" w:rsidP="00BF02D8">
      <w:pPr>
        <w:ind w:firstLine="420"/>
        <w:rPr>
          <w:rFonts w:ascii="宋体" w:hAnsi="宋体" w:hint="eastAsia"/>
        </w:rPr>
      </w:pPr>
      <w:r w:rsidRPr="00BF02D8">
        <w:rPr>
          <w:rFonts w:ascii="宋体" w:hAnsi="宋体" w:hint="eastAsia"/>
        </w:rPr>
        <w:t>•</w:t>
      </w:r>
      <w:r w:rsidRPr="00BF02D8">
        <w:rPr>
          <w:rFonts w:ascii="宋体" w:hAnsi="宋体" w:hint="eastAsia"/>
        </w:rPr>
        <w:tab/>
      </w:r>
      <w:r w:rsidRPr="00BF02D8">
        <w:rPr>
          <w:rFonts w:ascii="宋体" w:hAnsi="宋体" w:hint="eastAsia"/>
          <w:b/>
          <w:bCs/>
        </w:rPr>
        <w:t>测试工具准备：</w:t>
      </w:r>
      <w:r w:rsidRPr="00BF02D8">
        <w:rPr>
          <w:rFonts w:ascii="宋体" w:hAnsi="宋体" w:hint="eastAsia"/>
        </w:rPr>
        <w:t>安装并配置相关测试工具（如Postman、JMeter、Selenium等）。</w:t>
      </w:r>
    </w:p>
    <w:p w14:paraId="67DAA9C5" w14:textId="2C171860" w:rsidR="005E3A56" w:rsidRPr="00BF02D8" w:rsidRDefault="00BF02D8" w:rsidP="00BF02D8">
      <w:pPr>
        <w:ind w:firstLine="420"/>
        <w:rPr>
          <w:rFonts w:ascii="宋体" w:hAnsi="宋体" w:hint="eastAsia"/>
        </w:rPr>
      </w:pPr>
      <w:r w:rsidRPr="00BF02D8">
        <w:rPr>
          <w:rFonts w:ascii="宋体" w:hAnsi="宋体" w:hint="eastAsia"/>
        </w:rPr>
        <w:t>•</w:t>
      </w:r>
      <w:r w:rsidRPr="00BF02D8">
        <w:rPr>
          <w:rFonts w:ascii="宋体" w:hAnsi="宋体" w:hint="eastAsia"/>
        </w:rPr>
        <w:tab/>
      </w:r>
      <w:r w:rsidRPr="00BF02D8">
        <w:rPr>
          <w:rFonts w:ascii="宋体" w:hAnsi="宋体" w:hint="eastAsia"/>
          <w:b/>
          <w:bCs/>
        </w:rPr>
        <w:t>测试人员培训：</w:t>
      </w:r>
      <w:r w:rsidRPr="00BF02D8">
        <w:rPr>
          <w:rFonts w:ascii="宋体" w:hAnsi="宋体" w:hint="eastAsia"/>
        </w:rPr>
        <w:t>确保测试团队了解系统的功能、架构以及测试重点。</w:t>
      </w:r>
    </w:p>
    <w:p w14:paraId="4AAFE67F" w14:textId="77777777" w:rsidR="005E3A56" w:rsidRDefault="00000000">
      <w:pPr>
        <w:pStyle w:val="2"/>
        <w:rPr>
          <w:rFonts w:ascii="宋体" w:eastAsia="宋体" w:hAnsi="宋体" w:hint="eastAsia"/>
        </w:rPr>
      </w:pPr>
      <w:bookmarkStart w:id="14" w:name="_Toc506967666"/>
      <w:r>
        <w:rPr>
          <w:rFonts w:ascii="宋体" w:eastAsia="宋体" w:hAnsi="宋体" w:hint="eastAsia"/>
        </w:rPr>
        <w:t>3.4测试机构及人员</w:t>
      </w:r>
      <w:bookmarkEnd w:id="14"/>
    </w:p>
    <w:p w14:paraId="6606FE80" w14:textId="253EDB57" w:rsidR="00BF02D8" w:rsidRDefault="00BF02D8">
      <w:pPr>
        <w:rPr>
          <w:rFonts w:ascii="宋体" w:hAnsi="宋体" w:hint="eastAsia"/>
          <w:sz w:val="24"/>
        </w:rPr>
      </w:pPr>
      <w:r w:rsidRPr="00BF02D8">
        <w:rPr>
          <w:rFonts w:ascii="宋体" w:hAnsi="宋体" w:hint="eastAsia"/>
          <w:b/>
          <w:bCs/>
          <w:sz w:val="24"/>
        </w:rPr>
        <w:t>测试机构名称：</w:t>
      </w:r>
      <w:r w:rsidRPr="00BF02D8">
        <w:rPr>
          <w:rFonts w:ascii="宋体" w:hAnsi="宋体" w:hint="eastAsia"/>
          <w:sz w:val="24"/>
        </w:rPr>
        <w:t>计算机科学与技术22届项目一（13组）开发团队</w:t>
      </w:r>
    </w:p>
    <w:p w14:paraId="73B7E44A" w14:textId="5492A301" w:rsidR="00BF02D8" w:rsidRPr="00BF02D8" w:rsidRDefault="00BF02D8">
      <w:pPr>
        <w:rPr>
          <w:rFonts w:ascii="宋体" w:hAnsi="宋体" w:hint="eastAsia"/>
          <w:szCs w:val="21"/>
        </w:rPr>
      </w:pPr>
      <w:r w:rsidRPr="00BF02D8">
        <w:rPr>
          <w:rFonts w:ascii="宋体" w:hAnsi="宋体" w:hint="eastAsia"/>
          <w:szCs w:val="21"/>
        </w:rPr>
        <w:t>负责人：</w:t>
      </w:r>
    </w:p>
    <w:p w14:paraId="1D8FCE57" w14:textId="77777777" w:rsidR="00BF02D8" w:rsidRPr="00BF02D8" w:rsidRDefault="00BF02D8" w:rsidP="00BF02D8">
      <w:pPr>
        <w:ind w:firstLine="420"/>
        <w:rPr>
          <w:rFonts w:ascii="宋体" w:hAnsi="宋体" w:hint="eastAsia"/>
          <w:szCs w:val="21"/>
        </w:rPr>
      </w:pPr>
      <w:r w:rsidRPr="00BF02D8">
        <w:rPr>
          <w:rFonts w:ascii="宋体" w:hAnsi="宋体" w:hint="eastAsia"/>
          <w:szCs w:val="21"/>
        </w:rPr>
        <w:t>•</w:t>
      </w:r>
      <w:r w:rsidRPr="00BF02D8">
        <w:rPr>
          <w:rFonts w:ascii="宋体" w:hAnsi="宋体" w:hint="eastAsia"/>
          <w:szCs w:val="21"/>
        </w:rPr>
        <w:tab/>
        <w:t>项目经理：郁竹一</w:t>
      </w:r>
    </w:p>
    <w:p w14:paraId="30EB9195" w14:textId="51549954" w:rsidR="00BF02D8" w:rsidRPr="00BF02D8" w:rsidRDefault="00BF02D8" w:rsidP="00BF02D8">
      <w:pPr>
        <w:ind w:left="840" w:firstLine="420"/>
        <w:rPr>
          <w:rFonts w:ascii="宋体" w:hAnsi="宋体" w:hint="eastAsia"/>
          <w:szCs w:val="21"/>
        </w:rPr>
      </w:pPr>
      <w:r w:rsidRPr="00BF02D8">
        <w:rPr>
          <w:rFonts w:ascii="宋体" w:hAnsi="宋体" w:hint="eastAsia"/>
          <w:szCs w:val="21"/>
        </w:rPr>
        <w:t>职责：</w:t>
      </w:r>
    </w:p>
    <w:p w14:paraId="583CE0E3" w14:textId="449D19A4" w:rsidR="00BF02D8" w:rsidRPr="00BF02D8" w:rsidRDefault="00BF02D8" w:rsidP="00BF02D8">
      <w:pPr>
        <w:ind w:left="840" w:firstLine="420"/>
        <w:rPr>
          <w:rFonts w:ascii="宋体" w:hAnsi="宋体" w:hint="eastAsia"/>
          <w:szCs w:val="21"/>
        </w:rPr>
      </w:pPr>
      <w:r w:rsidRPr="00BF02D8">
        <w:rPr>
          <w:rFonts w:ascii="宋体" w:hAnsi="宋体"/>
          <w:szCs w:val="21"/>
        </w:rPr>
        <w:tab/>
      </w:r>
      <w:r w:rsidRPr="00BF02D8">
        <w:rPr>
          <w:rFonts w:ascii="宋体" w:hAnsi="宋体" w:hint="eastAsia"/>
          <w:szCs w:val="21"/>
        </w:rPr>
        <w:t>负责整体测试计划的制定与协调，确保测试过程按时完成。</w:t>
      </w:r>
    </w:p>
    <w:p w14:paraId="328C438D" w14:textId="3C5708AD" w:rsidR="00BF02D8" w:rsidRPr="00BF02D8" w:rsidRDefault="00BF02D8" w:rsidP="00BF02D8">
      <w:pPr>
        <w:ind w:left="840" w:firstLine="420"/>
        <w:rPr>
          <w:rFonts w:ascii="宋体" w:hAnsi="宋体" w:hint="eastAsia"/>
          <w:szCs w:val="21"/>
        </w:rPr>
      </w:pPr>
      <w:r w:rsidRPr="00BF02D8">
        <w:rPr>
          <w:rFonts w:ascii="宋体" w:hAnsi="宋体"/>
          <w:szCs w:val="21"/>
        </w:rPr>
        <w:tab/>
      </w:r>
      <w:r w:rsidRPr="00BF02D8">
        <w:rPr>
          <w:rFonts w:ascii="宋体" w:hAnsi="宋体" w:hint="eastAsia"/>
          <w:szCs w:val="21"/>
        </w:rPr>
        <w:t>协调开发和测试工作，确保测试用例与需求规格的准确性与一致性。</w:t>
      </w:r>
    </w:p>
    <w:p w14:paraId="4A083EF4" w14:textId="59ED8A49" w:rsidR="00BF02D8" w:rsidRPr="00BF02D8" w:rsidRDefault="00BF02D8" w:rsidP="00BF02D8">
      <w:pPr>
        <w:ind w:left="840" w:firstLine="420"/>
        <w:rPr>
          <w:rFonts w:ascii="宋体" w:hAnsi="宋体" w:hint="eastAsia"/>
          <w:szCs w:val="21"/>
        </w:rPr>
      </w:pPr>
      <w:r w:rsidRPr="00BF02D8">
        <w:rPr>
          <w:rFonts w:ascii="宋体" w:hAnsi="宋体"/>
          <w:szCs w:val="21"/>
        </w:rPr>
        <w:tab/>
      </w:r>
      <w:r w:rsidRPr="00BF02D8">
        <w:rPr>
          <w:rFonts w:ascii="宋体" w:hAnsi="宋体" w:hint="eastAsia"/>
          <w:szCs w:val="21"/>
        </w:rPr>
        <w:t>跟踪项目进度，确保测试工作与开发进度同步，及时解决测试过程中遇到的问题。</w:t>
      </w:r>
    </w:p>
    <w:p w14:paraId="4C277107" w14:textId="77777777" w:rsidR="00BF02D8" w:rsidRDefault="00BF02D8" w:rsidP="00BF02D8">
      <w:pPr>
        <w:ind w:left="840" w:firstLine="420"/>
        <w:rPr>
          <w:rFonts w:ascii="宋体" w:hAnsi="宋体" w:hint="eastAsia"/>
          <w:szCs w:val="21"/>
        </w:rPr>
      </w:pPr>
      <w:r w:rsidRPr="00BF02D8">
        <w:rPr>
          <w:rFonts w:ascii="宋体" w:hAnsi="宋体"/>
          <w:szCs w:val="21"/>
        </w:rPr>
        <w:tab/>
      </w:r>
      <w:r w:rsidRPr="00BF02D8">
        <w:rPr>
          <w:rFonts w:ascii="宋体" w:hAnsi="宋体" w:hint="eastAsia"/>
          <w:szCs w:val="21"/>
        </w:rPr>
        <w:t>负责测试结果的汇总与评审，确保系统的稳定性和功能的完整性。</w:t>
      </w:r>
    </w:p>
    <w:p w14:paraId="23B956BA" w14:textId="0A071118" w:rsidR="00BF02D8" w:rsidRDefault="00BF02D8" w:rsidP="00BF02D8">
      <w:r>
        <w:t>测试成员：</w:t>
      </w:r>
    </w:p>
    <w:p w14:paraId="3A65592A" w14:textId="77777777" w:rsidR="00BF02D8" w:rsidRDefault="00BF02D8" w:rsidP="00BF02D8">
      <w:pPr>
        <w:rPr>
          <w:rFonts w:ascii="宋体" w:hAnsi="宋体" w:hint="eastAsia"/>
          <w:szCs w:val="21"/>
        </w:rPr>
      </w:pPr>
      <w:r>
        <w:tab/>
      </w:r>
      <w:r w:rsidRPr="00BF02D8">
        <w:rPr>
          <w:rFonts w:hint="eastAsia"/>
          <w:b/>
          <w:bCs/>
        </w:rPr>
        <w:t>主程序员</w:t>
      </w:r>
      <w:r w:rsidRPr="00BF02D8">
        <w:rPr>
          <w:rFonts w:hint="eastAsia"/>
        </w:rPr>
        <w:t>：韩守坤</w:t>
      </w:r>
    </w:p>
    <w:p w14:paraId="01E555A5" w14:textId="77777777" w:rsidR="00BF02D8" w:rsidRDefault="00BF02D8" w:rsidP="00BF02D8">
      <w:pPr>
        <w:ind w:left="840"/>
        <w:rPr>
          <w:rFonts w:ascii="宋体" w:hAnsi="宋体" w:hint="eastAsia"/>
          <w:szCs w:val="21"/>
        </w:rPr>
      </w:pPr>
      <w:r>
        <w:rPr>
          <w:rStyle w:val="a8"/>
        </w:rPr>
        <w:t>职责</w:t>
      </w:r>
      <w:r>
        <w:t>：</w:t>
      </w:r>
    </w:p>
    <w:p w14:paraId="19E6B2A1" w14:textId="77777777" w:rsidR="00BF02D8" w:rsidRDefault="00BF02D8" w:rsidP="00BF02D8">
      <w:pPr>
        <w:numPr>
          <w:ilvl w:val="1"/>
          <w:numId w:val="90"/>
        </w:numPr>
        <w:rPr>
          <w:rFonts w:ascii="宋体" w:hAnsi="宋体" w:hint="eastAsia"/>
          <w:szCs w:val="21"/>
        </w:rPr>
      </w:pPr>
      <w:r>
        <w:t>负责系统功能模块的开发与测试，确保系统的核心功能按预期实现。</w:t>
      </w:r>
    </w:p>
    <w:p w14:paraId="3A6939C3" w14:textId="77777777" w:rsidR="00BF02D8" w:rsidRDefault="00BF02D8" w:rsidP="00BF02D8">
      <w:pPr>
        <w:numPr>
          <w:ilvl w:val="1"/>
          <w:numId w:val="90"/>
        </w:numPr>
        <w:rPr>
          <w:rFonts w:ascii="宋体" w:hAnsi="宋体" w:hint="eastAsia"/>
          <w:szCs w:val="21"/>
        </w:rPr>
      </w:pPr>
      <w:r>
        <w:t>协助测试人员理解开发逻辑，提供技术支持与修复开发中发现的</w:t>
      </w:r>
      <w:r>
        <w:t>bug</w:t>
      </w:r>
      <w:r>
        <w:t>。</w:t>
      </w:r>
    </w:p>
    <w:p w14:paraId="49BAA433" w14:textId="77777777" w:rsidR="00BF02D8" w:rsidRDefault="00BF02D8" w:rsidP="00BF02D8">
      <w:pPr>
        <w:numPr>
          <w:ilvl w:val="1"/>
          <w:numId w:val="90"/>
        </w:numPr>
        <w:rPr>
          <w:rFonts w:ascii="宋体" w:hAnsi="宋体" w:hint="eastAsia"/>
          <w:szCs w:val="21"/>
        </w:rPr>
      </w:pPr>
      <w:r>
        <w:t>参与编写和执行单元测试、集成测试和系统测试用例，确保开发的代码符合需求。</w:t>
      </w:r>
    </w:p>
    <w:p w14:paraId="5ED25C0B" w14:textId="77777777" w:rsidR="00BF02D8" w:rsidRPr="00BF02D8" w:rsidRDefault="00BF02D8" w:rsidP="00BF02D8">
      <w:pPr>
        <w:numPr>
          <w:ilvl w:val="1"/>
          <w:numId w:val="90"/>
        </w:numPr>
        <w:rPr>
          <w:rFonts w:ascii="宋体" w:hAnsi="宋体" w:hint="eastAsia"/>
          <w:szCs w:val="21"/>
        </w:rPr>
      </w:pPr>
      <w:r>
        <w:t>对测试中发现的问题进行分析和修复，并验证修复结果。</w:t>
      </w:r>
    </w:p>
    <w:p w14:paraId="299A8050" w14:textId="77777777" w:rsidR="00BF02D8" w:rsidRDefault="00BF02D8" w:rsidP="00BF02D8">
      <w:pPr>
        <w:ind w:left="420"/>
        <w:rPr>
          <w:rFonts w:ascii="宋体" w:hAnsi="宋体" w:hint="eastAsia"/>
          <w:szCs w:val="21"/>
        </w:rPr>
      </w:pPr>
      <w:r>
        <w:rPr>
          <w:rStyle w:val="a8"/>
        </w:rPr>
        <w:t>主程序员</w:t>
      </w:r>
      <w:r>
        <w:t>：吴纡怀</w:t>
      </w:r>
    </w:p>
    <w:p w14:paraId="20A3E7D1" w14:textId="77777777" w:rsidR="00BF02D8" w:rsidRDefault="00BF02D8" w:rsidP="00BF02D8">
      <w:pPr>
        <w:ind w:left="420" w:firstLine="420"/>
      </w:pPr>
      <w:r>
        <w:rPr>
          <w:rStyle w:val="a8"/>
        </w:rPr>
        <w:t>职责</w:t>
      </w:r>
      <w:r>
        <w:t>：</w:t>
      </w:r>
    </w:p>
    <w:p w14:paraId="4032E47D" w14:textId="4361F940" w:rsidR="00BF02D8" w:rsidRDefault="00BF02D8" w:rsidP="00BF02D8">
      <w:pPr>
        <w:numPr>
          <w:ilvl w:val="1"/>
          <w:numId w:val="91"/>
        </w:numPr>
        <w:rPr>
          <w:rFonts w:ascii="宋体" w:hAnsi="宋体" w:hint="eastAsia"/>
          <w:szCs w:val="21"/>
        </w:rPr>
      </w:pPr>
      <w:r>
        <w:t>负责后端系统的开发、接口实现及与前端的接口对接，确保各模块的数据交互和业务逻辑正确。</w:t>
      </w:r>
    </w:p>
    <w:p w14:paraId="09F2E6B7" w14:textId="77777777" w:rsidR="00BF02D8" w:rsidRDefault="00BF02D8" w:rsidP="00BF02D8">
      <w:pPr>
        <w:numPr>
          <w:ilvl w:val="1"/>
          <w:numId w:val="91"/>
        </w:numPr>
        <w:rPr>
          <w:rFonts w:ascii="宋体" w:hAnsi="宋体" w:hint="eastAsia"/>
          <w:szCs w:val="21"/>
        </w:rPr>
      </w:pPr>
      <w:r>
        <w:t>协同测试工程师执行</w:t>
      </w:r>
      <w:r>
        <w:t>API</w:t>
      </w:r>
      <w:r>
        <w:t>接口测试，确保</w:t>
      </w:r>
      <w:r>
        <w:t>API</w:t>
      </w:r>
      <w:r>
        <w:t>的功能性、可靠性与安全性。</w:t>
      </w:r>
    </w:p>
    <w:p w14:paraId="61DDDDEF" w14:textId="77777777" w:rsidR="00BF02D8" w:rsidRDefault="00BF02D8" w:rsidP="00BF02D8">
      <w:pPr>
        <w:numPr>
          <w:ilvl w:val="1"/>
          <w:numId w:val="91"/>
        </w:numPr>
        <w:rPr>
          <w:rFonts w:ascii="宋体" w:hAnsi="宋体" w:hint="eastAsia"/>
          <w:szCs w:val="21"/>
        </w:rPr>
      </w:pPr>
      <w:r>
        <w:t>参与编写测试用例，执行集成测试与接口测试，确保后端系统与其他模块的无缝对接。</w:t>
      </w:r>
    </w:p>
    <w:p w14:paraId="5AB12379" w14:textId="77777777" w:rsidR="00BF02D8" w:rsidRPr="00BF02D8" w:rsidRDefault="00BF02D8" w:rsidP="00BF02D8">
      <w:pPr>
        <w:numPr>
          <w:ilvl w:val="1"/>
          <w:numId w:val="91"/>
        </w:numPr>
        <w:rPr>
          <w:rFonts w:ascii="宋体" w:hAnsi="宋体" w:hint="eastAsia"/>
          <w:szCs w:val="21"/>
        </w:rPr>
      </w:pPr>
      <w:r>
        <w:t>解决测试过程中涉及到的后端开发问题，并对系统的性能进行优化。</w:t>
      </w:r>
    </w:p>
    <w:p w14:paraId="091C00AF" w14:textId="77777777" w:rsidR="00BF02D8" w:rsidRDefault="00BF02D8" w:rsidP="00BF02D8">
      <w:pPr>
        <w:ind w:firstLine="420"/>
        <w:rPr>
          <w:rFonts w:ascii="宋体" w:hAnsi="宋体" w:hint="eastAsia"/>
          <w:szCs w:val="21"/>
        </w:rPr>
      </w:pPr>
      <w:r>
        <w:rPr>
          <w:rStyle w:val="a8"/>
        </w:rPr>
        <w:t>项目经理</w:t>
      </w:r>
      <w:r>
        <w:t>：陈松</w:t>
      </w:r>
    </w:p>
    <w:p w14:paraId="54677F3D" w14:textId="77777777" w:rsidR="00BF02D8" w:rsidRDefault="00BF02D8" w:rsidP="00BF02D8">
      <w:pPr>
        <w:ind w:left="420" w:firstLine="420"/>
        <w:rPr>
          <w:rFonts w:ascii="宋体" w:hAnsi="宋体" w:hint="eastAsia"/>
          <w:szCs w:val="21"/>
        </w:rPr>
      </w:pPr>
      <w:r>
        <w:rPr>
          <w:rStyle w:val="a8"/>
        </w:rPr>
        <w:t>职责</w:t>
      </w:r>
      <w:r>
        <w:t>：</w:t>
      </w:r>
    </w:p>
    <w:p w14:paraId="1A007B9F" w14:textId="77777777" w:rsidR="00BF02D8" w:rsidRDefault="00BF02D8" w:rsidP="00BF02D8">
      <w:pPr>
        <w:numPr>
          <w:ilvl w:val="1"/>
          <w:numId w:val="92"/>
        </w:numPr>
        <w:rPr>
          <w:rFonts w:ascii="宋体" w:hAnsi="宋体" w:hint="eastAsia"/>
          <w:szCs w:val="21"/>
        </w:rPr>
      </w:pPr>
      <w:r>
        <w:lastRenderedPageBreak/>
        <w:t>协调团队成员的工作，确保项目按时、按质量交付。</w:t>
      </w:r>
    </w:p>
    <w:p w14:paraId="79629B67" w14:textId="77777777" w:rsidR="00BF02D8" w:rsidRDefault="00BF02D8" w:rsidP="00BF02D8">
      <w:pPr>
        <w:numPr>
          <w:ilvl w:val="1"/>
          <w:numId w:val="92"/>
        </w:numPr>
        <w:rPr>
          <w:rFonts w:ascii="宋体" w:hAnsi="宋体" w:hint="eastAsia"/>
          <w:szCs w:val="21"/>
        </w:rPr>
      </w:pPr>
      <w:r>
        <w:t>协调测试与开发之间的沟通，确保测试的需求被准确理解和实现。</w:t>
      </w:r>
    </w:p>
    <w:p w14:paraId="0E6FC853" w14:textId="77777777" w:rsidR="00BF02D8" w:rsidRDefault="00BF02D8" w:rsidP="00BF02D8">
      <w:pPr>
        <w:numPr>
          <w:ilvl w:val="1"/>
          <w:numId w:val="92"/>
        </w:numPr>
        <w:rPr>
          <w:rFonts w:ascii="宋体" w:hAnsi="宋体" w:hint="eastAsia"/>
          <w:szCs w:val="21"/>
        </w:rPr>
      </w:pPr>
      <w:r>
        <w:t>负责监控项目进展，确保测试活动按照计划执行，并评估测试过程中的问题与风险。</w:t>
      </w:r>
    </w:p>
    <w:p w14:paraId="6E50C9DF" w14:textId="74E84A1A" w:rsidR="00BF02D8" w:rsidRPr="00BF02D8" w:rsidRDefault="00BF02D8" w:rsidP="00BF02D8">
      <w:pPr>
        <w:numPr>
          <w:ilvl w:val="1"/>
          <w:numId w:val="92"/>
        </w:numPr>
        <w:rPr>
          <w:rFonts w:ascii="宋体" w:hAnsi="宋体" w:hint="eastAsia"/>
          <w:szCs w:val="21"/>
        </w:rPr>
      </w:pPr>
      <w:r>
        <w:t>汇总测试结果，提出优化建议，并与利益相关者进行沟通，确保项目的质量与交付。</w:t>
      </w:r>
    </w:p>
    <w:p w14:paraId="1F6A663C" w14:textId="77777777" w:rsidR="00B35BED" w:rsidRDefault="00BF02D8" w:rsidP="00B35BED">
      <w:pPr>
        <w:ind w:left="420"/>
        <w:rPr>
          <w:rFonts w:ascii="宋体" w:hAnsi="宋体" w:hint="eastAsia"/>
          <w:b/>
          <w:bCs/>
          <w:szCs w:val="21"/>
        </w:rPr>
      </w:pPr>
      <w:r w:rsidRPr="00BF02D8">
        <w:rPr>
          <w:rFonts w:ascii="宋体" w:hAnsi="宋体" w:hint="eastAsia"/>
          <w:b/>
          <w:bCs/>
          <w:szCs w:val="21"/>
        </w:rPr>
        <w:t>其他成员职责：</w:t>
      </w:r>
    </w:p>
    <w:p w14:paraId="16A3D5D6" w14:textId="77777777" w:rsidR="00B35BED" w:rsidRDefault="00B35BED" w:rsidP="00B35BED">
      <w:pPr>
        <w:ind w:left="420"/>
        <w:rPr>
          <w:rFonts w:ascii="宋体" w:hAnsi="宋体" w:hint="eastAsia"/>
          <w:b/>
          <w:bCs/>
          <w:szCs w:val="21"/>
        </w:rPr>
      </w:pPr>
      <w:r>
        <w:rPr>
          <w:rFonts w:ascii="宋体" w:hAnsi="宋体"/>
          <w:b/>
          <w:bCs/>
          <w:szCs w:val="21"/>
        </w:rPr>
        <w:tab/>
      </w:r>
      <w:r w:rsidRPr="00B35BED">
        <w:rPr>
          <w:rFonts w:ascii="宋体" w:hAnsi="宋体" w:hint="eastAsia"/>
          <w:b/>
          <w:bCs/>
          <w:szCs w:val="21"/>
        </w:rPr>
        <w:t>•</w:t>
      </w:r>
      <w:r w:rsidRPr="00B35BED">
        <w:rPr>
          <w:rFonts w:ascii="宋体" w:hAnsi="宋体" w:hint="eastAsia"/>
          <w:b/>
          <w:bCs/>
          <w:szCs w:val="21"/>
        </w:rPr>
        <w:tab/>
        <w:t>全体成员（韩守坤、吴纡怀、郁竹一、陈松）：</w:t>
      </w:r>
    </w:p>
    <w:p w14:paraId="46ECD355" w14:textId="77777777" w:rsidR="00B35BED" w:rsidRDefault="00BF02D8" w:rsidP="00B35BED">
      <w:pPr>
        <w:numPr>
          <w:ilvl w:val="1"/>
          <w:numId w:val="93"/>
        </w:numPr>
      </w:pPr>
      <w:r>
        <w:rPr>
          <w:rStyle w:val="a8"/>
        </w:rPr>
        <w:t>接口文档制定</w:t>
      </w:r>
      <w:r>
        <w:t>：全体成员共同讨论与确认接口文档，确保前后端接口的一致性和可扩展性。</w:t>
      </w:r>
    </w:p>
    <w:p w14:paraId="353124DA" w14:textId="77777777" w:rsidR="00B35BED" w:rsidRDefault="00BF02D8" w:rsidP="00B35BED">
      <w:pPr>
        <w:numPr>
          <w:ilvl w:val="1"/>
          <w:numId w:val="93"/>
        </w:numPr>
      </w:pPr>
      <w:r>
        <w:rPr>
          <w:rStyle w:val="a8"/>
        </w:rPr>
        <w:t>代码评审</w:t>
      </w:r>
      <w:r>
        <w:t>：定期进行代码评审，确保代码的质量与一致性，及时发现并解决潜在问题。</w:t>
      </w:r>
    </w:p>
    <w:p w14:paraId="224B2DC8" w14:textId="77777777" w:rsidR="00B35BED" w:rsidRDefault="00BF02D8" w:rsidP="00B35BED">
      <w:pPr>
        <w:numPr>
          <w:ilvl w:val="1"/>
          <w:numId w:val="93"/>
        </w:numPr>
      </w:pPr>
      <w:r>
        <w:rPr>
          <w:rStyle w:val="a8"/>
        </w:rPr>
        <w:t>测试与质量保证</w:t>
      </w:r>
      <w:r>
        <w:t>：全体成员共同参与功能测试、单元测试、集成测试和回归测试，确保系统的稳定性和高质量交付。</w:t>
      </w:r>
    </w:p>
    <w:p w14:paraId="023244FC" w14:textId="31632CF1" w:rsidR="00BF02D8" w:rsidRPr="00B35BED" w:rsidRDefault="00BF02D8" w:rsidP="00BF02D8">
      <w:pPr>
        <w:numPr>
          <w:ilvl w:val="1"/>
          <w:numId w:val="93"/>
        </w:numPr>
        <w:rPr>
          <w:rFonts w:ascii="宋体" w:hAnsi="宋体" w:hint="eastAsia"/>
          <w:b/>
          <w:bCs/>
          <w:szCs w:val="21"/>
        </w:rPr>
      </w:pPr>
      <w:r>
        <w:rPr>
          <w:rStyle w:val="a8"/>
        </w:rPr>
        <w:t>问题解决与技术决策</w:t>
      </w:r>
      <w:r>
        <w:t>：共同分析开发与测试过程中遇到的问题，做出技术决策并实施解决方案，确保项目的顺利推进。</w:t>
      </w:r>
    </w:p>
    <w:p w14:paraId="4E94BEC8" w14:textId="454904D5" w:rsidR="005E3A56" w:rsidRDefault="00B35BED">
      <w:pPr>
        <w:pStyle w:val="1"/>
        <w:rPr>
          <w:rFonts w:ascii="宋体" w:hAnsi="宋体" w:hint="eastAsia"/>
        </w:rPr>
      </w:pPr>
      <w:bookmarkStart w:id="15" w:name="_Toc506967667"/>
      <w:r>
        <w:rPr>
          <w:rFonts w:ascii="宋体" w:hAnsi="宋体" w:hint="eastAsia"/>
        </w:rPr>
        <w:br w:type="page"/>
      </w:r>
      <w:r>
        <w:rPr>
          <w:rFonts w:ascii="宋体" w:hAnsi="宋体" w:hint="eastAsia"/>
        </w:rPr>
        <w:lastRenderedPageBreak/>
        <w:t>4．测试项目说明</w:t>
      </w:r>
      <w:bookmarkEnd w:id="15"/>
    </w:p>
    <w:p w14:paraId="1AB84880" w14:textId="77777777" w:rsidR="005E3A56" w:rsidRDefault="00000000">
      <w:pPr>
        <w:pStyle w:val="2"/>
        <w:rPr>
          <w:rFonts w:ascii="宋体" w:eastAsia="宋体" w:hAnsi="宋体" w:hint="eastAsia"/>
        </w:rPr>
      </w:pPr>
      <w:bookmarkStart w:id="16" w:name="_Toc506967668"/>
      <w:r>
        <w:rPr>
          <w:rFonts w:ascii="宋体" w:eastAsia="宋体" w:hAnsi="宋体" w:hint="eastAsia"/>
        </w:rPr>
        <w:t>4.1测试项目名称及测试内容</w:t>
      </w:r>
      <w:bookmarkEnd w:id="16"/>
    </w:p>
    <w:p w14:paraId="03CC3482" w14:textId="77777777" w:rsidR="008B1FC5" w:rsidRPr="008B1FC5" w:rsidRDefault="008B1FC5" w:rsidP="008B1FC5">
      <w:r w:rsidRPr="008B1FC5">
        <w:t>测试项目分为功能测试、性能测试、安全性测试、兼容性测试和回归测试，具体内容如下：</w:t>
      </w:r>
    </w:p>
    <w:p w14:paraId="4C0715EC" w14:textId="77777777" w:rsidR="008B1FC5" w:rsidRPr="008B1FC5" w:rsidRDefault="008B1FC5" w:rsidP="008B1FC5">
      <w:pPr>
        <w:numPr>
          <w:ilvl w:val="0"/>
          <w:numId w:val="62"/>
        </w:numPr>
      </w:pPr>
      <w:r w:rsidRPr="008B1FC5">
        <w:rPr>
          <w:b/>
          <w:bCs/>
        </w:rPr>
        <w:t>功能测试</w:t>
      </w:r>
      <w:r w:rsidRPr="008B1FC5">
        <w:t>：验证用户注册、登录、商品查询、购物车管理、订单支付等功能是否符合需求文档。</w:t>
      </w:r>
    </w:p>
    <w:p w14:paraId="46E0EF80" w14:textId="77777777" w:rsidR="008B1FC5" w:rsidRPr="008B1FC5" w:rsidRDefault="008B1FC5" w:rsidP="008B1FC5">
      <w:pPr>
        <w:numPr>
          <w:ilvl w:val="0"/>
          <w:numId w:val="62"/>
        </w:numPr>
      </w:pPr>
      <w:r w:rsidRPr="008B1FC5">
        <w:rPr>
          <w:b/>
          <w:bCs/>
        </w:rPr>
        <w:t>性能测试</w:t>
      </w:r>
      <w:r w:rsidRPr="008B1FC5">
        <w:t>：测试系统在不同并发用户量下的响应时间和稳定性。</w:t>
      </w:r>
    </w:p>
    <w:p w14:paraId="3E50E980" w14:textId="77777777" w:rsidR="008B1FC5" w:rsidRPr="008B1FC5" w:rsidRDefault="008B1FC5" w:rsidP="008B1FC5">
      <w:pPr>
        <w:numPr>
          <w:ilvl w:val="0"/>
          <w:numId w:val="62"/>
        </w:numPr>
      </w:pPr>
      <w:r w:rsidRPr="008B1FC5">
        <w:rPr>
          <w:b/>
          <w:bCs/>
        </w:rPr>
        <w:t>安全性测试</w:t>
      </w:r>
      <w:r w:rsidRPr="008B1FC5">
        <w:t>：检查系统是否能抵御</w:t>
      </w:r>
      <w:r w:rsidRPr="008B1FC5">
        <w:t xml:space="preserve"> SQL </w:t>
      </w:r>
      <w:r w:rsidRPr="008B1FC5">
        <w:t>注入、跨站脚本攻击</w:t>
      </w:r>
      <w:r w:rsidRPr="008B1FC5">
        <w:t xml:space="preserve"> (XSS)</w:t>
      </w:r>
      <w:r w:rsidRPr="008B1FC5">
        <w:t>、跨站请求伪造</w:t>
      </w:r>
      <w:r w:rsidRPr="008B1FC5">
        <w:t xml:space="preserve"> (CSRF) </w:t>
      </w:r>
      <w:r w:rsidRPr="008B1FC5">
        <w:t>等安全威胁。</w:t>
      </w:r>
    </w:p>
    <w:p w14:paraId="411AB1D6" w14:textId="77777777" w:rsidR="008B1FC5" w:rsidRPr="008B1FC5" w:rsidRDefault="008B1FC5" w:rsidP="008B1FC5">
      <w:pPr>
        <w:numPr>
          <w:ilvl w:val="0"/>
          <w:numId w:val="62"/>
        </w:numPr>
      </w:pPr>
      <w:r w:rsidRPr="008B1FC5">
        <w:rPr>
          <w:b/>
          <w:bCs/>
        </w:rPr>
        <w:t>兼容性测试</w:t>
      </w:r>
      <w:r w:rsidRPr="008B1FC5">
        <w:t>：确保系统在不同设备（</w:t>
      </w:r>
      <w:r w:rsidRPr="008B1FC5">
        <w:t>PC</w:t>
      </w:r>
      <w:r w:rsidRPr="008B1FC5">
        <w:t>、手机、平板）和浏览器（</w:t>
      </w:r>
      <w:r w:rsidRPr="008B1FC5">
        <w:t>Chrome</w:t>
      </w:r>
      <w:r w:rsidRPr="008B1FC5">
        <w:t>、</w:t>
      </w:r>
      <w:r w:rsidRPr="008B1FC5">
        <w:t>Firefox</w:t>
      </w:r>
      <w:r w:rsidRPr="008B1FC5">
        <w:t>、</w:t>
      </w:r>
      <w:r w:rsidRPr="008B1FC5">
        <w:t>Safari</w:t>
      </w:r>
      <w:r w:rsidRPr="008B1FC5">
        <w:t>、</w:t>
      </w:r>
      <w:r w:rsidRPr="008B1FC5">
        <w:t>Edge</w:t>
      </w:r>
      <w:r w:rsidRPr="008B1FC5">
        <w:t>）上表现一致。</w:t>
      </w:r>
    </w:p>
    <w:p w14:paraId="65B78D19" w14:textId="07763527" w:rsidR="008B1FC5" w:rsidRPr="008B1FC5" w:rsidRDefault="008B1FC5" w:rsidP="008B1FC5">
      <w:pPr>
        <w:numPr>
          <w:ilvl w:val="0"/>
          <w:numId w:val="62"/>
        </w:numPr>
      </w:pPr>
      <w:r w:rsidRPr="008B1FC5">
        <w:rPr>
          <w:b/>
          <w:bCs/>
        </w:rPr>
        <w:t>回归测试</w:t>
      </w:r>
      <w:r w:rsidRPr="008B1FC5">
        <w:t>：验证新功能或修复后，是否影响已有功能的正确性。</w:t>
      </w:r>
    </w:p>
    <w:p w14:paraId="2AC213B8" w14:textId="77777777" w:rsidR="005E3A56" w:rsidRDefault="00000000">
      <w:pPr>
        <w:pStyle w:val="2"/>
        <w:rPr>
          <w:rFonts w:ascii="宋体" w:eastAsia="宋体" w:hAnsi="宋体" w:hint="eastAsia"/>
        </w:rPr>
      </w:pPr>
      <w:bookmarkStart w:id="17" w:name="_Toc506967669"/>
      <w:r>
        <w:rPr>
          <w:rFonts w:ascii="宋体" w:eastAsia="宋体" w:hAnsi="宋体" w:hint="eastAsia"/>
        </w:rPr>
        <w:t>4.2测试用例</w:t>
      </w:r>
      <w:bookmarkEnd w:id="17"/>
    </w:p>
    <w:p w14:paraId="727B3CAD" w14:textId="77777777" w:rsidR="005E3A56" w:rsidRPr="008B1FC5" w:rsidRDefault="00000000">
      <w:pPr>
        <w:pStyle w:val="3"/>
        <w:ind w:firstLineChars="200" w:firstLine="562"/>
        <w:rPr>
          <w:rFonts w:ascii="宋体" w:hAnsi="宋体" w:hint="eastAsia"/>
          <w:sz w:val="28"/>
          <w:szCs w:val="28"/>
        </w:rPr>
      </w:pPr>
      <w:r w:rsidRPr="008B1FC5">
        <w:rPr>
          <w:rFonts w:ascii="宋体" w:hAnsi="宋体" w:hint="eastAsia"/>
          <w:sz w:val="28"/>
          <w:szCs w:val="28"/>
        </w:rPr>
        <w:t>4.2.1输入</w:t>
      </w:r>
    </w:p>
    <w:p w14:paraId="52D5230B" w14:textId="77777777" w:rsidR="008B1FC5" w:rsidRPr="008B1FC5" w:rsidRDefault="008B1FC5" w:rsidP="008B1FC5">
      <w:r w:rsidRPr="008B1FC5">
        <w:t>描述每个测试用例的输入数据和命令。</w:t>
      </w:r>
    </w:p>
    <w:p w14:paraId="55AE4AEA" w14:textId="77777777" w:rsidR="008B1FC5" w:rsidRPr="008B1FC5" w:rsidRDefault="008B1FC5" w:rsidP="008B1FC5">
      <w:pPr>
        <w:numPr>
          <w:ilvl w:val="0"/>
          <w:numId w:val="63"/>
        </w:numPr>
      </w:pPr>
      <w:r w:rsidRPr="008B1FC5">
        <w:rPr>
          <w:b/>
          <w:bCs/>
        </w:rPr>
        <w:t>功能测试：用户注册功能</w:t>
      </w:r>
    </w:p>
    <w:p w14:paraId="1A7CDEC2" w14:textId="77777777" w:rsidR="008B1FC5" w:rsidRPr="008B1FC5" w:rsidRDefault="008B1FC5" w:rsidP="008B1FC5">
      <w:pPr>
        <w:numPr>
          <w:ilvl w:val="1"/>
          <w:numId w:val="63"/>
        </w:numPr>
      </w:pPr>
      <w:r w:rsidRPr="008B1FC5">
        <w:rPr>
          <w:b/>
          <w:bCs/>
        </w:rPr>
        <w:t>输入：</w:t>
      </w:r>
      <w:r w:rsidRPr="008B1FC5">
        <w:t xml:space="preserve"> </w:t>
      </w:r>
      <w:r w:rsidRPr="008B1FC5">
        <w:t>用户名</w:t>
      </w:r>
      <w:r w:rsidRPr="008B1FC5">
        <w:t xml:space="preserve"> "testUser"</w:t>
      </w:r>
      <w:r w:rsidRPr="008B1FC5">
        <w:t>，密码</w:t>
      </w:r>
      <w:r w:rsidRPr="008B1FC5">
        <w:t xml:space="preserve"> "Test@123"</w:t>
      </w:r>
      <w:r w:rsidRPr="008B1FC5">
        <w:t>，电子邮件</w:t>
      </w:r>
      <w:r w:rsidRPr="008B1FC5">
        <w:t xml:space="preserve"> "test@example.com"</w:t>
      </w:r>
      <w:r w:rsidRPr="008B1FC5">
        <w:t>。</w:t>
      </w:r>
    </w:p>
    <w:p w14:paraId="437A7398" w14:textId="77777777" w:rsidR="008B1FC5" w:rsidRPr="008B1FC5" w:rsidRDefault="008B1FC5" w:rsidP="008B1FC5">
      <w:pPr>
        <w:numPr>
          <w:ilvl w:val="0"/>
          <w:numId w:val="63"/>
        </w:numPr>
      </w:pPr>
      <w:r w:rsidRPr="008B1FC5">
        <w:rPr>
          <w:b/>
          <w:bCs/>
        </w:rPr>
        <w:t>性能测试：订单支付功能</w:t>
      </w:r>
    </w:p>
    <w:p w14:paraId="4BB1741F" w14:textId="77777777" w:rsidR="008B1FC5" w:rsidRPr="008B1FC5" w:rsidRDefault="008B1FC5" w:rsidP="008B1FC5">
      <w:pPr>
        <w:numPr>
          <w:ilvl w:val="1"/>
          <w:numId w:val="63"/>
        </w:numPr>
      </w:pPr>
      <w:r w:rsidRPr="008B1FC5">
        <w:rPr>
          <w:b/>
          <w:bCs/>
        </w:rPr>
        <w:t>输入：</w:t>
      </w:r>
      <w:r w:rsidRPr="008B1FC5">
        <w:t xml:space="preserve"> </w:t>
      </w:r>
      <w:r w:rsidRPr="008B1FC5">
        <w:t>并发用户数</w:t>
      </w:r>
      <w:r w:rsidRPr="008B1FC5">
        <w:t xml:space="preserve"> 1000</w:t>
      </w:r>
      <w:r w:rsidRPr="008B1FC5">
        <w:t>，同时提交支付请求的订单编号。</w:t>
      </w:r>
    </w:p>
    <w:p w14:paraId="71C0A44C" w14:textId="77777777" w:rsidR="008B1FC5" w:rsidRPr="008B1FC5" w:rsidRDefault="008B1FC5" w:rsidP="008B1FC5">
      <w:pPr>
        <w:numPr>
          <w:ilvl w:val="0"/>
          <w:numId w:val="63"/>
        </w:numPr>
      </w:pPr>
      <w:r w:rsidRPr="008B1FC5">
        <w:rPr>
          <w:b/>
          <w:bCs/>
        </w:rPr>
        <w:t>安全性测试：</w:t>
      </w:r>
      <w:r w:rsidRPr="008B1FC5">
        <w:rPr>
          <w:b/>
          <w:bCs/>
        </w:rPr>
        <w:t xml:space="preserve">SQL </w:t>
      </w:r>
      <w:r w:rsidRPr="008B1FC5">
        <w:rPr>
          <w:b/>
          <w:bCs/>
        </w:rPr>
        <w:t>注入</w:t>
      </w:r>
    </w:p>
    <w:p w14:paraId="066BEC0D" w14:textId="77777777" w:rsidR="008B1FC5" w:rsidRPr="008B1FC5" w:rsidRDefault="008B1FC5" w:rsidP="008B1FC5">
      <w:pPr>
        <w:numPr>
          <w:ilvl w:val="1"/>
          <w:numId w:val="63"/>
        </w:numPr>
      </w:pPr>
      <w:r w:rsidRPr="008B1FC5">
        <w:rPr>
          <w:b/>
          <w:bCs/>
        </w:rPr>
        <w:t>输入：</w:t>
      </w:r>
      <w:r w:rsidRPr="008B1FC5">
        <w:t xml:space="preserve"> </w:t>
      </w:r>
      <w:r w:rsidRPr="008B1FC5">
        <w:t>用户名</w:t>
      </w:r>
      <w:r w:rsidRPr="008B1FC5">
        <w:t xml:space="preserve"> " OR 1=1; --"</w:t>
      </w:r>
      <w:r w:rsidRPr="008B1FC5">
        <w:t>，密码</w:t>
      </w:r>
      <w:r w:rsidRPr="008B1FC5">
        <w:t xml:space="preserve"> " OR 1=1; --"</w:t>
      </w:r>
      <w:r w:rsidRPr="008B1FC5">
        <w:t>。</w:t>
      </w:r>
    </w:p>
    <w:p w14:paraId="754B6CAF" w14:textId="77777777" w:rsidR="008B1FC5" w:rsidRPr="008B1FC5" w:rsidRDefault="008B1FC5" w:rsidP="008B1FC5">
      <w:pPr>
        <w:numPr>
          <w:ilvl w:val="0"/>
          <w:numId w:val="63"/>
        </w:numPr>
      </w:pPr>
      <w:r w:rsidRPr="008B1FC5">
        <w:rPr>
          <w:b/>
          <w:bCs/>
        </w:rPr>
        <w:t>兼容性测试：商品查询功能</w:t>
      </w:r>
    </w:p>
    <w:p w14:paraId="69957E17" w14:textId="77777777" w:rsidR="008B1FC5" w:rsidRPr="008B1FC5" w:rsidRDefault="008B1FC5" w:rsidP="008B1FC5">
      <w:pPr>
        <w:numPr>
          <w:ilvl w:val="1"/>
          <w:numId w:val="63"/>
        </w:numPr>
      </w:pPr>
      <w:r w:rsidRPr="008B1FC5">
        <w:rPr>
          <w:b/>
          <w:bCs/>
        </w:rPr>
        <w:t>输入：</w:t>
      </w:r>
      <w:r w:rsidRPr="008B1FC5">
        <w:t xml:space="preserve"> </w:t>
      </w:r>
      <w:r w:rsidRPr="008B1FC5">
        <w:t>商品关键词</w:t>
      </w:r>
      <w:r w:rsidRPr="008B1FC5">
        <w:t xml:space="preserve"> "</w:t>
      </w:r>
      <w:r w:rsidRPr="008B1FC5">
        <w:t>智能手机</w:t>
      </w:r>
      <w:r w:rsidRPr="008B1FC5">
        <w:t>"</w:t>
      </w:r>
      <w:r w:rsidRPr="008B1FC5">
        <w:t>。</w:t>
      </w:r>
    </w:p>
    <w:p w14:paraId="271336C3" w14:textId="77777777" w:rsidR="008B1FC5" w:rsidRPr="008B1FC5" w:rsidRDefault="008B1FC5" w:rsidP="008B1FC5">
      <w:pPr>
        <w:numPr>
          <w:ilvl w:val="0"/>
          <w:numId w:val="63"/>
        </w:numPr>
      </w:pPr>
      <w:r w:rsidRPr="008B1FC5">
        <w:rPr>
          <w:b/>
          <w:bCs/>
        </w:rPr>
        <w:t>回归测试：购物车添加功能</w:t>
      </w:r>
    </w:p>
    <w:p w14:paraId="27289ABA" w14:textId="77777777" w:rsidR="008B1FC5" w:rsidRPr="008B1FC5" w:rsidRDefault="008B1FC5" w:rsidP="008B1FC5">
      <w:pPr>
        <w:numPr>
          <w:ilvl w:val="1"/>
          <w:numId w:val="63"/>
        </w:numPr>
      </w:pPr>
      <w:r w:rsidRPr="008B1FC5">
        <w:rPr>
          <w:b/>
          <w:bCs/>
        </w:rPr>
        <w:t>输入：</w:t>
      </w:r>
      <w:r w:rsidRPr="008B1FC5">
        <w:t xml:space="preserve"> </w:t>
      </w:r>
      <w:r w:rsidRPr="008B1FC5">
        <w:t>用户登录后，选择商品编号</w:t>
      </w:r>
      <w:r w:rsidRPr="008B1FC5">
        <w:t xml:space="preserve"> 101 </w:t>
      </w:r>
      <w:r w:rsidRPr="008B1FC5">
        <w:t>添加到购物车。</w:t>
      </w:r>
    </w:p>
    <w:p w14:paraId="619177EA" w14:textId="77777777" w:rsidR="005E3A56" w:rsidRPr="008B1FC5" w:rsidRDefault="00000000">
      <w:pPr>
        <w:pStyle w:val="3"/>
        <w:ind w:firstLineChars="200" w:firstLine="562"/>
        <w:rPr>
          <w:rFonts w:ascii="宋体" w:hAnsi="宋体" w:hint="eastAsia"/>
          <w:sz w:val="28"/>
          <w:szCs w:val="28"/>
        </w:rPr>
      </w:pPr>
      <w:r w:rsidRPr="008B1FC5">
        <w:rPr>
          <w:rFonts w:ascii="宋体" w:hAnsi="宋体" w:hint="eastAsia"/>
          <w:sz w:val="28"/>
          <w:szCs w:val="28"/>
        </w:rPr>
        <w:t>4.2.2输出</w:t>
      </w:r>
    </w:p>
    <w:p w14:paraId="420F2F86" w14:textId="77777777" w:rsidR="008B1FC5" w:rsidRPr="008B1FC5" w:rsidRDefault="008B1FC5" w:rsidP="008B1FC5">
      <w:r w:rsidRPr="008B1FC5">
        <w:t>描述每个测试用例的预期输出。</w:t>
      </w:r>
    </w:p>
    <w:p w14:paraId="5B9F0C88" w14:textId="77777777" w:rsidR="008B1FC5" w:rsidRPr="008B1FC5" w:rsidRDefault="008B1FC5" w:rsidP="008B1FC5">
      <w:pPr>
        <w:numPr>
          <w:ilvl w:val="0"/>
          <w:numId w:val="64"/>
        </w:numPr>
      </w:pPr>
      <w:r w:rsidRPr="008B1FC5">
        <w:rPr>
          <w:b/>
          <w:bCs/>
        </w:rPr>
        <w:t>功能测试：</w:t>
      </w:r>
      <w:r w:rsidRPr="008B1FC5">
        <w:t>用户注册功能</w:t>
      </w:r>
    </w:p>
    <w:p w14:paraId="7FB0A9F9" w14:textId="77777777" w:rsidR="008B1FC5" w:rsidRPr="008B1FC5" w:rsidRDefault="008B1FC5" w:rsidP="008B1FC5">
      <w:pPr>
        <w:numPr>
          <w:ilvl w:val="1"/>
          <w:numId w:val="64"/>
        </w:numPr>
        <w:rPr>
          <w:b/>
          <w:bCs/>
        </w:rPr>
      </w:pPr>
      <w:r w:rsidRPr="008B1FC5">
        <w:rPr>
          <w:b/>
          <w:bCs/>
        </w:rPr>
        <w:t>输出：</w:t>
      </w:r>
      <w:r w:rsidRPr="008B1FC5">
        <w:rPr>
          <w:b/>
          <w:bCs/>
        </w:rPr>
        <w:t xml:space="preserve"> </w:t>
      </w:r>
      <w:r w:rsidRPr="008B1FC5">
        <w:t>返回状态码</w:t>
      </w:r>
      <w:r w:rsidRPr="008B1FC5">
        <w:t xml:space="preserve"> 200</w:t>
      </w:r>
      <w:r w:rsidRPr="008B1FC5">
        <w:t>，提示</w:t>
      </w:r>
      <w:r w:rsidRPr="008B1FC5">
        <w:t xml:space="preserve"> "</w:t>
      </w:r>
      <w:r w:rsidRPr="008B1FC5">
        <w:t>注册成功</w:t>
      </w:r>
      <w:r w:rsidRPr="008B1FC5">
        <w:t>"</w:t>
      </w:r>
      <w:r w:rsidRPr="008B1FC5">
        <w:t>。</w:t>
      </w:r>
    </w:p>
    <w:p w14:paraId="3775BD3A" w14:textId="77777777" w:rsidR="008B1FC5" w:rsidRPr="008B1FC5" w:rsidRDefault="008B1FC5" w:rsidP="008B1FC5">
      <w:pPr>
        <w:numPr>
          <w:ilvl w:val="0"/>
          <w:numId w:val="64"/>
        </w:numPr>
        <w:rPr>
          <w:b/>
          <w:bCs/>
        </w:rPr>
      </w:pPr>
      <w:r w:rsidRPr="008B1FC5">
        <w:rPr>
          <w:b/>
          <w:bCs/>
        </w:rPr>
        <w:t>性能测试：</w:t>
      </w:r>
      <w:r w:rsidRPr="008B1FC5">
        <w:t>订单支付功能</w:t>
      </w:r>
    </w:p>
    <w:p w14:paraId="3AE93901" w14:textId="77777777" w:rsidR="008B1FC5" w:rsidRPr="008B1FC5" w:rsidRDefault="008B1FC5" w:rsidP="008B1FC5">
      <w:pPr>
        <w:numPr>
          <w:ilvl w:val="1"/>
          <w:numId w:val="64"/>
        </w:numPr>
        <w:rPr>
          <w:b/>
          <w:bCs/>
        </w:rPr>
      </w:pPr>
      <w:r w:rsidRPr="008B1FC5">
        <w:rPr>
          <w:b/>
          <w:bCs/>
        </w:rPr>
        <w:t>输出：</w:t>
      </w:r>
      <w:r w:rsidRPr="008B1FC5">
        <w:rPr>
          <w:b/>
          <w:bCs/>
        </w:rPr>
        <w:t xml:space="preserve"> </w:t>
      </w:r>
      <w:r w:rsidRPr="008B1FC5">
        <w:t>每个支付请求的平均响应时间小于</w:t>
      </w:r>
      <w:r w:rsidRPr="008B1FC5">
        <w:t xml:space="preserve"> 2 </w:t>
      </w:r>
      <w:r w:rsidRPr="008B1FC5">
        <w:t>秒，无超时。</w:t>
      </w:r>
    </w:p>
    <w:p w14:paraId="203CBA86" w14:textId="77777777" w:rsidR="008B1FC5" w:rsidRPr="008B1FC5" w:rsidRDefault="008B1FC5" w:rsidP="008B1FC5">
      <w:pPr>
        <w:numPr>
          <w:ilvl w:val="0"/>
          <w:numId w:val="64"/>
        </w:numPr>
      </w:pPr>
      <w:r w:rsidRPr="008B1FC5">
        <w:rPr>
          <w:b/>
          <w:bCs/>
        </w:rPr>
        <w:t>安全性测试：</w:t>
      </w:r>
      <w:r w:rsidRPr="008B1FC5">
        <w:t xml:space="preserve">SQL </w:t>
      </w:r>
      <w:r w:rsidRPr="008B1FC5">
        <w:t>注入</w:t>
      </w:r>
    </w:p>
    <w:p w14:paraId="54CC7461" w14:textId="77777777" w:rsidR="008B1FC5" w:rsidRPr="008B1FC5" w:rsidRDefault="008B1FC5" w:rsidP="008B1FC5">
      <w:pPr>
        <w:numPr>
          <w:ilvl w:val="1"/>
          <w:numId w:val="64"/>
        </w:numPr>
        <w:rPr>
          <w:b/>
          <w:bCs/>
        </w:rPr>
      </w:pPr>
      <w:r w:rsidRPr="008B1FC5">
        <w:rPr>
          <w:b/>
          <w:bCs/>
        </w:rPr>
        <w:t>输出：</w:t>
      </w:r>
      <w:r w:rsidRPr="008B1FC5">
        <w:rPr>
          <w:b/>
          <w:bCs/>
        </w:rPr>
        <w:t xml:space="preserve"> </w:t>
      </w:r>
      <w:r w:rsidRPr="008B1FC5">
        <w:t>系统返回错误提示，无敏感信息泄露，未允许非法登录。</w:t>
      </w:r>
    </w:p>
    <w:p w14:paraId="429994F0" w14:textId="77777777" w:rsidR="008B1FC5" w:rsidRPr="008B1FC5" w:rsidRDefault="008B1FC5" w:rsidP="008B1FC5">
      <w:pPr>
        <w:numPr>
          <w:ilvl w:val="0"/>
          <w:numId w:val="64"/>
        </w:numPr>
      </w:pPr>
      <w:r w:rsidRPr="008B1FC5">
        <w:rPr>
          <w:b/>
          <w:bCs/>
        </w:rPr>
        <w:t>兼容性测试：</w:t>
      </w:r>
      <w:r w:rsidRPr="008B1FC5">
        <w:t>商品查询功能</w:t>
      </w:r>
    </w:p>
    <w:p w14:paraId="18F3A404" w14:textId="77777777" w:rsidR="008B1FC5" w:rsidRPr="008B1FC5" w:rsidRDefault="008B1FC5" w:rsidP="008B1FC5">
      <w:pPr>
        <w:numPr>
          <w:ilvl w:val="1"/>
          <w:numId w:val="64"/>
        </w:numPr>
        <w:rPr>
          <w:b/>
          <w:bCs/>
        </w:rPr>
      </w:pPr>
      <w:r w:rsidRPr="008B1FC5">
        <w:rPr>
          <w:b/>
          <w:bCs/>
        </w:rPr>
        <w:lastRenderedPageBreak/>
        <w:t>输出：</w:t>
      </w:r>
      <w:r w:rsidRPr="008B1FC5">
        <w:rPr>
          <w:b/>
          <w:bCs/>
        </w:rPr>
        <w:t xml:space="preserve"> </w:t>
      </w:r>
      <w:r w:rsidRPr="008B1FC5">
        <w:t>商品列表显示正确，界面显示无异常。</w:t>
      </w:r>
    </w:p>
    <w:p w14:paraId="55E7E559" w14:textId="77777777" w:rsidR="008B1FC5" w:rsidRPr="008B1FC5" w:rsidRDefault="008B1FC5" w:rsidP="008B1FC5">
      <w:pPr>
        <w:numPr>
          <w:ilvl w:val="0"/>
          <w:numId w:val="64"/>
        </w:numPr>
        <w:rPr>
          <w:b/>
          <w:bCs/>
        </w:rPr>
      </w:pPr>
      <w:r w:rsidRPr="008B1FC5">
        <w:rPr>
          <w:b/>
          <w:bCs/>
        </w:rPr>
        <w:t>回归测试：</w:t>
      </w:r>
      <w:r w:rsidRPr="008B1FC5">
        <w:t>购物车添加功能</w:t>
      </w:r>
    </w:p>
    <w:p w14:paraId="7380DE07" w14:textId="18231BED" w:rsidR="008B1FC5" w:rsidRPr="0097201C" w:rsidRDefault="008B1FC5" w:rsidP="0097201C">
      <w:pPr>
        <w:numPr>
          <w:ilvl w:val="1"/>
          <w:numId w:val="64"/>
        </w:numPr>
        <w:rPr>
          <w:b/>
          <w:bCs/>
        </w:rPr>
      </w:pPr>
      <w:r w:rsidRPr="008B1FC5">
        <w:rPr>
          <w:b/>
          <w:bCs/>
        </w:rPr>
        <w:t>输出：</w:t>
      </w:r>
      <w:r w:rsidRPr="008B1FC5">
        <w:t xml:space="preserve"> </w:t>
      </w:r>
      <w:r w:rsidRPr="008B1FC5">
        <w:t>返回状态码</w:t>
      </w:r>
      <w:r w:rsidRPr="008B1FC5">
        <w:t xml:space="preserve"> 200</w:t>
      </w:r>
      <w:r w:rsidRPr="008B1FC5">
        <w:t>，提示</w:t>
      </w:r>
      <w:r w:rsidRPr="008B1FC5">
        <w:t xml:space="preserve"> "</w:t>
      </w:r>
      <w:r w:rsidRPr="008B1FC5">
        <w:t>添加成功</w:t>
      </w:r>
      <w:r w:rsidRPr="008B1FC5">
        <w:t>"</w:t>
      </w:r>
      <w:r w:rsidRPr="008B1FC5">
        <w:t>，购物车显示商品编号</w:t>
      </w:r>
      <w:r w:rsidRPr="008B1FC5">
        <w:t xml:space="preserve"> 101</w:t>
      </w:r>
      <w:r w:rsidRPr="008B1FC5">
        <w:t>。</w:t>
      </w:r>
    </w:p>
    <w:p w14:paraId="66760D0C" w14:textId="77777777" w:rsidR="005E3A56" w:rsidRDefault="00000000">
      <w:pPr>
        <w:pStyle w:val="3"/>
        <w:ind w:firstLineChars="200" w:firstLine="482"/>
        <w:rPr>
          <w:rFonts w:ascii="宋体" w:hAnsi="宋体" w:hint="eastAsia"/>
          <w:sz w:val="24"/>
        </w:rPr>
      </w:pPr>
      <w:r>
        <w:rPr>
          <w:rFonts w:ascii="宋体" w:hAnsi="宋体" w:hint="eastAsia"/>
          <w:sz w:val="24"/>
        </w:rPr>
        <w:t>4.2.3步骤及操作</w:t>
      </w:r>
    </w:p>
    <w:p w14:paraId="2B2FAB5C" w14:textId="20715D27" w:rsidR="0097201C" w:rsidRPr="0097201C" w:rsidRDefault="0097201C" w:rsidP="0097201C">
      <w:r w:rsidRPr="0097201C">
        <w:rPr>
          <w:b/>
          <w:bCs/>
        </w:rPr>
        <w:t>功能测试：用户注册功能</w:t>
      </w:r>
    </w:p>
    <w:p w14:paraId="5ECDA650" w14:textId="77777777" w:rsidR="0097201C" w:rsidRPr="0097201C" w:rsidRDefault="0097201C" w:rsidP="0097201C">
      <w:pPr>
        <w:numPr>
          <w:ilvl w:val="0"/>
          <w:numId w:val="65"/>
        </w:numPr>
      </w:pPr>
      <w:r w:rsidRPr="0097201C">
        <w:t>打开注册页面。</w:t>
      </w:r>
    </w:p>
    <w:p w14:paraId="12723D42" w14:textId="77777777" w:rsidR="0097201C" w:rsidRPr="0097201C" w:rsidRDefault="0097201C" w:rsidP="0097201C">
      <w:pPr>
        <w:numPr>
          <w:ilvl w:val="0"/>
          <w:numId w:val="65"/>
        </w:numPr>
      </w:pPr>
      <w:r w:rsidRPr="0097201C">
        <w:t>输入用户名</w:t>
      </w:r>
      <w:r w:rsidRPr="0097201C">
        <w:t xml:space="preserve"> "testUser"</w:t>
      </w:r>
      <w:r w:rsidRPr="0097201C">
        <w:t>、密码</w:t>
      </w:r>
      <w:r w:rsidRPr="0097201C">
        <w:t xml:space="preserve"> "Test@123"</w:t>
      </w:r>
      <w:r w:rsidRPr="0097201C">
        <w:t>、电子邮件</w:t>
      </w:r>
      <w:r w:rsidRPr="0097201C">
        <w:t xml:space="preserve"> "test@example.com"</w:t>
      </w:r>
      <w:r w:rsidRPr="0097201C">
        <w:t>。</w:t>
      </w:r>
    </w:p>
    <w:p w14:paraId="43A4B98F" w14:textId="77777777" w:rsidR="0097201C" w:rsidRPr="0097201C" w:rsidRDefault="0097201C" w:rsidP="0097201C">
      <w:pPr>
        <w:numPr>
          <w:ilvl w:val="0"/>
          <w:numId w:val="65"/>
        </w:numPr>
      </w:pPr>
      <w:r w:rsidRPr="0097201C">
        <w:t>点击</w:t>
      </w:r>
      <w:r w:rsidRPr="0097201C">
        <w:t>“</w:t>
      </w:r>
      <w:r w:rsidRPr="0097201C">
        <w:t>注册</w:t>
      </w:r>
      <w:r w:rsidRPr="0097201C">
        <w:t>”</w:t>
      </w:r>
      <w:r w:rsidRPr="0097201C">
        <w:t>按钮。</w:t>
      </w:r>
    </w:p>
    <w:p w14:paraId="216F7FB6" w14:textId="795FE5FE" w:rsidR="0097201C" w:rsidRPr="0097201C" w:rsidRDefault="0097201C" w:rsidP="0097201C">
      <w:r w:rsidRPr="0097201C">
        <w:rPr>
          <w:b/>
          <w:bCs/>
        </w:rPr>
        <w:t>性能测试：订单支付功能</w:t>
      </w:r>
    </w:p>
    <w:p w14:paraId="4D833E03" w14:textId="77777777" w:rsidR="0097201C" w:rsidRPr="0097201C" w:rsidRDefault="0097201C" w:rsidP="0097201C">
      <w:pPr>
        <w:numPr>
          <w:ilvl w:val="0"/>
          <w:numId w:val="66"/>
        </w:numPr>
      </w:pPr>
      <w:r w:rsidRPr="0097201C">
        <w:t>使用性能测试工具（如</w:t>
      </w:r>
      <w:r w:rsidRPr="0097201C">
        <w:t xml:space="preserve"> JMeter</w:t>
      </w:r>
      <w:r w:rsidRPr="0097201C">
        <w:t>）配置</w:t>
      </w:r>
      <w:r w:rsidRPr="0097201C">
        <w:t xml:space="preserve"> 1000 </w:t>
      </w:r>
      <w:r w:rsidRPr="0097201C">
        <w:t>并发用户。</w:t>
      </w:r>
    </w:p>
    <w:p w14:paraId="3EEECB36" w14:textId="77777777" w:rsidR="0097201C" w:rsidRPr="0097201C" w:rsidRDefault="0097201C" w:rsidP="0097201C">
      <w:pPr>
        <w:numPr>
          <w:ilvl w:val="0"/>
          <w:numId w:val="66"/>
        </w:numPr>
      </w:pPr>
      <w:r w:rsidRPr="0097201C">
        <w:t>设置请求目标为订单支付接口，参数为订单编号。</w:t>
      </w:r>
    </w:p>
    <w:p w14:paraId="69F6B373" w14:textId="77777777" w:rsidR="0097201C" w:rsidRPr="0097201C" w:rsidRDefault="0097201C" w:rsidP="0097201C">
      <w:pPr>
        <w:numPr>
          <w:ilvl w:val="0"/>
          <w:numId w:val="66"/>
        </w:numPr>
      </w:pPr>
      <w:r w:rsidRPr="0097201C">
        <w:t>启动测试并记录响应时间。</w:t>
      </w:r>
    </w:p>
    <w:p w14:paraId="384F4501" w14:textId="6127B77F" w:rsidR="0097201C" w:rsidRPr="0097201C" w:rsidRDefault="0097201C" w:rsidP="0097201C">
      <w:r w:rsidRPr="0097201C">
        <w:rPr>
          <w:b/>
          <w:bCs/>
        </w:rPr>
        <w:t>安全性测试：</w:t>
      </w:r>
      <w:r w:rsidRPr="0097201C">
        <w:rPr>
          <w:b/>
          <w:bCs/>
        </w:rPr>
        <w:t xml:space="preserve">SQL </w:t>
      </w:r>
      <w:r w:rsidRPr="0097201C">
        <w:rPr>
          <w:b/>
          <w:bCs/>
        </w:rPr>
        <w:t>注入</w:t>
      </w:r>
    </w:p>
    <w:p w14:paraId="5417055D" w14:textId="77777777" w:rsidR="0097201C" w:rsidRPr="0097201C" w:rsidRDefault="0097201C" w:rsidP="0097201C">
      <w:pPr>
        <w:numPr>
          <w:ilvl w:val="0"/>
          <w:numId w:val="67"/>
        </w:numPr>
      </w:pPr>
      <w:r w:rsidRPr="0097201C">
        <w:t>打开登录页面。</w:t>
      </w:r>
    </w:p>
    <w:p w14:paraId="12359E00" w14:textId="77777777" w:rsidR="0097201C" w:rsidRPr="0097201C" w:rsidRDefault="0097201C" w:rsidP="0097201C">
      <w:pPr>
        <w:numPr>
          <w:ilvl w:val="0"/>
          <w:numId w:val="67"/>
        </w:numPr>
      </w:pPr>
      <w:r w:rsidRPr="0097201C">
        <w:t>输入用户名</w:t>
      </w:r>
      <w:r w:rsidRPr="0097201C">
        <w:t xml:space="preserve"> " OR 1=1; --"</w:t>
      </w:r>
      <w:r w:rsidRPr="0097201C">
        <w:t>，密码</w:t>
      </w:r>
      <w:r w:rsidRPr="0097201C">
        <w:t xml:space="preserve"> " OR 1=1; --"</w:t>
      </w:r>
      <w:r w:rsidRPr="0097201C">
        <w:t>。</w:t>
      </w:r>
    </w:p>
    <w:p w14:paraId="2DFB17FB" w14:textId="77777777" w:rsidR="0097201C" w:rsidRPr="0097201C" w:rsidRDefault="0097201C" w:rsidP="0097201C">
      <w:pPr>
        <w:numPr>
          <w:ilvl w:val="0"/>
          <w:numId w:val="67"/>
        </w:numPr>
      </w:pPr>
      <w:r w:rsidRPr="0097201C">
        <w:t>点击</w:t>
      </w:r>
      <w:r w:rsidRPr="0097201C">
        <w:t>“</w:t>
      </w:r>
      <w:r w:rsidRPr="0097201C">
        <w:t>登录</w:t>
      </w:r>
      <w:r w:rsidRPr="0097201C">
        <w:t>”</w:t>
      </w:r>
      <w:r w:rsidRPr="0097201C">
        <w:t>按钮。</w:t>
      </w:r>
    </w:p>
    <w:p w14:paraId="14D3B195" w14:textId="3555F112" w:rsidR="0097201C" w:rsidRPr="0097201C" w:rsidRDefault="0097201C" w:rsidP="0097201C">
      <w:r w:rsidRPr="0097201C">
        <w:rPr>
          <w:b/>
          <w:bCs/>
        </w:rPr>
        <w:t>兼容性测试：商品查询功能</w:t>
      </w:r>
    </w:p>
    <w:p w14:paraId="185059DA" w14:textId="77777777" w:rsidR="0097201C" w:rsidRPr="0097201C" w:rsidRDefault="0097201C" w:rsidP="0097201C">
      <w:pPr>
        <w:numPr>
          <w:ilvl w:val="0"/>
          <w:numId w:val="68"/>
        </w:numPr>
      </w:pPr>
      <w:r w:rsidRPr="0097201C">
        <w:t>使用不同浏览器（</w:t>
      </w:r>
      <w:r w:rsidRPr="0097201C">
        <w:t>Chrome</w:t>
      </w:r>
      <w:r w:rsidRPr="0097201C">
        <w:t>、</w:t>
      </w:r>
      <w:r w:rsidRPr="0097201C">
        <w:t>Firefox</w:t>
      </w:r>
      <w:r w:rsidRPr="0097201C">
        <w:t>、</w:t>
      </w:r>
      <w:r w:rsidRPr="0097201C">
        <w:t>Safari</w:t>
      </w:r>
      <w:r w:rsidRPr="0097201C">
        <w:t>、</w:t>
      </w:r>
      <w:r w:rsidRPr="0097201C">
        <w:t>Edge</w:t>
      </w:r>
      <w:r w:rsidRPr="0097201C">
        <w:t>）分别打开系统主页。</w:t>
      </w:r>
    </w:p>
    <w:p w14:paraId="5D93C6ED" w14:textId="77777777" w:rsidR="0097201C" w:rsidRPr="0097201C" w:rsidRDefault="0097201C" w:rsidP="0097201C">
      <w:pPr>
        <w:numPr>
          <w:ilvl w:val="0"/>
          <w:numId w:val="68"/>
        </w:numPr>
      </w:pPr>
      <w:r w:rsidRPr="0097201C">
        <w:t>输入商品关键词</w:t>
      </w:r>
      <w:r w:rsidRPr="0097201C">
        <w:t xml:space="preserve"> "</w:t>
      </w:r>
      <w:r w:rsidRPr="0097201C">
        <w:t>智能手机</w:t>
      </w:r>
      <w:r w:rsidRPr="0097201C">
        <w:t>"</w:t>
      </w:r>
      <w:r w:rsidRPr="0097201C">
        <w:t>。</w:t>
      </w:r>
    </w:p>
    <w:p w14:paraId="09435DEC" w14:textId="77777777" w:rsidR="0097201C" w:rsidRPr="0097201C" w:rsidRDefault="0097201C" w:rsidP="0097201C">
      <w:pPr>
        <w:numPr>
          <w:ilvl w:val="0"/>
          <w:numId w:val="68"/>
        </w:numPr>
      </w:pPr>
      <w:r w:rsidRPr="0097201C">
        <w:t>点击</w:t>
      </w:r>
      <w:r w:rsidRPr="0097201C">
        <w:t>“</w:t>
      </w:r>
      <w:r w:rsidRPr="0097201C">
        <w:t>搜索</w:t>
      </w:r>
      <w:r w:rsidRPr="0097201C">
        <w:t>”</w:t>
      </w:r>
      <w:r w:rsidRPr="0097201C">
        <w:t>按钮。</w:t>
      </w:r>
    </w:p>
    <w:p w14:paraId="7876E8D1" w14:textId="680446D1" w:rsidR="0097201C" w:rsidRPr="0097201C" w:rsidRDefault="0097201C" w:rsidP="0097201C">
      <w:r w:rsidRPr="0097201C">
        <w:rPr>
          <w:b/>
          <w:bCs/>
        </w:rPr>
        <w:t>回归测试：购物车添加功能</w:t>
      </w:r>
    </w:p>
    <w:p w14:paraId="04CEA213" w14:textId="77777777" w:rsidR="0097201C" w:rsidRPr="0097201C" w:rsidRDefault="0097201C" w:rsidP="0097201C">
      <w:pPr>
        <w:numPr>
          <w:ilvl w:val="0"/>
          <w:numId w:val="69"/>
        </w:numPr>
      </w:pPr>
      <w:r w:rsidRPr="0097201C">
        <w:t>用户登录后，选择商品编号</w:t>
      </w:r>
      <w:r w:rsidRPr="0097201C">
        <w:t xml:space="preserve"> 101</w:t>
      </w:r>
      <w:r w:rsidRPr="0097201C">
        <w:t>。</w:t>
      </w:r>
    </w:p>
    <w:p w14:paraId="2F1651DA" w14:textId="4DAF9924" w:rsidR="008B1FC5" w:rsidRPr="0097201C" w:rsidRDefault="0097201C" w:rsidP="008B1FC5">
      <w:pPr>
        <w:numPr>
          <w:ilvl w:val="0"/>
          <w:numId w:val="69"/>
        </w:numPr>
      </w:pPr>
      <w:r w:rsidRPr="0097201C">
        <w:t>点击</w:t>
      </w:r>
      <w:r w:rsidRPr="0097201C">
        <w:t>“</w:t>
      </w:r>
      <w:r w:rsidRPr="0097201C">
        <w:t>添加到购物车</w:t>
      </w:r>
      <w:r w:rsidRPr="0097201C">
        <w:t>”</w:t>
      </w:r>
      <w:r w:rsidRPr="0097201C">
        <w:t>按钮。</w:t>
      </w:r>
    </w:p>
    <w:p w14:paraId="59DF6FD5" w14:textId="77777777" w:rsidR="005E3A56" w:rsidRDefault="00000000">
      <w:pPr>
        <w:pStyle w:val="3"/>
        <w:ind w:firstLineChars="200" w:firstLine="482"/>
        <w:rPr>
          <w:rFonts w:ascii="宋体" w:hAnsi="宋体" w:hint="eastAsia"/>
          <w:sz w:val="24"/>
        </w:rPr>
      </w:pPr>
      <w:r>
        <w:rPr>
          <w:rFonts w:ascii="宋体" w:hAnsi="宋体" w:hint="eastAsia"/>
          <w:sz w:val="24"/>
        </w:rPr>
        <w:t>4.2.4允许偏差</w:t>
      </w:r>
    </w:p>
    <w:p w14:paraId="65D3DAD9" w14:textId="77777777" w:rsidR="0097201C" w:rsidRPr="0097201C" w:rsidRDefault="0097201C" w:rsidP="0097201C">
      <w:r w:rsidRPr="0097201C">
        <w:t>给出实测结果与预期结果之间的允许偏差范围。</w:t>
      </w:r>
    </w:p>
    <w:p w14:paraId="0B7F9A0A" w14:textId="77777777" w:rsidR="0097201C" w:rsidRPr="0097201C" w:rsidRDefault="0097201C" w:rsidP="0097201C">
      <w:pPr>
        <w:numPr>
          <w:ilvl w:val="0"/>
          <w:numId w:val="70"/>
        </w:numPr>
      </w:pPr>
      <w:r w:rsidRPr="0097201C">
        <w:rPr>
          <w:b/>
          <w:bCs/>
        </w:rPr>
        <w:t>功能测试：用户注册功能</w:t>
      </w:r>
    </w:p>
    <w:p w14:paraId="394537FE" w14:textId="77777777" w:rsidR="0097201C" w:rsidRPr="0097201C" w:rsidRDefault="0097201C" w:rsidP="0097201C">
      <w:pPr>
        <w:numPr>
          <w:ilvl w:val="1"/>
          <w:numId w:val="70"/>
        </w:numPr>
      </w:pPr>
      <w:r w:rsidRPr="0097201C">
        <w:rPr>
          <w:b/>
          <w:bCs/>
        </w:rPr>
        <w:t>允许偏差：</w:t>
      </w:r>
      <w:r w:rsidRPr="0097201C">
        <w:t xml:space="preserve"> </w:t>
      </w:r>
      <w:r w:rsidRPr="0097201C">
        <w:t>响应时间</w:t>
      </w:r>
      <w:r w:rsidRPr="0097201C">
        <w:t xml:space="preserve"> ±10%</w:t>
      </w:r>
      <w:r w:rsidRPr="0097201C">
        <w:t>，提示信息字符长度偏差</w:t>
      </w:r>
      <w:r w:rsidRPr="0097201C">
        <w:t xml:space="preserve"> ±5%</w:t>
      </w:r>
      <w:r w:rsidRPr="0097201C">
        <w:t>。</w:t>
      </w:r>
    </w:p>
    <w:p w14:paraId="2F81D441" w14:textId="77777777" w:rsidR="0097201C" w:rsidRPr="0097201C" w:rsidRDefault="0097201C" w:rsidP="0097201C">
      <w:pPr>
        <w:numPr>
          <w:ilvl w:val="0"/>
          <w:numId w:val="70"/>
        </w:numPr>
      </w:pPr>
      <w:r w:rsidRPr="0097201C">
        <w:rPr>
          <w:b/>
          <w:bCs/>
        </w:rPr>
        <w:t>性能测试：订单支付功能</w:t>
      </w:r>
    </w:p>
    <w:p w14:paraId="22B8984F" w14:textId="77777777" w:rsidR="0097201C" w:rsidRPr="0097201C" w:rsidRDefault="0097201C" w:rsidP="0097201C">
      <w:pPr>
        <w:numPr>
          <w:ilvl w:val="1"/>
          <w:numId w:val="70"/>
        </w:numPr>
      </w:pPr>
      <w:r w:rsidRPr="0097201C">
        <w:rPr>
          <w:b/>
          <w:bCs/>
        </w:rPr>
        <w:t>允许偏差：</w:t>
      </w:r>
      <w:r w:rsidRPr="0097201C">
        <w:t xml:space="preserve"> </w:t>
      </w:r>
      <w:r w:rsidRPr="0097201C">
        <w:t>平均响应时间不超过</w:t>
      </w:r>
      <w:r w:rsidRPr="0097201C">
        <w:t xml:space="preserve"> 2.5 </w:t>
      </w:r>
      <w:r w:rsidRPr="0097201C">
        <w:t>秒，最大响应时间不超过</w:t>
      </w:r>
      <w:r w:rsidRPr="0097201C">
        <w:t xml:space="preserve"> 5 </w:t>
      </w:r>
      <w:r w:rsidRPr="0097201C">
        <w:t>秒。</w:t>
      </w:r>
    </w:p>
    <w:p w14:paraId="1EB7C83F" w14:textId="77777777" w:rsidR="0097201C" w:rsidRPr="0097201C" w:rsidRDefault="0097201C" w:rsidP="0097201C">
      <w:pPr>
        <w:numPr>
          <w:ilvl w:val="0"/>
          <w:numId w:val="70"/>
        </w:numPr>
      </w:pPr>
      <w:r w:rsidRPr="0097201C">
        <w:rPr>
          <w:b/>
          <w:bCs/>
        </w:rPr>
        <w:t>安全性测试：</w:t>
      </w:r>
      <w:r w:rsidRPr="0097201C">
        <w:rPr>
          <w:b/>
          <w:bCs/>
        </w:rPr>
        <w:t xml:space="preserve">SQL </w:t>
      </w:r>
      <w:r w:rsidRPr="0097201C">
        <w:rPr>
          <w:b/>
          <w:bCs/>
        </w:rPr>
        <w:t>注入</w:t>
      </w:r>
    </w:p>
    <w:p w14:paraId="0B89DF8C" w14:textId="77777777" w:rsidR="0097201C" w:rsidRPr="0097201C" w:rsidRDefault="0097201C" w:rsidP="0097201C">
      <w:pPr>
        <w:numPr>
          <w:ilvl w:val="1"/>
          <w:numId w:val="70"/>
        </w:numPr>
      </w:pPr>
      <w:r w:rsidRPr="0097201C">
        <w:rPr>
          <w:b/>
          <w:bCs/>
        </w:rPr>
        <w:t>允许偏差：</w:t>
      </w:r>
      <w:r w:rsidRPr="0097201C">
        <w:t xml:space="preserve"> </w:t>
      </w:r>
      <w:r w:rsidRPr="0097201C">
        <w:t>系统错误提示内容格式可有</w:t>
      </w:r>
      <w:r w:rsidRPr="0097201C">
        <w:t xml:space="preserve"> ±10% </w:t>
      </w:r>
      <w:r w:rsidRPr="0097201C">
        <w:t>差异，但不泄露敏感信息。</w:t>
      </w:r>
    </w:p>
    <w:p w14:paraId="4351BC5A" w14:textId="77777777" w:rsidR="0097201C" w:rsidRPr="0097201C" w:rsidRDefault="0097201C" w:rsidP="0097201C">
      <w:pPr>
        <w:numPr>
          <w:ilvl w:val="0"/>
          <w:numId w:val="70"/>
        </w:numPr>
      </w:pPr>
      <w:r w:rsidRPr="0097201C">
        <w:rPr>
          <w:b/>
          <w:bCs/>
        </w:rPr>
        <w:t>兼容性测试：商品查询功能</w:t>
      </w:r>
    </w:p>
    <w:p w14:paraId="31B38EE8" w14:textId="77777777" w:rsidR="0097201C" w:rsidRPr="0097201C" w:rsidRDefault="0097201C" w:rsidP="0097201C">
      <w:pPr>
        <w:numPr>
          <w:ilvl w:val="1"/>
          <w:numId w:val="70"/>
        </w:numPr>
      </w:pPr>
      <w:r w:rsidRPr="0097201C">
        <w:rPr>
          <w:b/>
          <w:bCs/>
        </w:rPr>
        <w:t>允许偏差：</w:t>
      </w:r>
      <w:r w:rsidRPr="0097201C">
        <w:t xml:space="preserve"> </w:t>
      </w:r>
      <w:r w:rsidRPr="0097201C">
        <w:t>界面显示内容可有</w:t>
      </w:r>
      <w:r w:rsidRPr="0097201C">
        <w:t xml:space="preserve"> ±5% </w:t>
      </w:r>
      <w:r w:rsidRPr="0097201C">
        <w:t>的字体或排版差异，但功能正常。</w:t>
      </w:r>
    </w:p>
    <w:p w14:paraId="507E1553" w14:textId="77777777" w:rsidR="0097201C" w:rsidRPr="0097201C" w:rsidRDefault="0097201C" w:rsidP="0097201C">
      <w:pPr>
        <w:numPr>
          <w:ilvl w:val="0"/>
          <w:numId w:val="70"/>
        </w:numPr>
      </w:pPr>
      <w:r w:rsidRPr="0097201C">
        <w:rPr>
          <w:b/>
          <w:bCs/>
        </w:rPr>
        <w:t>回归测试：购物车添加功能</w:t>
      </w:r>
    </w:p>
    <w:p w14:paraId="6F4336C4" w14:textId="489A32F0" w:rsidR="0097201C" w:rsidRPr="0097201C" w:rsidRDefault="0097201C" w:rsidP="0097201C">
      <w:pPr>
        <w:numPr>
          <w:ilvl w:val="1"/>
          <w:numId w:val="70"/>
        </w:numPr>
      </w:pPr>
      <w:r w:rsidRPr="0097201C">
        <w:rPr>
          <w:b/>
          <w:bCs/>
        </w:rPr>
        <w:t>允许偏差：</w:t>
      </w:r>
      <w:r w:rsidRPr="0097201C">
        <w:t xml:space="preserve"> </w:t>
      </w:r>
      <w:r w:rsidRPr="0097201C">
        <w:t>操作完成时间不超过预期时间</w:t>
      </w:r>
      <w:r w:rsidRPr="0097201C">
        <w:t xml:space="preserve"> ±10%</w:t>
      </w:r>
      <w:r w:rsidRPr="0097201C">
        <w:t>。</w:t>
      </w:r>
    </w:p>
    <w:p w14:paraId="769BC6A4" w14:textId="77777777" w:rsidR="005E3A56" w:rsidRDefault="00000000">
      <w:pPr>
        <w:pStyle w:val="2"/>
        <w:rPr>
          <w:rFonts w:ascii="宋体" w:eastAsia="宋体" w:hAnsi="宋体" w:hint="eastAsia"/>
        </w:rPr>
      </w:pPr>
      <w:bookmarkStart w:id="18" w:name="_Toc506967670"/>
      <w:r>
        <w:rPr>
          <w:rFonts w:ascii="宋体" w:eastAsia="宋体" w:hAnsi="宋体" w:hint="eastAsia"/>
        </w:rPr>
        <w:t>4.3进度</w:t>
      </w:r>
      <w:bookmarkEnd w:id="18"/>
    </w:p>
    <w:p w14:paraId="235FA907" w14:textId="42B69885" w:rsidR="0097201C" w:rsidRPr="0097201C" w:rsidRDefault="0097201C" w:rsidP="0097201C">
      <w:r w:rsidRPr="0097201C">
        <w:rPr>
          <w:b/>
          <w:bCs/>
        </w:rPr>
        <w:t>功能测试</w:t>
      </w:r>
    </w:p>
    <w:p w14:paraId="27E43FC5" w14:textId="77777777" w:rsidR="0097201C" w:rsidRPr="0097201C" w:rsidRDefault="0097201C" w:rsidP="0097201C">
      <w:pPr>
        <w:numPr>
          <w:ilvl w:val="0"/>
          <w:numId w:val="71"/>
        </w:numPr>
      </w:pPr>
      <w:r w:rsidRPr="0097201C">
        <w:rPr>
          <w:b/>
          <w:bCs/>
        </w:rPr>
        <w:lastRenderedPageBreak/>
        <w:t>开始时间：</w:t>
      </w:r>
      <w:r w:rsidRPr="0097201C">
        <w:t xml:space="preserve"> </w:t>
      </w:r>
      <w:r w:rsidRPr="0097201C">
        <w:t>项目开发完成后的第</w:t>
      </w:r>
      <w:r w:rsidRPr="0097201C">
        <w:t>1</w:t>
      </w:r>
      <w:r w:rsidRPr="0097201C">
        <w:t>周</w:t>
      </w:r>
    </w:p>
    <w:p w14:paraId="7A6F3451" w14:textId="77777777" w:rsidR="0097201C" w:rsidRPr="0097201C" w:rsidRDefault="0097201C" w:rsidP="0097201C">
      <w:pPr>
        <w:numPr>
          <w:ilvl w:val="0"/>
          <w:numId w:val="71"/>
        </w:numPr>
      </w:pPr>
      <w:r w:rsidRPr="0097201C">
        <w:rPr>
          <w:b/>
          <w:bCs/>
        </w:rPr>
        <w:t>结束时间：</w:t>
      </w:r>
      <w:r w:rsidRPr="0097201C">
        <w:t xml:space="preserve"> </w:t>
      </w:r>
      <w:r w:rsidRPr="0097201C">
        <w:t>项目开发完成后的第</w:t>
      </w:r>
      <w:r w:rsidRPr="0097201C">
        <w:t>2</w:t>
      </w:r>
      <w:r w:rsidRPr="0097201C">
        <w:t>周</w:t>
      </w:r>
    </w:p>
    <w:p w14:paraId="1736F9C5" w14:textId="77777777" w:rsidR="0097201C" w:rsidRPr="0097201C" w:rsidRDefault="0097201C" w:rsidP="0097201C">
      <w:pPr>
        <w:numPr>
          <w:ilvl w:val="0"/>
          <w:numId w:val="71"/>
        </w:numPr>
      </w:pPr>
      <w:r w:rsidRPr="0097201C">
        <w:rPr>
          <w:b/>
          <w:bCs/>
        </w:rPr>
        <w:t>目标：</w:t>
      </w:r>
      <w:r w:rsidRPr="0097201C">
        <w:t xml:space="preserve"> </w:t>
      </w:r>
      <w:r w:rsidRPr="0097201C">
        <w:t>完成全部核心功能模块的测试并提交测试报告。</w:t>
      </w:r>
    </w:p>
    <w:p w14:paraId="3318B53D" w14:textId="794D70EE" w:rsidR="0097201C" w:rsidRPr="0097201C" w:rsidRDefault="0097201C" w:rsidP="0097201C">
      <w:r w:rsidRPr="0097201C">
        <w:rPr>
          <w:b/>
          <w:bCs/>
        </w:rPr>
        <w:t>性能测试</w:t>
      </w:r>
    </w:p>
    <w:p w14:paraId="55EDA140" w14:textId="77777777" w:rsidR="0097201C" w:rsidRPr="0097201C" w:rsidRDefault="0097201C" w:rsidP="0097201C">
      <w:pPr>
        <w:numPr>
          <w:ilvl w:val="0"/>
          <w:numId w:val="72"/>
        </w:numPr>
      </w:pPr>
      <w:r w:rsidRPr="0097201C">
        <w:rPr>
          <w:b/>
          <w:bCs/>
        </w:rPr>
        <w:t>开始时间：</w:t>
      </w:r>
      <w:r w:rsidRPr="0097201C">
        <w:t xml:space="preserve"> </w:t>
      </w:r>
      <w:r w:rsidRPr="0097201C">
        <w:t>功能测试完成后第</w:t>
      </w:r>
      <w:r w:rsidRPr="0097201C">
        <w:t>1</w:t>
      </w:r>
      <w:r w:rsidRPr="0097201C">
        <w:t>周</w:t>
      </w:r>
    </w:p>
    <w:p w14:paraId="18500804" w14:textId="77777777" w:rsidR="0097201C" w:rsidRPr="0097201C" w:rsidRDefault="0097201C" w:rsidP="0097201C">
      <w:pPr>
        <w:numPr>
          <w:ilvl w:val="0"/>
          <w:numId w:val="72"/>
        </w:numPr>
      </w:pPr>
      <w:r w:rsidRPr="0097201C">
        <w:rPr>
          <w:b/>
          <w:bCs/>
        </w:rPr>
        <w:t>结束时间：</w:t>
      </w:r>
      <w:r w:rsidRPr="0097201C">
        <w:t xml:space="preserve"> </w:t>
      </w:r>
      <w:r w:rsidRPr="0097201C">
        <w:t>功能测试完成后第</w:t>
      </w:r>
      <w:r w:rsidRPr="0097201C">
        <w:t>2</w:t>
      </w:r>
      <w:r w:rsidRPr="0097201C">
        <w:t>周</w:t>
      </w:r>
    </w:p>
    <w:p w14:paraId="51504D48" w14:textId="77777777" w:rsidR="0097201C" w:rsidRPr="0097201C" w:rsidRDefault="0097201C" w:rsidP="0097201C">
      <w:pPr>
        <w:numPr>
          <w:ilvl w:val="0"/>
          <w:numId w:val="72"/>
        </w:numPr>
      </w:pPr>
      <w:r w:rsidRPr="0097201C">
        <w:rPr>
          <w:b/>
          <w:bCs/>
        </w:rPr>
        <w:t>目标：</w:t>
      </w:r>
      <w:r w:rsidRPr="0097201C">
        <w:t xml:space="preserve"> </w:t>
      </w:r>
      <w:r w:rsidRPr="0097201C">
        <w:t>测试关键场景的响应时间与系统承载能力，优化性能瓶颈。</w:t>
      </w:r>
    </w:p>
    <w:p w14:paraId="10B1961B" w14:textId="19E1C136" w:rsidR="0097201C" w:rsidRPr="0097201C" w:rsidRDefault="0097201C" w:rsidP="0097201C">
      <w:r w:rsidRPr="0097201C">
        <w:rPr>
          <w:b/>
          <w:bCs/>
        </w:rPr>
        <w:t>安全性测试</w:t>
      </w:r>
    </w:p>
    <w:p w14:paraId="07D84036" w14:textId="77777777" w:rsidR="0097201C" w:rsidRPr="0097201C" w:rsidRDefault="0097201C" w:rsidP="0097201C">
      <w:pPr>
        <w:numPr>
          <w:ilvl w:val="0"/>
          <w:numId w:val="73"/>
        </w:numPr>
      </w:pPr>
      <w:r w:rsidRPr="0097201C">
        <w:rPr>
          <w:b/>
          <w:bCs/>
        </w:rPr>
        <w:t>开始时间：</w:t>
      </w:r>
      <w:r w:rsidRPr="0097201C">
        <w:t xml:space="preserve"> </w:t>
      </w:r>
      <w:r w:rsidRPr="0097201C">
        <w:t>性能测试完成后第</w:t>
      </w:r>
      <w:r w:rsidRPr="0097201C">
        <w:t>1</w:t>
      </w:r>
      <w:r w:rsidRPr="0097201C">
        <w:t>周</w:t>
      </w:r>
    </w:p>
    <w:p w14:paraId="0E240627" w14:textId="77777777" w:rsidR="0097201C" w:rsidRPr="0097201C" w:rsidRDefault="0097201C" w:rsidP="0097201C">
      <w:pPr>
        <w:numPr>
          <w:ilvl w:val="0"/>
          <w:numId w:val="73"/>
        </w:numPr>
      </w:pPr>
      <w:r w:rsidRPr="0097201C">
        <w:rPr>
          <w:b/>
          <w:bCs/>
        </w:rPr>
        <w:t>结束时间：</w:t>
      </w:r>
      <w:r w:rsidRPr="0097201C">
        <w:t xml:space="preserve"> </w:t>
      </w:r>
      <w:r w:rsidRPr="0097201C">
        <w:t>性能测试完成后第</w:t>
      </w:r>
      <w:r w:rsidRPr="0097201C">
        <w:t>2</w:t>
      </w:r>
      <w:r w:rsidRPr="0097201C">
        <w:t>周</w:t>
      </w:r>
    </w:p>
    <w:p w14:paraId="170CB1EE" w14:textId="77777777" w:rsidR="0097201C" w:rsidRPr="0097201C" w:rsidRDefault="0097201C" w:rsidP="0097201C">
      <w:pPr>
        <w:numPr>
          <w:ilvl w:val="0"/>
          <w:numId w:val="73"/>
        </w:numPr>
      </w:pPr>
      <w:r w:rsidRPr="0097201C">
        <w:rPr>
          <w:b/>
          <w:bCs/>
        </w:rPr>
        <w:t>目标：</w:t>
      </w:r>
      <w:r w:rsidRPr="0097201C">
        <w:t xml:space="preserve"> </w:t>
      </w:r>
      <w:r w:rsidRPr="0097201C">
        <w:t>验证系统的安全性，修复潜在漏洞。</w:t>
      </w:r>
    </w:p>
    <w:p w14:paraId="5D12ADEF" w14:textId="6AA7F1B1" w:rsidR="0097201C" w:rsidRPr="0097201C" w:rsidRDefault="0097201C" w:rsidP="0097201C">
      <w:r w:rsidRPr="0097201C">
        <w:rPr>
          <w:b/>
          <w:bCs/>
        </w:rPr>
        <w:t>兼容性测试</w:t>
      </w:r>
    </w:p>
    <w:p w14:paraId="30A785B0" w14:textId="77777777" w:rsidR="0097201C" w:rsidRPr="0097201C" w:rsidRDefault="0097201C" w:rsidP="0097201C">
      <w:pPr>
        <w:numPr>
          <w:ilvl w:val="0"/>
          <w:numId w:val="74"/>
        </w:numPr>
      </w:pPr>
      <w:r w:rsidRPr="0097201C">
        <w:rPr>
          <w:b/>
          <w:bCs/>
        </w:rPr>
        <w:t>开始时间：</w:t>
      </w:r>
      <w:r w:rsidRPr="0097201C">
        <w:t xml:space="preserve"> </w:t>
      </w:r>
      <w:r w:rsidRPr="0097201C">
        <w:t>性能测试完成后第</w:t>
      </w:r>
      <w:r w:rsidRPr="0097201C">
        <w:t>2</w:t>
      </w:r>
      <w:r w:rsidRPr="0097201C">
        <w:t>周</w:t>
      </w:r>
    </w:p>
    <w:p w14:paraId="25C07EF1" w14:textId="77777777" w:rsidR="0097201C" w:rsidRPr="0097201C" w:rsidRDefault="0097201C" w:rsidP="0097201C">
      <w:pPr>
        <w:numPr>
          <w:ilvl w:val="0"/>
          <w:numId w:val="74"/>
        </w:numPr>
      </w:pPr>
      <w:r w:rsidRPr="0097201C">
        <w:rPr>
          <w:b/>
          <w:bCs/>
        </w:rPr>
        <w:t>结束时间：</w:t>
      </w:r>
      <w:r w:rsidRPr="0097201C">
        <w:t xml:space="preserve"> </w:t>
      </w:r>
      <w:r w:rsidRPr="0097201C">
        <w:t>安全性测试完成后的第</w:t>
      </w:r>
      <w:r w:rsidRPr="0097201C">
        <w:t>1</w:t>
      </w:r>
      <w:r w:rsidRPr="0097201C">
        <w:t>周</w:t>
      </w:r>
    </w:p>
    <w:p w14:paraId="64D29A65" w14:textId="77777777" w:rsidR="0097201C" w:rsidRPr="0097201C" w:rsidRDefault="0097201C" w:rsidP="0097201C">
      <w:pPr>
        <w:numPr>
          <w:ilvl w:val="0"/>
          <w:numId w:val="74"/>
        </w:numPr>
      </w:pPr>
      <w:r w:rsidRPr="0097201C">
        <w:rPr>
          <w:b/>
          <w:bCs/>
        </w:rPr>
        <w:t>目标：</w:t>
      </w:r>
      <w:r w:rsidRPr="0097201C">
        <w:t xml:space="preserve"> </w:t>
      </w:r>
      <w:r w:rsidRPr="0097201C">
        <w:t>确保系统在不同设备和浏览器上表现一致。</w:t>
      </w:r>
    </w:p>
    <w:p w14:paraId="7E7A1364" w14:textId="5EFFA6F4" w:rsidR="0097201C" w:rsidRPr="0097201C" w:rsidRDefault="0097201C" w:rsidP="0097201C">
      <w:r w:rsidRPr="0097201C">
        <w:rPr>
          <w:b/>
          <w:bCs/>
        </w:rPr>
        <w:t>回归测试</w:t>
      </w:r>
    </w:p>
    <w:p w14:paraId="2C46E974" w14:textId="77777777" w:rsidR="0097201C" w:rsidRPr="0097201C" w:rsidRDefault="0097201C" w:rsidP="0097201C">
      <w:pPr>
        <w:numPr>
          <w:ilvl w:val="0"/>
          <w:numId w:val="75"/>
        </w:numPr>
      </w:pPr>
      <w:r w:rsidRPr="0097201C">
        <w:rPr>
          <w:b/>
          <w:bCs/>
        </w:rPr>
        <w:t>开始时间：</w:t>
      </w:r>
      <w:r w:rsidRPr="0097201C">
        <w:t xml:space="preserve"> </w:t>
      </w:r>
      <w:r w:rsidRPr="0097201C">
        <w:t>每次功能修改或新增完成后</w:t>
      </w:r>
    </w:p>
    <w:p w14:paraId="3776C003" w14:textId="77777777" w:rsidR="0097201C" w:rsidRPr="0097201C" w:rsidRDefault="0097201C" w:rsidP="0097201C">
      <w:pPr>
        <w:numPr>
          <w:ilvl w:val="0"/>
          <w:numId w:val="75"/>
        </w:numPr>
      </w:pPr>
      <w:r w:rsidRPr="0097201C">
        <w:rPr>
          <w:b/>
          <w:bCs/>
        </w:rPr>
        <w:t>结束时间：</w:t>
      </w:r>
      <w:r w:rsidRPr="0097201C">
        <w:t xml:space="preserve"> </w:t>
      </w:r>
      <w:r w:rsidRPr="0097201C">
        <w:t>项目交付前</w:t>
      </w:r>
      <w:r w:rsidRPr="0097201C">
        <w:t>1</w:t>
      </w:r>
      <w:r w:rsidRPr="0097201C">
        <w:t>周</w:t>
      </w:r>
    </w:p>
    <w:p w14:paraId="60E20C2E" w14:textId="14AC1BD8" w:rsidR="0097201C" w:rsidRPr="0097201C" w:rsidRDefault="0097201C" w:rsidP="0097201C">
      <w:pPr>
        <w:numPr>
          <w:ilvl w:val="0"/>
          <w:numId w:val="75"/>
        </w:numPr>
      </w:pPr>
      <w:r w:rsidRPr="0097201C">
        <w:rPr>
          <w:b/>
          <w:bCs/>
        </w:rPr>
        <w:t>目标：</w:t>
      </w:r>
      <w:r w:rsidRPr="0097201C">
        <w:t xml:space="preserve"> </w:t>
      </w:r>
      <w:r w:rsidRPr="0097201C">
        <w:t>确保新功能不破坏已有功能。</w:t>
      </w:r>
    </w:p>
    <w:p w14:paraId="51207CAF" w14:textId="77777777" w:rsidR="005E3A56" w:rsidRDefault="00000000">
      <w:pPr>
        <w:pStyle w:val="2"/>
        <w:rPr>
          <w:rFonts w:ascii="宋体" w:eastAsia="宋体" w:hAnsi="宋体" w:hint="eastAsia"/>
        </w:rPr>
      </w:pPr>
      <w:bookmarkStart w:id="19" w:name="_Toc506967671"/>
      <w:r>
        <w:rPr>
          <w:rFonts w:ascii="宋体" w:eastAsia="宋体" w:hAnsi="宋体" w:hint="eastAsia"/>
        </w:rPr>
        <w:t>4.4条件</w:t>
      </w:r>
      <w:bookmarkEnd w:id="19"/>
    </w:p>
    <w:p w14:paraId="3631C258" w14:textId="53DC9C41" w:rsidR="0097201C" w:rsidRPr="0097201C" w:rsidRDefault="0097201C" w:rsidP="0097201C">
      <w:pPr>
        <w:rPr>
          <w:rFonts w:ascii="宋体" w:hAnsi="宋体" w:hint="eastAsia"/>
        </w:rPr>
      </w:pPr>
      <w:r w:rsidRPr="0097201C">
        <w:rPr>
          <w:rFonts w:ascii="宋体" w:hAnsi="宋体"/>
        </w:rPr>
        <w:t></w:t>
      </w:r>
      <w:r w:rsidRPr="0097201C">
        <w:rPr>
          <w:rFonts w:ascii="宋体" w:hAnsi="宋体"/>
          <w:b/>
          <w:bCs/>
        </w:rPr>
        <w:t>设备</w:t>
      </w:r>
    </w:p>
    <w:p w14:paraId="2DF984DC" w14:textId="77777777" w:rsidR="0097201C" w:rsidRPr="0097201C" w:rsidRDefault="0097201C" w:rsidP="0097201C">
      <w:pPr>
        <w:numPr>
          <w:ilvl w:val="0"/>
          <w:numId w:val="76"/>
        </w:numPr>
        <w:rPr>
          <w:rFonts w:ascii="宋体" w:hAnsi="宋体" w:hint="eastAsia"/>
        </w:rPr>
      </w:pPr>
      <w:r w:rsidRPr="0097201C">
        <w:rPr>
          <w:rFonts w:ascii="宋体" w:hAnsi="宋体"/>
        </w:rPr>
        <w:t>服务器设备：1台测试环境服务器，配置与生产环境一致。</w:t>
      </w:r>
    </w:p>
    <w:p w14:paraId="586AAC0F" w14:textId="47D1B71E" w:rsidR="0097201C" w:rsidRPr="0097201C" w:rsidRDefault="0097201C" w:rsidP="0097201C">
      <w:pPr>
        <w:numPr>
          <w:ilvl w:val="0"/>
          <w:numId w:val="76"/>
        </w:numPr>
        <w:rPr>
          <w:rFonts w:ascii="宋体" w:hAnsi="宋体" w:hint="eastAsia"/>
        </w:rPr>
      </w:pPr>
      <w:r w:rsidRPr="0097201C">
        <w:rPr>
          <w:rFonts w:ascii="宋体" w:hAnsi="宋体"/>
        </w:rPr>
        <w:t>客户端设备：包含Windows PC、Android设备、iOS设备。</w:t>
      </w:r>
    </w:p>
    <w:p w14:paraId="0F57A7E0" w14:textId="77777777" w:rsidR="0097201C" w:rsidRPr="0097201C" w:rsidRDefault="0097201C" w:rsidP="0097201C">
      <w:pPr>
        <w:numPr>
          <w:ilvl w:val="0"/>
          <w:numId w:val="76"/>
        </w:numPr>
        <w:rPr>
          <w:rFonts w:ascii="宋体" w:hAnsi="宋体" w:hint="eastAsia"/>
        </w:rPr>
      </w:pPr>
      <w:r w:rsidRPr="0097201C">
        <w:rPr>
          <w:rFonts w:ascii="宋体" w:hAnsi="宋体"/>
        </w:rPr>
        <w:t>浏览器版本：最新版本的Chrome、Firefox、Safari、Edge。</w:t>
      </w:r>
    </w:p>
    <w:p w14:paraId="30CFE97C" w14:textId="67399528" w:rsidR="0097201C" w:rsidRPr="0097201C" w:rsidRDefault="0097201C" w:rsidP="0097201C">
      <w:pPr>
        <w:rPr>
          <w:rFonts w:ascii="宋体" w:hAnsi="宋体" w:hint="eastAsia"/>
        </w:rPr>
      </w:pPr>
      <w:r w:rsidRPr="0097201C">
        <w:rPr>
          <w:rFonts w:ascii="宋体" w:hAnsi="宋体"/>
        </w:rPr>
        <w:t></w:t>
      </w:r>
      <w:r w:rsidRPr="0097201C">
        <w:rPr>
          <w:rFonts w:ascii="宋体" w:hAnsi="宋体"/>
          <w:b/>
          <w:bCs/>
        </w:rPr>
        <w:t>软件</w:t>
      </w:r>
    </w:p>
    <w:p w14:paraId="333CFADC" w14:textId="77777777" w:rsidR="0097201C" w:rsidRPr="0097201C" w:rsidRDefault="0097201C" w:rsidP="0097201C">
      <w:pPr>
        <w:numPr>
          <w:ilvl w:val="0"/>
          <w:numId w:val="77"/>
        </w:numPr>
        <w:rPr>
          <w:rFonts w:ascii="宋体" w:hAnsi="宋体" w:hint="eastAsia"/>
        </w:rPr>
      </w:pPr>
      <w:r w:rsidRPr="0097201C">
        <w:rPr>
          <w:rFonts w:ascii="宋体" w:hAnsi="宋体"/>
        </w:rPr>
        <w:t>测试管理工具：Jira、TestRail等。</w:t>
      </w:r>
    </w:p>
    <w:p w14:paraId="4570A855" w14:textId="77777777" w:rsidR="0097201C" w:rsidRPr="0097201C" w:rsidRDefault="0097201C" w:rsidP="0097201C">
      <w:pPr>
        <w:numPr>
          <w:ilvl w:val="0"/>
          <w:numId w:val="77"/>
        </w:numPr>
        <w:rPr>
          <w:rFonts w:ascii="宋体" w:hAnsi="宋体" w:hint="eastAsia"/>
        </w:rPr>
      </w:pPr>
      <w:r w:rsidRPr="0097201C">
        <w:rPr>
          <w:rFonts w:ascii="宋体" w:hAnsi="宋体"/>
        </w:rPr>
        <w:t>性能测试工具：JMeter、LoadRunner等。</w:t>
      </w:r>
    </w:p>
    <w:p w14:paraId="0DF699A0" w14:textId="77777777" w:rsidR="0097201C" w:rsidRPr="0097201C" w:rsidRDefault="0097201C" w:rsidP="0097201C">
      <w:pPr>
        <w:numPr>
          <w:ilvl w:val="0"/>
          <w:numId w:val="77"/>
        </w:numPr>
        <w:rPr>
          <w:rFonts w:ascii="宋体" w:hAnsi="宋体" w:hint="eastAsia"/>
        </w:rPr>
      </w:pPr>
      <w:r w:rsidRPr="0097201C">
        <w:rPr>
          <w:rFonts w:ascii="宋体" w:hAnsi="宋体"/>
        </w:rPr>
        <w:t>安全测试工具：Burp Suite、OWASP ZAP等。</w:t>
      </w:r>
    </w:p>
    <w:p w14:paraId="4870534F" w14:textId="77777777" w:rsidR="0097201C" w:rsidRPr="0097201C" w:rsidRDefault="0097201C" w:rsidP="0097201C">
      <w:pPr>
        <w:numPr>
          <w:ilvl w:val="0"/>
          <w:numId w:val="77"/>
        </w:numPr>
        <w:rPr>
          <w:rFonts w:ascii="宋体" w:hAnsi="宋体" w:hint="eastAsia"/>
        </w:rPr>
      </w:pPr>
      <w:r w:rsidRPr="0097201C">
        <w:rPr>
          <w:rFonts w:ascii="宋体" w:hAnsi="宋体"/>
        </w:rPr>
        <w:t>自动化测试工具：Selenium、Appium。</w:t>
      </w:r>
    </w:p>
    <w:p w14:paraId="1838E2C8" w14:textId="7048C1D5" w:rsidR="0097201C" w:rsidRPr="0097201C" w:rsidRDefault="0097201C" w:rsidP="0097201C">
      <w:pPr>
        <w:rPr>
          <w:rFonts w:ascii="宋体" w:hAnsi="宋体" w:hint="eastAsia"/>
        </w:rPr>
      </w:pPr>
      <w:r w:rsidRPr="0097201C">
        <w:rPr>
          <w:rFonts w:ascii="宋体" w:hAnsi="宋体"/>
        </w:rPr>
        <w:t></w:t>
      </w:r>
      <w:r w:rsidRPr="0097201C">
        <w:rPr>
          <w:rFonts w:ascii="宋体" w:hAnsi="宋体"/>
          <w:b/>
          <w:bCs/>
        </w:rPr>
        <w:t>人员</w:t>
      </w:r>
    </w:p>
    <w:p w14:paraId="5960C768" w14:textId="77777777" w:rsidR="0097201C" w:rsidRPr="0097201C" w:rsidRDefault="0097201C" w:rsidP="0097201C">
      <w:pPr>
        <w:numPr>
          <w:ilvl w:val="0"/>
          <w:numId w:val="78"/>
        </w:numPr>
        <w:rPr>
          <w:rFonts w:ascii="宋体" w:hAnsi="宋体" w:hint="eastAsia"/>
        </w:rPr>
      </w:pPr>
      <w:r w:rsidRPr="0097201C">
        <w:rPr>
          <w:rFonts w:ascii="宋体" w:hAnsi="宋体"/>
        </w:rPr>
        <w:t>测试经理：1名，负责总体测试进度的管理和资源分配。</w:t>
      </w:r>
    </w:p>
    <w:p w14:paraId="45223FB6" w14:textId="77777777" w:rsidR="0097201C" w:rsidRPr="0097201C" w:rsidRDefault="0097201C" w:rsidP="0097201C">
      <w:pPr>
        <w:numPr>
          <w:ilvl w:val="0"/>
          <w:numId w:val="78"/>
        </w:numPr>
        <w:rPr>
          <w:rFonts w:ascii="宋体" w:hAnsi="宋体" w:hint="eastAsia"/>
        </w:rPr>
      </w:pPr>
      <w:r w:rsidRPr="0097201C">
        <w:rPr>
          <w:rFonts w:ascii="宋体" w:hAnsi="宋体"/>
        </w:rPr>
        <w:t>开发支持：1~2名，协助定位并解决测试中发现的问题。</w:t>
      </w:r>
    </w:p>
    <w:p w14:paraId="4DF2FDDC" w14:textId="01DC65EF" w:rsidR="0097201C" w:rsidRPr="0097201C" w:rsidRDefault="0097201C" w:rsidP="0097201C">
      <w:pPr>
        <w:rPr>
          <w:rFonts w:ascii="宋体" w:hAnsi="宋体" w:hint="eastAsia"/>
        </w:rPr>
      </w:pPr>
      <w:r w:rsidRPr="0097201C">
        <w:rPr>
          <w:rFonts w:ascii="宋体" w:hAnsi="宋体"/>
        </w:rPr>
        <w:t></w:t>
      </w:r>
      <w:r w:rsidRPr="0097201C">
        <w:rPr>
          <w:rFonts w:ascii="宋体" w:hAnsi="宋体"/>
          <w:b/>
          <w:bCs/>
        </w:rPr>
        <w:t>网络</w:t>
      </w:r>
    </w:p>
    <w:p w14:paraId="1A322095" w14:textId="1C01227D" w:rsidR="0097201C" w:rsidRPr="0097201C" w:rsidRDefault="0097201C" w:rsidP="0097201C">
      <w:pPr>
        <w:numPr>
          <w:ilvl w:val="0"/>
          <w:numId w:val="79"/>
        </w:numPr>
        <w:rPr>
          <w:rFonts w:ascii="宋体" w:hAnsi="宋体" w:hint="eastAsia"/>
        </w:rPr>
      </w:pPr>
      <w:r w:rsidRPr="0097201C">
        <w:rPr>
          <w:rFonts w:ascii="宋体" w:hAnsi="宋体"/>
        </w:rPr>
        <w:t>测试环境网络需与生产环境相仿，以保证测试结果的可靠性。</w:t>
      </w:r>
    </w:p>
    <w:p w14:paraId="79B1DA35" w14:textId="77777777" w:rsidR="005E3A56" w:rsidRDefault="00000000">
      <w:pPr>
        <w:pStyle w:val="2"/>
        <w:rPr>
          <w:rFonts w:ascii="宋体" w:eastAsia="宋体" w:hAnsi="宋体" w:hint="eastAsia"/>
        </w:rPr>
      </w:pPr>
      <w:bookmarkStart w:id="20" w:name="_Toc506967672"/>
      <w:r>
        <w:rPr>
          <w:rFonts w:ascii="宋体" w:eastAsia="宋体" w:hAnsi="宋体" w:hint="eastAsia"/>
        </w:rPr>
        <w:t>4.5测试资料</w:t>
      </w:r>
      <w:bookmarkEnd w:id="20"/>
    </w:p>
    <w:p w14:paraId="0BE0075B" w14:textId="77777777" w:rsidR="0097201C" w:rsidRPr="0097201C" w:rsidRDefault="0097201C" w:rsidP="0097201C">
      <w:pPr>
        <w:rPr>
          <w:rFonts w:ascii="宋体" w:hAnsi="宋体" w:hint="eastAsia"/>
        </w:rPr>
      </w:pPr>
      <w:r w:rsidRPr="0097201C">
        <w:rPr>
          <w:rFonts w:ascii="宋体" w:hAnsi="宋体"/>
        </w:rPr>
        <w:t>测试所需的资料包括以下内容：</w:t>
      </w:r>
    </w:p>
    <w:p w14:paraId="2C86EDC0" w14:textId="77777777" w:rsidR="0097201C" w:rsidRPr="0097201C" w:rsidRDefault="0097201C" w:rsidP="0097201C">
      <w:pPr>
        <w:numPr>
          <w:ilvl w:val="0"/>
          <w:numId w:val="80"/>
        </w:numPr>
        <w:rPr>
          <w:rFonts w:ascii="宋体" w:hAnsi="宋体" w:hint="eastAsia"/>
        </w:rPr>
      </w:pPr>
      <w:r w:rsidRPr="0097201C">
        <w:rPr>
          <w:rFonts w:ascii="宋体" w:hAnsi="宋体"/>
          <w:b/>
          <w:bCs/>
        </w:rPr>
        <w:t>需求文档</w:t>
      </w:r>
    </w:p>
    <w:p w14:paraId="4F5BA15C" w14:textId="77777777" w:rsidR="0097201C" w:rsidRPr="0097201C" w:rsidRDefault="0097201C" w:rsidP="0097201C">
      <w:pPr>
        <w:numPr>
          <w:ilvl w:val="1"/>
          <w:numId w:val="80"/>
        </w:numPr>
        <w:rPr>
          <w:rFonts w:ascii="宋体" w:hAnsi="宋体" w:hint="eastAsia"/>
        </w:rPr>
      </w:pPr>
      <w:r w:rsidRPr="0097201C">
        <w:rPr>
          <w:rFonts w:ascii="宋体" w:hAnsi="宋体"/>
        </w:rPr>
        <w:t>包含系统功能需求说明和非功能性需求说明。</w:t>
      </w:r>
    </w:p>
    <w:p w14:paraId="094A329F" w14:textId="77777777" w:rsidR="0097201C" w:rsidRPr="0097201C" w:rsidRDefault="0097201C" w:rsidP="0097201C">
      <w:pPr>
        <w:numPr>
          <w:ilvl w:val="0"/>
          <w:numId w:val="80"/>
        </w:numPr>
        <w:rPr>
          <w:rFonts w:ascii="宋体" w:hAnsi="宋体" w:hint="eastAsia"/>
        </w:rPr>
      </w:pPr>
      <w:r w:rsidRPr="0097201C">
        <w:rPr>
          <w:rFonts w:ascii="宋体" w:hAnsi="宋体"/>
          <w:b/>
          <w:bCs/>
        </w:rPr>
        <w:t>设计文档</w:t>
      </w:r>
    </w:p>
    <w:p w14:paraId="7E84BC53" w14:textId="77777777" w:rsidR="0097201C" w:rsidRPr="0097201C" w:rsidRDefault="0097201C" w:rsidP="0097201C">
      <w:pPr>
        <w:numPr>
          <w:ilvl w:val="1"/>
          <w:numId w:val="80"/>
        </w:numPr>
        <w:rPr>
          <w:rFonts w:ascii="宋体" w:hAnsi="宋体" w:hint="eastAsia"/>
        </w:rPr>
      </w:pPr>
      <w:r w:rsidRPr="0097201C">
        <w:rPr>
          <w:rFonts w:ascii="宋体" w:hAnsi="宋体"/>
        </w:rPr>
        <w:lastRenderedPageBreak/>
        <w:t>系统架构图、数据库设计文档、接口文档等。</w:t>
      </w:r>
    </w:p>
    <w:p w14:paraId="4539AFB1" w14:textId="77777777" w:rsidR="0097201C" w:rsidRPr="0097201C" w:rsidRDefault="0097201C" w:rsidP="0097201C">
      <w:pPr>
        <w:numPr>
          <w:ilvl w:val="0"/>
          <w:numId w:val="80"/>
        </w:numPr>
        <w:rPr>
          <w:rFonts w:ascii="宋体" w:hAnsi="宋体" w:hint="eastAsia"/>
        </w:rPr>
      </w:pPr>
      <w:r w:rsidRPr="0097201C">
        <w:rPr>
          <w:rFonts w:ascii="宋体" w:hAnsi="宋体"/>
          <w:b/>
          <w:bCs/>
        </w:rPr>
        <w:t>测试计划</w:t>
      </w:r>
    </w:p>
    <w:p w14:paraId="5115F6BC" w14:textId="77777777" w:rsidR="0097201C" w:rsidRPr="0097201C" w:rsidRDefault="0097201C" w:rsidP="0097201C">
      <w:pPr>
        <w:numPr>
          <w:ilvl w:val="1"/>
          <w:numId w:val="80"/>
        </w:numPr>
        <w:rPr>
          <w:rFonts w:ascii="宋体" w:hAnsi="宋体" w:hint="eastAsia"/>
        </w:rPr>
      </w:pPr>
      <w:r w:rsidRPr="0097201C">
        <w:rPr>
          <w:rFonts w:ascii="宋体" w:hAnsi="宋体"/>
        </w:rPr>
        <w:t>包含测试目标、测试范围、测试策略、测试资源和测试进度的详细描述。</w:t>
      </w:r>
    </w:p>
    <w:p w14:paraId="52A7778B" w14:textId="77777777" w:rsidR="0097201C" w:rsidRPr="0097201C" w:rsidRDefault="0097201C" w:rsidP="0097201C">
      <w:pPr>
        <w:numPr>
          <w:ilvl w:val="0"/>
          <w:numId w:val="80"/>
        </w:numPr>
        <w:rPr>
          <w:rFonts w:ascii="宋体" w:hAnsi="宋体" w:hint="eastAsia"/>
        </w:rPr>
      </w:pPr>
      <w:r w:rsidRPr="0097201C">
        <w:rPr>
          <w:rFonts w:ascii="宋体" w:hAnsi="宋体"/>
          <w:b/>
          <w:bCs/>
        </w:rPr>
        <w:t>测试用例</w:t>
      </w:r>
    </w:p>
    <w:p w14:paraId="7DA1E2E3" w14:textId="77777777" w:rsidR="0097201C" w:rsidRPr="0097201C" w:rsidRDefault="0097201C" w:rsidP="0097201C">
      <w:pPr>
        <w:numPr>
          <w:ilvl w:val="1"/>
          <w:numId w:val="80"/>
        </w:numPr>
        <w:rPr>
          <w:rFonts w:ascii="宋体" w:hAnsi="宋体" w:hint="eastAsia"/>
        </w:rPr>
      </w:pPr>
      <w:r w:rsidRPr="0097201C">
        <w:rPr>
          <w:rFonts w:ascii="宋体" w:hAnsi="宋体"/>
        </w:rPr>
        <w:t>针对每个功能模块和非功能性需求编写的测试用例，包括输入、输出、操作步骤和预期结果。</w:t>
      </w:r>
    </w:p>
    <w:p w14:paraId="468A2509" w14:textId="77777777" w:rsidR="0097201C" w:rsidRPr="0097201C" w:rsidRDefault="0097201C" w:rsidP="0097201C">
      <w:pPr>
        <w:numPr>
          <w:ilvl w:val="0"/>
          <w:numId w:val="80"/>
        </w:numPr>
        <w:rPr>
          <w:rFonts w:ascii="宋体" w:hAnsi="宋体" w:hint="eastAsia"/>
        </w:rPr>
      </w:pPr>
      <w:r w:rsidRPr="0097201C">
        <w:rPr>
          <w:rFonts w:ascii="宋体" w:hAnsi="宋体"/>
          <w:b/>
          <w:bCs/>
        </w:rPr>
        <w:t>测试数据</w:t>
      </w:r>
    </w:p>
    <w:p w14:paraId="3CBBACCD" w14:textId="77777777" w:rsidR="0097201C" w:rsidRPr="0097201C" w:rsidRDefault="0097201C" w:rsidP="0097201C">
      <w:pPr>
        <w:numPr>
          <w:ilvl w:val="1"/>
          <w:numId w:val="80"/>
        </w:numPr>
        <w:rPr>
          <w:rFonts w:ascii="宋体" w:hAnsi="宋体" w:hint="eastAsia"/>
        </w:rPr>
      </w:pPr>
      <w:r w:rsidRPr="0097201C">
        <w:rPr>
          <w:rFonts w:ascii="宋体" w:hAnsi="宋体"/>
        </w:rPr>
        <w:t>测试输入数据，包括模拟用户账号、订单信息、商品数据等。</w:t>
      </w:r>
    </w:p>
    <w:p w14:paraId="06E108D9" w14:textId="77777777" w:rsidR="0097201C" w:rsidRPr="0097201C" w:rsidRDefault="0097201C" w:rsidP="0097201C">
      <w:pPr>
        <w:numPr>
          <w:ilvl w:val="0"/>
          <w:numId w:val="80"/>
        </w:numPr>
        <w:rPr>
          <w:rFonts w:ascii="宋体" w:hAnsi="宋体" w:hint="eastAsia"/>
        </w:rPr>
      </w:pPr>
      <w:r w:rsidRPr="0097201C">
        <w:rPr>
          <w:rFonts w:ascii="宋体" w:hAnsi="宋体"/>
          <w:b/>
          <w:bCs/>
        </w:rPr>
        <w:t>测试工具配置文档</w:t>
      </w:r>
    </w:p>
    <w:p w14:paraId="021D0E2E" w14:textId="77777777" w:rsidR="0097201C" w:rsidRPr="0097201C" w:rsidRDefault="0097201C" w:rsidP="0097201C">
      <w:pPr>
        <w:numPr>
          <w:ilvl w:val="1"/>
          <w:numId w:val="80"/>
        </w:numPr>
        <w:rPr>
          <w:rFonts w:ascii="宋体" w:hAnsi="宋体" w:hint="eastAsia"/>
        </w:rPr>
      </w:pPr>
      <w:r w:rsidRPr="0097201C">
        <w:rPr>
          <w:rFonts w:ascii="宋体" w:hAnsi="宋体"/>
        </w:rPr>
        <w:t>性能测试脚本、安全测试配置、自动化测试脚本等相关资料。</w:t>
      </w:r>
    </w:p>
    <w:p w14:paraId="2FB5A7AB" w14:textId="77777777" w:rsidR="0097201C" w:rsidRPr="0097201C" w:rsidRDefault="0097201C" w:rsidP="0097201C">
      <w:pPr>
        <w:numPr>
          <w:ilvl w:val="0"/>
          <w:numId w:val="80"/>
        </w:numPr>
        <w:rPr>
          <w:rFonts w:ascii="宋体" w:hAnsi="宋体" w:hint="eastAsia"/>
        </w:rPr>
      </w:pPr>
      <w:r w:rsidRPr="0097201C">
        <w:rPr>
          <w:rFonts w:ascii="宋体" w:hAnsi="宋体"/>
          <w:b/>
          <w:bCs/>
        </w:rPr>
        <w:t>缺陷管理记录</w:t>
      </w:r>
    </w:p>
    <w:p w14:paraId="212CECC4" w14:textId="3A2681F0" w:rsidR="00B35BED" w:rsidRDefault="0097201C" w:rsidP="0097201C">
      <w:pPr>
        <w:numPr>
          <w:ilvl w:val="1"/>
          <w:numId w:val="80"/>
        </w:numPr>
        <w:rPr>
          <w:rFonts w:ascii="宋体" w:hAnsi="宋体" w:hint="eastAsia"/>
        </w:rPr>
      </w:pPr>
      <w:r w:rsidRPr="0097201C">
        <w:rPr>
          <w:rFonts w:ascii="宋体" w:hAnsi="宋体"/>
        </w:rPr>
        <w:t>用于跟踪测试中发现的缺陷的记录文档。</w:t>
      </w:r>
    </w:p>
    <w:p w14:paraId="4AF528AE" w14:textId="6705ACA6" w:rsidR="00B35BED" w:rsidRDefault="00B35BED" w:rsidP="00B35BED">
      <w:pPr>
        <w:rPr>
          <w:rFonts w:ascii="宋体" w:hAnsi="宋体" w:hint="eastAsia"/>
        </w:rPr>
      </w:pPr>
    </w:p>
    <w:p w14:paraId="5383D712" w14:textId="1D4B4476" w:rsidR="005E3A56" w:rsidRDefault="00B35BED">
      <w:pPr>
        <w:pStyle w:val="1"/>
        <w:rPr>
          <w:rFonts w:ascii="宋体" w:hAnsi="宋体" w:hint="eastAsia"/>
        </w:rPr>
      </w:pPr>
      <w:bookmarkStart w:id="21" w:name="_Toc506967673"/>
      <w:r>
        <w:rPr>
          <w:rFonts w:ascii="宋体" w:hAnsi="宋体" w:hint="eastAsia"/>
        </w:rPr>
        <w:br w:type="page"/>
      </w:r>
      <w:r>
        <w:rPr>
          <w:rFonts w:ascii="宋体" w:hAnsi="宋体" w:hint="eastAsia"/>
        </w:rPr>
        <w:lastRenderedPageBreak/>
        <w:t>5．评价</w:t>
      </w:r>
      <w:bookmarkEnd w:id="21"/>
    </w:p>
    <w:p w14:paraId="03DEAC67" w14:textId="77777777" w:rsidR="005E3A56" w:rsidRDefault="00000000">
      <w:pPr>
        <w:pStyle w:val="2"/>
        <w:rPr>
          <w:rFonts w:ascii="宋体" w:eastAsia="宋体" w:hAnsi="宋体" w:hint="eastAsia"/>
        </w:rPr>
      </w:pPr>
      <w:bookmarkStart w:id="22" w:name="_Toc506967674"/>
      <w:r>
        <w:rPr>
          <w:rFonts w:ascii="宋体" w:eastAsia="宋体" w:hAnsi="宋体" w:hint="eastAsia"/>
        </w:rPr>
        <w:t>5.1范围</w:t>
      </w:r>
      <w:bookmarkEnd w:id="22"/>
    </w:p>
    <w:p w14:paraId="76994BAC" w14:textId="77777777" w:rsidR="0097201C" w:rsidRPr="0097201C" w:rsidRDefault="0097201C" w:rsidP="0097201C">
      <w:pPr>
        <w:rPr>
          <w:rFonts w:ascii="宋体" w:hAnsi="宋体" w:hint="eastAsia"/>
        </w:rPr>
      </w:pPr>
      <w:r w:rsidRPr="0097201C">
        <w:rPr>
          <w:rFonts w:ascii="宋体" w:hAnsi="宋体"/>
        </w:rPr>
        <w:t>本测试的范围涵盖了项目的功能性、性能、安全性、兼容性和回归测试，具体如下：</w:t>
      </w:r>
    </w:p>
    <w:p w14:paraId="71F90AC7" w14:textId="77777777" w:rsidR="0097201C" w:rsidRPr="0097201C" w:rsidRDefault="0097201C" w:rsidP="0097201C">
      <w:pPr>
        <w:numPr>
          <w:ilvl w:val="0"/>
          <w:numId w:val="81"/>
        </w:numPr>
        <w:rPr>
          <w:rFonts w:ascii="宋体" w:hAnsi="宋体" w:hint="eastAsia"/>
        </w:rPr>
      </w:pPr>
      <w:r w:rsidRPr="0097201C">
        <w:rPr>
          <w:rFonts w:ascii="宋体" w:hAnsi="宋体"/>
          <w:b/>
          <w:bCs/>
        </w:rPr>
        <w:t>功能测试</w:t>
      </w:r>
    </w:p>
    <w:p w14:paraId="7A1F79E3" w14:textId="77777777" w:rsidR="0097201C" w:rsidRPr="0097201C" w:rsidRDefault="0097201C" w:rsidP="0097201C">
      <w:pPr>
        <w:numPr>
          <w:ilvl w:val="1"/>
          <w:numId w:val="81"/>
        </w:numPr>
        <w:rPr>
          <w:rFonts w:ascii="宋体" w:hAnsi="宋体" w:hint="eastAsia"/>
        </w:rPr>
      </w:pPr>
      <w:r w:rsidRPr="0097201C">
        <w:rPr>
          <w:rFonts w:ascii="宋体" w:hAnsi="宋体"/>
        </w:rPr>
        <w:t>测试范围：所有核心功能模块，包括用户注册、登录、商品查询、购物车、订单支付等操作。</w:t>
      </w:r>
    </w:p>
    <w:p w14:paraId="2493F493" w14:textId="77777777" w:rsidR="0097201C" w:rsidRPr="0097201C" w:rsidRDefault="0097201C" w:rsidP="0097201C">
      <w:pPr>
        <w:numPr>
          <w:ilvl w:val="1"/>
          <w:numId w:val="81"/>
        </w:numPr>
        <w:rPr>
          <w:rFonts w:ascii="宋体" w:hAnsi="宋体" w:hint="eastAsia"/>
        </w:rPr>
      </w:pPr>
      <w:r w:rsidRPr="0097201C">
        <w:rPr>
          <w:rFonts w:ascii="宋体" w:hAnsi="宋体"/>
        </w:rPr>
        <w:t>局限性：可能未完全覆盖极端或边界条件下的功能行为。</w:t>
      </w:r>
    </w:p>
    <w:p w14:paraId="5B1A6FA9" w14:textId="77777777" w:rsidR="0097201C" w:rsidRPr="0097201C" w:rsidRDefault="0097201C" w:rsidP="0097201C">
      <w:pPr>
        <w:numPr>
          <w:ilvl w:val="0"/>
          <w:numId w:val="81"/>
        </w:numPr>
        <w:rPr>
          <w:rFonts w:ascii="宋体" w:hAnsi="宋体" w:hint="eastAsia"/>
        </w:rPr>
      </w:pPr>
      <w:r w:rsidRPr="0097201C">
        <w:rPr>
          <w:rFonts w:ascii="宋体" w:hAnsi="宋体"/>
          <w:b/>
          <w:bCs/>
        </w:rPr>
        <w:t>性能测试</w:t>
      </w:r>
    </w:p>
    <w:p w14:paraId="203A9272" w14:textId="77777777" w:rsidR="0097201C" w:rsidRPr="0097201C" w:rsidRDefault="0097201C" w:rsidP="0097201C">
      <w:pPr>
        <w:numPr>
          <w:ilvl w:val="1"/>
          <w:numId w:val="81"/>
        </w:numPr>
        <w:rPr>
          <w:rFonts w:ascii="宋体" w:hAnsi="宋体" w:hint="eastAsia"/>
        </w:rPr>
      </w:pPr>
      <w:r w:rsidRPr="0097201C">
        <w:rPr>
          <w:rFonts w:ascii="宋体" w:hAnsi="宋体"/>
        </w:rPr>
        <w:t>测试范围：模拟并发用户访问场景下的系统性能，包括响应时间、吞吐量、系统资源占用率。</w:t>
      </w:r>
    </w:p>
    <w:p w14:paraId="0210D00C" w14:textId="77777777" w:rsidR="0097201C" w:rsidRPr="0097201C" w:rsidRDefault="0097201C" w:rsidP="0097201C">
      <w:pPr>
        <w:numPr>
          <w:ilvl w:val="1"/>
          <w:numId w:val="81"/>
        </w:numPr>
        <w:rPr>
          <w:rFonts w:ascii="宋体" w:hAnsi="宋体" w:hint="eastAsia"/>
        </w:rPr>
      </w:pPr>
      <w:r w:rsidRPr="0097201C">
        <w:rPr>
          <w:rFonts w:ascii="宋体" w:hAnsi="宋体"/>
        </w:rPr>
        <w:t>局限性：测试环境与实际生产环境可能存在差异，可能导致性能评估结果偏差。</w:t>
      </w:r>
    </w:p>
    <w:p w14:paraId="5A0A0B6A" w14:textId="77777777" w:rsidR="0097201C" w:rsidRPr="0097201C" w:rsidRDefault="0097201C" w:rsidP="0097201C">
      <w:pPr>
        <w:numPr>
          <w:ilvl w:val="0"/>
          <w:numId w:val="81"/>
        </w:numPr>
        <w:rPr>
          <w:rFonts w:ascii="宋体" w:hAnsi="宋体" w:hint="eastAsia"/>
        </w:rPr>
      </w:pPr>
      <w:r w:rsidRPr="0097201C">
        <w:rPr>
          <w:rFonts w:ascii="宋体" w:hAnsi="宋体"/>
          <w:b/>
          <w:bCs/>
        </w:rPr>
        <w:t>安全性测试</w:t>
      </w:r>
    </w:p>
    <w:p w14:paraId="4E64BE0C" w14:textId="77777777" w:rsidR="0097201C" w:rsidRPr="0097201C" w:rsidRDefault="0097201C" w:rsidP="0097201C">
      <w:pPr>
        <w:numPr>
          <w:ilvl w:val="1"/>
          <w:numId w:val="81"/>
        </w:numPr>
        <w:rPr>
          <w:rFonts w:ascii="宋体" w:hAnsi="宋体" w:hint="eastAsia"/>
        </w:rPr>
      </w:pPr>
      <w:r w:rsidRPr="0097201C">
        <w:rPr>
          <w:rFonts w:ascii="宋体" w:hAnsi="宋体"/>
        </w:rPr>
        <w:t>测试范围：验证系统抵御常见安全威胁的能力，包括SQL注入、跨站脚本攻击（XSS）、跨站请求伪造（CSRF）等。</w:t>
      </w:r>
    </w:p>
    <w:p w14:paraId="09DBA95B" w14:textId="77777777" w:rsidR="0097201C" w:rsidRPr="0097201C" w:rsidRDefault="0097201C" w:rsidP="0097201C">
      <w:pPr>
        <w:numPr>
          <w:ilvl w:val="1"/>
          <w:numId w:val="81"/>
        </w:numPr>
        <w:rPr>
          <w:rFonts w:ascii="宋体" w:hAnsi="宋体" w:hint="eastAsia"/>
        </w:rPr>
      </w:pPr>
      <w:r w:rsidRPr="0097201C">
        <w:rPr>
          <w:rFonts w:ascii="宋体" w:hAnsi="宋体"/>
        </w:rPr>
        <w:t>局限性：无法完全覆盖所有可能的攻击手段，可能存在未检测到的潜在漏洞。</w:t>
      </w:r>
    </w:p>
    <w:p w14:paraId="4AFCB71D" w14:textId="77777777" w:rsidR="0097201C" w:rsidRPr="0097201C" w:rsidRDefault="0097201C" w:rsidP="0097201C">
      <w:pPr>
        <w:numPr>
          <w:ilvl w:val="0"/>
          <w:numId w:val="81"/>
        </w:numPr>
        <w:rPr>
          <w:rFonts w:ascii="宋体" w:hAnsi="宋体" w:hint="eastAsia"/>
        </w:rPr>
      </w:pPr>
      <w:r w:rsidRPr="0097201C">
        <w:rPr>
          <w:rFonts w:ascii="宋体" w:hAnsi="宋体"/>
          <w:b/>
          <w:bCs/>
        </w:rPr>
        <w:t>兼容性测试</w:t>
      </w:r>
    </w:p>
    <w:p w14:paraId="5C09B012" w14:textId="77777777" w:rsidR="0097201C" w:rsidRPr="0097201C" w:rsidRDefault="0097201C" w:rsidP="0097201C">
      <w:pPr>
        <w:numPr>
          <w:ilvl w:val="1"/>
          <w:numId w:val="81"/>
        </w:numPr>
        <w:rPr>
          <w:rFonts w:ascii="宋体" w:hAnsi="宋体" w:hint="eastAsia"/>
        </w:rPr>
      </w:pPr>
      <w:r w:rsidRPr="0097201C">
        <w:rPr>
          <w:rFonts w:ascii="宋体" w:hAnsi="宋体"/>
        </w:rPr>
        <w:t>测试范围：在主流设备和浏览器上验证系统的兼容性，包括显示效果、功能表现一致性等。</w:t>
      </w:r>
    </w:p>
    <w:p w14:paraId="7AB488E3" w14:textId="77777777" w:rsidR="0097201C" w:rsidRPr="0097201C" w:rsidRDefault="0097201C" w:rsidP="0097201C">
      <w:pPr>
        <w:numPr>
          <w:ilvl w:val="1"/>
          <w:numId w:val="81"/>
        </w:numPr>
        <w:rPr>
          <w:rFonts w:ascii="宋体" w:hAnsi="宋体" w:hint="eastAsia"/>
        </w:rPr>
      </w:pPr>
      <w:r w:rsidRPr="0097201C">
        <w:rPr>
          <w:rFonts w:ascii="宋体" w:hAnsi="宋体"/>
        </w:rPr>
        <w:t>局限性：测试未覆盖市场上所有可能的设备和浏览器版本。</w:t>
      </w:r>
    </w:p>
    <w:p w14:paraId="7AF4714F" w14:textId="77777777" w:rsidR="0097201C" w:rsidRPr="0097201C" w:rsidRDefault="0097201C" w:rsidP="0097201C">
      <w:pPr>
        <w:numPr>
          <w:ilvl w:val="0"/>
          <w:numId w:val="81"/>
        </w:numPr>
        <w:rPr>
          <w:rFonts w:ascii="宋体" w:hAnsi="宋体" w:hint="eastAsia"/>
        </w:rPr>
      </w:pPr>
      <w:r w:rsidRPr="0097201C">
        <w:rPr>
          <w:rFonts w:ascii="宋体" w:hAnsi="宋体"/>
          <w:b/>
          <w:bCs/>
        </w:rPr>
        <w:t>回归测试</w:t>
      </w:r>
    </w:p>
    <w:p w14:paraId="0EABE5DA" w14:textId="77777777" w:rsidR="0097201C" w:rsidRPr="0097201C" w:rsidRDefault="0097201C" w:rsidP="0097201C">
      <w:pPr>
        <w:numPr>
          <w:ilvl w:val="1"/>
          <w:numId w:val="81"/>
        </w:numPr>
        <w:rPr>
          <w:rFonts w:ascii="宋体" w:hAnsi="宋体" w:hint="eastAsia"/>
        </w:rPr>
      </w:pPr>
      <w:r w:rsidRPr="0097201C">
        <w:rPr>
          <w:rFonts w:ascii="宋体" w:hAnsi="宋体"/>
        </w:rPr>
        <w:t>测试范围：确保系统在功能修改和新增后，已有功能未受到影响。</w:t>
      </w:r>
    </w:p>
    <w:p w14:paraId="739DA34D" w14:textId="77777777" w:rsidR="0097201C" w:rsidRPr="0097201C" w:rsidRDefault="0097201C" w:rsidP="0097201C">
      <w:pPr>
        <w:numPr>
          <w:ilvl w:val="1"/>
          <w:numId w:val="81"/>
        </w:numPr>
        <w:rPr>
          <w:rFonts w:ascii="宋体" w:hAnsi="宋体" w:hint="eastAsia"/>
        </w:rPr>
      </w:pPr>
      <w:r w:rsidRPr="0097201C">
        <w:rPr>
          <w:rFonts w:ascii="宋体" w:hAnsi="宋体"/>
        </w:rPr>
        <w:t>局限性：可能未覆盖所有变更的影响范围。</w:t>
      </w:r>
    </w:p>
    <w:p w14:paraId="1F994E08" w14:textId="691477CD" w:rsidR="0097201C" w:rsidRPr="0097201C" w:rsidRDefault="0097201C">
      <w:pPr>
        <w:rPr>
          <w:rFonts w:ascii="宋体" w:hAnsi="宋体" w:hint="eastAsia"/>
        </w:rPr>
      </w:pPr>
      <w:r w:rsidRPr="0097201C">
        <w:rPr>
          <w:rFonts w:ascii="宋体" w:hAnsi="宋体"/>
          <w:b/>
          <w:bCs/>
        </w:rPr>
        <w:t>局限性总结：</w:t>
      </w:r>
      <w:r w:rsidRPr="0097201C">
        <w:rPr>
          <w:rFonts w:ascii="宋体" w:hAnsi="宋体"/>
        </w:rPr>
        <w:br/>
        <w:t>测试的范围虽然较为全面，但仍存在局限性，例如无法预测所有真实用户行为、无法完全模拟真实生产环境，以及对未知的潜在漏洞或极端条件可能存在覆盖不足。</w:t>
      </w:r>
    </w:p>
    <w:p w14:paraId="64054BB5" w14:textId="77777777" w:rsidR="005E3A56" w:rsidRDefault="00000000">
      <w:pPr>
        <w:pStyle w:val="2"/>
        <w:rPr>
          <w:rFonts w:ascii="宋体" w:eastAsia="宋体" w:hAnsi="宋体" w:hint="eastAsia"/>
        </w:rPr>
      </w:pPr>
      <w:bookmarkStart w:id="23" w:name="_Toc506967675"/>
      <w:r>
        <w:rPr>
          <w:rFonts w:ascii="宋体" w:eastAsia="宋体" w:hAnsi="宋体" w:hint="eastAsia"/>
        </w:rPr>
        <w:t>5.2准则</w:t>
      </w:r>
      <w:bookmarkEnd w:id="23"/>
    </w:p>
    <w:p w14:paraId="738E1137" w14:textId="77777777" w:rsidR="0097201C" w:rsidRPr="0097201C" w:rsidRDefault="0097201C" w:rsidP="0097201C">
      <w:pPr>
        <w:rPr>
          <w:rFonts w:ascii="宋体" w:hAnsi="宋体" w:hint="eastAsia"/>
        </w:rPr>
      </w:pPr>
      <w:r w:rsidRPr="0097201C">
        <w:rPr>
          <w:rFonts w:ascii="宋体" w:hAnsi="宋体"/>
        </w:rPr>
        <w:t>测试结果的评价基于以下准则：</w:t>
      </w:r>
    </w:p>
    <w:p w14:paraId="2C376245" w14:textId="77777777" w:rsidR="0097201C" w:rsidRPr="0097201C" w:rsidRDefault="0097201C" w:rsidP="0097201C">
      <w:pPr>
        <w:numPr>
          <w:ilvl w:val="0"/>
          <w:numId w:val="82"/>
        </w:numPr>
        <w:rPr>
          <w:rFonts w:ascii="宋体" w:hAnsi="宋体" w:hint="eastAsia"/>
        </w:rPr>
      </w:pPr>
      <w:r w:rsidRPr="0097201C">
        <w:rPr>
          <w:rFonts w:ascii="宋体" w:hAnsi="宋体"/>
          <w:b/>
          <w:bCs/>
        </w:rPr>
        <w:t>功能测试准则</w:t>
      </w:r>
    </w:p>
    <w:p w14:paraId="63C1B8EC" w14:textId="77777777" w:rsidR="0097201C" w:rsidRPr="0097201C" w:rsidRDefault="0097201C" w:rsidP="0097201C">
      <w:pPr>
        <w:numPr>
          <w:ilvl w:val="1"/>
          <w:numId w:val="82"/>
        </w:numPr>
        <w:rPr>
          <w:rFonts w:ascii="宋体" w:hAnsi="宋体" w:hint="eastAsia"/>
        </w:rPr>
      </w:pPr>
      <w:r w:rsidRPr="0097201C">
        <w:rPr>
          <w:rFonts w:ascii="宋体" w:hAnsi="宋体"/>
        </w:rPr>
        <w:t>所有功能模块按照需求文档测试通过，输出与预期结果一致。</w:t>
      </w:r>
    </w:p>
    <w:p w14:paraId="19E016FE" w14:textId="77777777" w:rsidR="0097201C" w:rsidRPr="0097201C" w:rsidRDefault="0097201C" w:rsidP="0097201C">
      <w:pPr>
        <w:numPr>
          <w:ilvl w:val="1"/>
          <w:numId w:val="82"/>
        </w:numPr>
        <w:rPr>
          <w:rFonts w:ascii="宋体" w:hAnsi="宋体" w:hint="eastAsia"/>
        </w:rPr>
      </w:pPr>
      <w:r w:rsidRPr="0097201C">
        <w:rPr>
          <w:rFonts w:ascii="宋体" w:hAnsi="宋体"/>
        </w:rPr>
        <w:t>未发现重大或阻塞型缺陷，轻微缺陷在不影响系统主要功能的情况下可延期修复。</w:t>
      </w:r>
    </w:p>
    <w:p w14:paraId="44DEDF45" w14:textId="77777777" w:rsidR="0097201C" w:rsidRPr="0097201C" w:rsidRDefault="0097201C" w:rsidP="0097201C">
      <w:pPr>
        <w:numPr>
          <w:ilvl w:val="0"/>
          <w:numId w:val="82"/>
        </w:numPr>
        <w:rPr>
          <w:rFonts w:ascii="宋体" w:hAnsi="宋体" w:hint="eastAsia"/>
        </w:rPr>
      </w:pPr>
      <w:r w:rsidRPr="0097201C">
        <w:rPr>
          <w:rFonts w:ascii="宋体" w:hAnsi="宋体"/>
          <w:b/>
          <w:bCs/>
        </w:rPr>
        <w:t>性能测试准则</w:t>
      </w:r>
    </w:p>
    <w:p w14:paraId="35284178" w14:textId="77777777" w:rsidR="0097201C" w:rsidRPr="0097201C" w:rsidRDefault="0097201C" w:rsidP="0097201C">
      <w:pPr>
        <w:numPr>
          <w:ilvl w:val="1"/>
          <w:numId w:val="82"/>
        </w:numPr>
        <w:rPr>
          <w:rFonts w:ascii="宋体" w:hAnsi="宋体" w:hint="eastAsia"/>
        </w:rPr>
      </w:pPr>
      <w:r w:rsidRPr="0097201C">
        <w:rPr>
          <w:rFonts w:ascii="宋体" w:hAnsi="宋体"/>
        </w:rPr>
        <w:t>在模拟的并发场景下，系统响应时间、吞吐量和资源占用符合性能指标要求。</w:t>
      </w:r>
    </w:p>
    <w:p w14:paraId="6464658B" w14:textId="77777777" w:rsidR="0097201C" w:rsidRPr="0097201C" w:rsidRDefault="0097201C" w:rsidP="0097201C">
      <w:pPr>
        <w:numPr>
          <w:ilvl w:val="1"/>
          <w:numId w:val="82"/>
        </w:numPr>
        <w:rPr>
          <w:rFonts w:ascii="宋体" w:hAnsi="宋体" w:hint="eastAsia"/>
        </w:rPr>
      </w:pPr>
      <w:r w:rsidRPr="0097201C">
        <w:rPr>
          <w:rFonts w:ascii="宋体" w:hAnsi="宋体"/>
        </w:rPr>
        <w:t>系统在高负载条件下未出现宕机或严重性能下降。</w:t>
      </w:r>
    </w:p>
    <w:p w14:paraId="7A98743D" w14:textId="77777777" w:rsidR="0097201C" w:rsidRPr="0097201C" w:rsidRDefault="0097201C" w:rsidP="0097201C">
      <w:pPr>
        <w:numPr>
          <w:ilvl w:val="0"/>
          <w:numId w:val="82"/>
        </w:numPr>
        <w:rPr>
          <w:rFonts w:ascii="宋体" w:hAnsi="宋体" w:hint="eastAsia"/>
        </w:rPr>
      </w:pPr>
      <w:r w:rsidRPr="0097201C">
        <w:rPr>
          <w:rFonts w:ascii="宋体" w:hAnsi="宋体"/>
          <w:b/>
          <w:bCs/>
        </w:rPr>
        <w:t>安全性测试准则</w:t>
      </w:r>
    </w:p>
    <w:p w14:paraId="45B033D5" w14:textId="77777777" w:rsidR="0097201C" w:rsidRPr="0097201C" w:rsidRDefault="0097201C" w:rsidP="0097201C">
      <w:pPr>
        <w:numPr>
          <w:ilvl w:val="1"/>
          <w:numId w:val="82"/>
        </w:numPr>
        <w:rPr>
          <w:rFonts w:ascii="宋体" w:hAnsi="宋体" w:hint="eastAsia"/>
        </w:rPr>
      </w:pPr>
      <w:r w:rsidRPr="0097201C">
        <w:rPr>
          <w:rFonts w:ascii="宋体" w:hAnsi="宋体"/>
        </w:rPr>
        <w:t>无重大安全漏洞，所有发现的漏洞均已修复或制定合理的缓解措施。</w:t>
      </w:r>
    </w:p>
    <w:p w14:paraId="13C14CF8" w14:textId="77777777" w:rsidR="0097201C" w:rsidRPr="0097201C" w:rsidRDefault="0097201C" w:rsidP="0097201C">
      <w:pPr>
        <w:numPr>
          <w:ilvl w:val="1"/>
          <w:numId w:val="82"/>
        </w:numPr>
        <w:rPr>
          <w:rFonts w:ascii="宋体" w:hAnsi="宋体" w:hint="eastAsia"/>
        </w:rPr>
      </w:pPr>
      <w:r w:rsidRPr="0097201C">
        <w:rPr>
          <w:rFonts w:ascii="宋体" w:hAnsi="宋体"/>
        </w:rPr>
        <w:lastRenderedPageBreak/>
        <w:t>通过常见安全威胁的验证，包括SQL注入、XSS、CSRF等。</w:t>
      </w:r>
    </w:p>
    <w:p w14:paraId="79B290B8" w14:textId="77777777" w:rsidR="0097201C" w:rsidRPr="0097201C" w:rsidRDefault="0097201C" w:rsidP="0097201C">
      <w:pPr>
        <w:numPr>
          <w:ilvl w:val="0"/>
          <w:numId w:val="82"/>
        </w:numPr>
        <w:rPr>
          <w:rFonts w:ascii="宋体" w:hAnsi="宋体" w:hint="eastAsia"/>
        </w:rPr>
      </w:pPr>
      <w:r w:rsidRPr="0097201C">
        <w:rPr>
          <w:rFonts w:ascii="宋体" w:hAnsi="宋体"/>
          <w:b/>
          <w:bCs/>
        </w:rPr>
        <w:t>兼容性测试准则</w:t>
      </w:r>
    </w:p>
    <w:p w14:paraId="5266DFC0" w14:textId="77777777" w:rsidR="0097201C" w:rsidRPr="0097201C" w:rsidRDefault="0097201C" w:rsidP="0097201C">
      <w:pPr>
        <w:numPr>
          <w:ilvl w:val="1"/>
          <w:numId w:val="82"/>
        </w:numPr>
        <w:rPr>
          <w:rFonts w:ascii="宋体" w:hAnsi="宋体" w:hint="eastAsia"/>
        </w:rPr>
      </w:pPr>
      <w:r w:rsidRPr="0097201C">
        <w:rPr>
          <w:rFonts w:ascii="宋体" w:hAnsi="宋体"/>
        </w:rPr>
        <w:t>系统在指定设备和浏览器上的表现一致，无明显的功能缺陷或显示错误。</w:t>
      </w:r>
    </w:p>
    <w:p w14:paraId="4FA29ACC" w14:textId="77777777" w:rsidR="0097201C" w:rsidRPr="0097201C" w:rsidRDefault="0097201C" w:rsidP="0097201C">
      <w:pPr>
        <w:numPr>
          <w:ilvl w:val="1"/>
          <w:numId w:val="82"/>
        </w:numPr>
        <w:rPr>
          <w:rFonts w:ascii="宋体" w:hAnsi="宋体" w:hint="eastAsia"/>
        </w:rPr>
      </w:pPr>
      <w:r w:rsidRPr="0097201C">
        <w:rPr>
          <w:rFonts w:ascii="宋体" w:hAnsi="宋体"/>
        </w:rPr>
        <w:t>所有关键功能在不同设备和浏览器中均能正常运行。</w:t>
      </w:r>
    </w:p>
    <w:p w14:paraId="2C1959FB" w14:textId="77777777" w:rsidR="0097201C" w:rsidRPr="0097201C" w:rsidRDefault="0097201C" w:rsidP="0097201C">
      <w:pPr>
        <w:numPr>
          <w:ilvl w:val="0"/>
          <w:numId w:val="82"/>
        </w:numPr>
        <w:rPr>
          <w:rFonts w:ascii="宋体" w:hAnsi="宋体" w:hint="eastAsia"/>
        </w:rPr>
      </w:pPr>
      <w:r w:rsidRPr="0097201C">
        <w:rPr>
          <w:rFonts w:ascii="宋体" w:hAnsi="宋体"/>
          <w:b/>
          <w:bCs/>
        </w:rPr>
        <w:t>回归测试准则</w:t>
      </w:r>
    </w:p>
    <w:p w14:paraId="639DABCD" w14:textId="77777777" w:rsidR="0097201C" w:rsidRPr="0097201C" w:rsidRDefault="0097201C" w:rsidP="0097201C">
      <w:pPr>
        <w:numPr>
          <w:ilvl w:val="1"/>
          <w:numId w:val="82"/>
        </w:numPr>
        <w:rPr>
          <w:rFonts w:ascii="宋体" w:hAnsi="宋体" w:hint="eastAsia"/>
        </w:rPr>
      </w:pPr>
      <w:r w:rsidRPr="0097201C">
        <w:rPr>
          <w:rFonts w:ascii="宋体" w:hAnsi="宋体"/>
        </w:rPr>
        <w:t>在功能新增或修改后，已有功能未出现任何缺陷。</w:t>
      </w:r>
    </w:p>
    <w:p w14:paraId="32D4CB76" w14:textId="77777777" w:rsidR="0097201C" w:rsidRPr="0097201C" w:rsidRDefault="0097201C" w:rsidP="0097201C">
      <w:pPr>
        <w:numPr>
          <w:ilvl w:val="1"/>
          <w:numId w:val="82"/>
        </w:numPr>
        <w:rPr>
          <w:rFonts w:ascii="宋体" w:hAnsi="宋体" w:hint="eastAsia"/>
        </w:rPr>
      </w:pPr>
      <w:r w:rsidRPr="0097201C">
        <w:rPr>
          <w:rFonts w:ascii="宋体" w:hAnsi="宋体"/>
        </w:rPr>
        <w:t>修复的缺陷在回归测试中未复现。</w:t>
      </w:r>
    </w:p>
    <w:p w14:paraId="288E4E9A" w14:textId="77777777" w:rsidR="0097201C" w:rsidRPr="0097201C" w:rsidRDefault="0097201C" w:rsidP="0097201C">
      <w:pPr>
        <w:numPr>
          <w:ilvl w:val="0"/>
          <w:numId w:val="82"/>
        </w:numPr>
        <w:rPr>
          <w:rFonts w:ascii="宋体" w:hAnsi="宋体" w:hint="eastAsia"/>
        </w:rPr>
      </w:pPr>
      <w:r w:rsidRPr="0097201C">
        <w:rPr>
          <w:rFonts w:ascii="宋体" w:hAnsi="宋体"/>
          <w:b/>
          <w:bCs/>
        </w:rPr>
        <w:t>缺陷处理准则</w:t>
      </w:r>
    </w:p>
    <w:p w14:paraId="766A3086" w14:textId="77777777" w:rsidR="0097201C" w:rsidRPr="0097201C" w:rsidRDefault="0097201C" w:rsidP="0097201C">
      <w:pPr>
        <w:numPr>
          <w:ilvl w:val="1"/>
          <w:numId w:val="82"/>
        </w:numPr>
        <w:rPr>
          <w:rFonts w:ascii="宋体" w:hAnsi="宋体" w:hint="eastAsia"/>
        </w:rPr>
      </w:pPr>
      <w:r w:rsidRPr="0097201C">
        <w:rPr>
          <w:rFonts w:ascii="宋体" w:hAnsi="宋体"/>
        </w:rPr>
        <w:t>阻塞型缺陷需在项目上线前全部修复。</w:t>
      </w:r>
    </w:p>
    <w:p w14:paraId="62D488ED" w14:textId="77777777" w:rsidR="0097201C" w:rsidRPr="0097201C" w:rsidRDefault="0097201C" w:rsidP="0097201C">
      <w:pPr>
        <w:numPr>
          <w:ilvl w:val="1"/>
          <w:numId w:val="82"/>
        </w:numPr>
        <w:rPr>
          <w:rFonts w:ascii="宋体" w:hAnsi="宋体" w:hint="eastAsia"/>
        </w:rPr>
      </w:pPr>
      <w:r w:rsidRPr="0097201C">
        <w:rPr>
          <w:rFonts w:ascii="宋体" w:hAnsi="宋体"/>
        </w:rPr>
        <w:t>严重缺陷需制定修复计划并在一定时间内完成修复。</w:t>
      </w:r>
    </w:p>
    <w:p w14:paraId="4D19A889" w14:textId="70E0C0F8" w:rsidR="00336220" w:rsidRPr="00B35BED" w:rsidRDefault="0097201C" w:rsidP="00B35BED">
      <w:pPr>
        <w:numPr>
          <w:ilvl w:val="1"/>
          <w:numId w:val="82"/>
        </w:numPr>
        <w:rPr>
          <w:rFonts w:ascii="宋体" w:hAnsi="宋体" w:hint="eastAsia"/>
        </w:rPr>
      </w:pPr>
      <w:r w:rsidRPr="0097201C">
        <w:rPr>
          <w:rFonts w:ascii="宋体" w:hAnsi="宋体"/>
        </w:rPr>
        <w:t>轻微缺陷可记录为后续版本改进的参考。</w:t>
      </w:r>
    </w:p>
    <w:sectPr w:rsidR="00336220" w:rsidRPr="00B35BE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22FD3" w14:textId="77777777" w:rsidR="00932A7A" w:rsidRDefault="00932A7A">
      <w:r>
        <w:separator/>
      </w:r>
    </w:p>
  </w:endnote>
  <w:endnote w:type="continuationSeparator" w:id="0">
    <w:p w14:paraId="744620B0" w14:textId="77777777" w:rsidR="00932A7A" w:rsidRDefault="00932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7BA74" w14:textId="77777777" w:rsidR="005E3A56" w:rsidRDefault="005E3A56">
    <w:pPr>
      <w:pStyle w:val="a5"/>
      <w:jc w:val="both"/>
    </w:pPr>
  </w:p>
  <w:p w14:paraId="0228B8B4" w14:textId="77777777" w:rsidR="005E3A56" w:rsidRDefault="005E3A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E7E86" w14:textId="77777777" w:rsidR="00932A7A" w:rsidRDefault="00932A7A">
      <w:r>
        <w:separator/>
      </w:r>
    </w:p>
  </w:footnote>
  <w:footnote w:type="continuationSeparator" w:id="0">
    <w:p w14:paraId="47095F04" w14:textId="77777777" w:rsidR="00932A7A" w:rsidRDefault="00932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F24EA" w14:textId="77777777" w:rsidR="005E3A56" w:rsidRDefault="00000000">
    <w:pPr>
      <w:pStyle w:val="a4"/>
      <w:jc w:val="both"/>
    </w:pPr>
    <w:r>
      <w:rPr>
        <w:rFonts w:hint="eastAsia"/>
      </w:rPr>
      <w:t>七、测试计划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6C960E"/>
    <w:multiLevelType w:val="multilevel"/>
    <w:tmpl w:val="DE6C960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221695B"/>
    <w:multiLevelType w:val="multilevel"/>
    <w:tmpl w:val="18E4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D55F7"/>
    <w:multiLevelType w:val="multilevel"/>
    <w:tmpl w:val="6624C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84358"/>
    <w:multiLevelType w:val="multilevel"/>
    <w:tmpl w:val="42DDF1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521776B"/>
    <w:multiLevelType w:val="multilevel"/>
    <w:tmpl w:val="32E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7643900"/>
    <w:multiLevelType w:val="multilevel"/>
    <w:tmpl w:val="D620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B2941"/>
    <w:multiLevelType w:val="multilevel"/>
    <w:tmpl w:val="BAB4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11" w15:restartNumberingAfterBreak="0">
    <w:nsid w:val="16DA50B1"/>
    <w:multiLevelType w:val="multilevel"/>
    <w:tmpl w:val="BCC4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543870"/>
    <w:multiLevelType w:val="multilevel"/>
    <w:tmpl w:val="E07A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4315A"/>
    <w:multiLevelType w:val="multilevel"/>
    <w:tmpl w:val="EC64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70AF4"/>
    <w:multiLevelType w:val="multilevel"/>
    <w:tmpl w:val="B256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A5D15"/>
    <w:multiLevelType w:val="multilevel"/>
    <w:tmpl w:val="5416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FA127A2"/>
    <w:multiLevelType w:val="multilevel"/>
    <w:tmpl w:val="441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9"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0" w15:restartNumberingAfterBreak="0">
    <w:nsid w:val="20B73688"/>
    <w:multiLevelType w:val="multilevel"/>
    <w:tmpl w:val="86FE5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26E129F"/>
    <w:multiLevelType w:val="multilevel"/>
    <w:tmpl w:val="3F3C6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7C75C6"/>
    <w:multiLevelType w:val="multilevel"/>
    <w:tmpl w:val="22BC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53D51"/>
    <w:multiLevelType w:val="multilevel"/>
    <w:tmpl w:val="1AF44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2BB611A6"/>
    <w:multiLevelType w:val="multilevel"/>
    <w:tmpl w:val="9EA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2DC81D45"/>
    <w:multiLevelType w:val="multilevel"/>
    <w:tmpl w:val="49B4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A34EC0"/>
    <w:multiLevelType w:val="multilevel"/>
    <w:tmpl w:val="A486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F97CB0"/>
    <w:multiLevelType w:val="multilevel"/>
    <w:tmpl w:val="52BA0E2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31" w15:restartNumberingAfterBreak="0">
    <w:nsid w:val="318F7524"/>
    <w:multiLevelType w:val="multilevel"/>
    <w:tmpl w:val="4A725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33934C5E"/>
    <w:multiLevelType w:val="multilevel"/>
    <w:tmpl w:val="03EA8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35" w15:restartNumberingAfterBreak="0">
    <w:nsid w:val="34914D87"/>
    <w:multiLevelType w:val="multilevel"/>
    <w:tmpl w:val="17DEF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8C775E"/>
    <w:multiLevelType w:val="multilevel"/>
    <w:tmpl w:val="24CC3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3B7D74"/>
    <w:multiLevelType w:val="multilevel"/>
    <w:tmpl w:val="405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F2B8B"/>
    <w:multiLevelType w:val="multilevel"/>
    <w:tmpl w:val="6C78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40" w15:restartNumberingAfterBreak="0">
    <w:nsid w:val="3DBA3B05"/>
    <w:multiLevelType w:val="multilevel"/>
    <w:tmpl w:val="B9883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2677B4"/>
    <w:multiLevelType w:val="multilevel"/>
    <w:tmpl w:val="EBA4A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E14EA"/>
    <w:multiLevelType w:val="multilevel"/>
    <w:tmpl w:val="262CD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FF69DA"/>
    <w:multiLevelType w:val="multilevel"/>
    <w:tmpl w:val="1B18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424C0E9F"/>
    <w:multiLevelType w:val="multilevel"/>
    <w:tmpl w:val="2F007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42DDF1E6"/>
    <w:multiLevelType w:val="multilevel"/>
    <w:tmpl w:val="42DDF1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442347DA"/>
    <w:multiLevelType w:val="multilevel"/>
    <w:tmpl w:val="442347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46AA3DE1"/>
    <w:multiLevelType w:val="multilevel"/>
    <w:tmpl w:val="6354E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790B26"/>
    <w:multiLevelType w:val="multilevel"/>
    <w:tmpl w:val="A998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3415F6"/>
    <w:multiLevelType w:val="multilevel"/>
    <w:tmpl w:val="716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53"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4C4E7FFB"/>
    <w:multiLevelType w:val="multilevel"/>
    <w:tmpl w:val="4AA2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76779F"/>
    <w:multiLevelType w:val="multilevel"/>
    <w:tmpl w:val="CEA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6C44BD"/>
    <w:multiLevelType w:val="multilevel"/>
    <w:tmpl w:val="AE28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15:restartNumberingAfterBreak="0">
    <w:nsid w:val="551A7F39"/>
    <w:multiLevelType w:val="multilevel"/>
    <w:tmpl w:val="F0A8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0F2CEA"/>
    <w:multiLevelType w:val="multilevel"/>
    <w:tmpl w:val="8F2C0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DE1B73"/>
    <w:multiLevelType w:val="multilevel"/>
    <w:tmpl w:val="42DDF1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2" w15:restartNumberingAfterBreak="0">
    <w:nsid w:val="5863168F"/>
    <w:multiLevelType w:val="multilevel"/>
    <w:tmpl w:val="2D9E8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7A0975"/>
    <w:multiLevelType w:val="multilevel"/>
    <w:tmpl w:val="08AE6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9AB182"/>
    <w:multiLevelType w:val="multilevel"/>
    <w:tmpl w:val="5D9AB18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5" w15:restartNumberingAfterBreak="0">
    <w:nsid w:val="5F0C1AE0"/>
    <w:multiLevelType w:val="multilevel"/>
    <w:tmpl w:val="5B146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15:restartNumberingAfterBreak="0">
    <w:nsid w:val="6039377F"/>
    <w:multiLevelType w:val="multilevel"/>
    <w:tmpl w:val="5FDCF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BB3130"/>
    <w:multiLevelType w:val="multilevel"/>
    <w:tmpl w:val="53EC0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8E5A8E"/>
    <w:multiLevelType w:val="multilevel"/>
    <w:tmpl w:val="6B201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1D6C8E"/>
    <w:multiLevelType w:val="multilevel"/>
    <w:tmpl w:val="BBC4C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2" w15:restartNumberingAfterBreak="0">
    <w:nsid w:val="67561DE8"/>
    <w:multiLevelType w:val="multilevel"/>
    <w:tmpl w:val="F4201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15:restartNumberingAfterBreak="0">
    <w:nsid w:val="6F8A4D88"/>
    <w:multiLevelType w:val="multilevel"/>
    <w:tmpl w:val="E07A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E66548"/>
    <w:multiLevelType w:val="multilevel"/>
    <w:tmpl w:val="7196E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0"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15:restartNumberingAfterBreak="0">
    <w:nsid w:val="766B2894"/>
    <w:multiLevelType w:val="multilevel"/>
    <w:tmpl w:val="E07A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15:restartNumberingAfterBreak="0">
    <w:nsid w:val="76E21711"/>
    <w:multiLevelType w:val="multilevel"/>
    <w:tmpl w:val="37BC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5" w15:restartNumberingAfterBreak="0">
    <w:nsid w:val="792260CD"/>
    <w:multiLevelType w:val="multilevel"/>
    <w:tmpl w:val="AEE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597C82"/>
    <w:multiLevelType w:val="multilevel"/>
    <w:tmpl w:val="95B6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8D2472"/>
    <w:multiLevelType w:val="multilevel"/>
    <w:tmpl w:val="DD8A7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9429D0"/>
    <w:multiLevelType w:val="multilevel"/>
    <w:tmpl w:val="80C22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663561"/>
    <w:multiLevelType w:val="multilevel"/>
    <w:tmpl w:val="FAB21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635240">
    <w:abstractNumId w:val="44"/>
  </w:num>
  <w:num w:numId="2" w16cid:durableId="645819327">
    <w:abstractNumId w:val="27"/>
  </w:num>
  <w:num w:numId="3" w16cid:durableId="1248999334">
    <w:abstractNumId w:val="46"/>
  </w:num>
  <w:num w:numId="4" w16cid:durableId="145561538">
    <w:abstractNumId w:val="79"/>
  </w:num>
  <w:num w:numId="5" w16cid:durableId="481890182">
    <w:abstractNumId w:val="10"/>
  </w:num>
  <w:num w:numId="6" w16cid:durableId="1165171721">
    <w:abstractNumId w:val="18"/>
  </w:num>
  <w:num w:numId="7" w16cid:durableId="1020157687">
    <w:abstractNumId w:val="58"/>
  </w:num>
  <w:num w:numId="8" w16cid:durableId="2055959441">
    <w:abstractNumId w:val="21"/>
  </w:num>
  <w:num w:numId="9" w16cid:durableId="1198738152">
    <w:abstractNumId w:val="16"/>
  </w:num>
  <w:num w:numId="10" w16cid:durableId="1613590379">
    <w:abstractNumId w:val="84"/>
  </w:num>
  <w:num w:numId="11" w16cid:durableId="554582413">
    <w:abstractNumId w:val="77"/>
  </w:num>
  <w:num w:numId="12" w16cid:durableId="260529610">
    <w:abstractNumId w:val="2"/>
  </w:num>
  <w:num w:numId="13" w16cid:durableId="1311447007">
    <w:abstractNumId w:val="82"/>
  </w:num>
  <w:num w:numId="14" w16cid:durableId="1843619522">
    <w:abstractNumId w:val="71"/>
  </w:num>
  <w:num w:numId="15" w16cid:durableId="1780372216">
    <w:abstractNumId w:val="19"/>
  </w:num>
  <w:num w:numId="16" w16cid:durableId="859854052">
    <w:abstractNumId w:val="80"/>
  </w:num>
  <w:num w:numId="17" w16cid:durableId="55246989">
    <w:abstractNumId w:val="9"/>
  </w:num>
  <w:num w:numId="18" w16cid:durableId="1273395813">
    <w:abstractNumId w:val="6"/>
  </w:num>
  <w:num w:numId="19" w16cid:durableId="1477918844">
    <w:abstractNumId w:val="25"/>
  </w:num>
  <w:num w:numId="20" w16cid:durableId="84503151">
    <w:abstractNumId w:val="73"/>
  </w:num>
  <w:num w:numId="21" w16cid:durableId="2017686019">
    <w:abstractNumId w:val="30"/>
  </w:num>
  <w:num w:numId="22" w16cid:durableId="640766083">
    <w:abstractNumId w:val="53"/>
  </w:num>
  <w:num w:numId="23" w16cid:durableId="39133824">
    <w:abstractNumId w:val="57"/>
  </w:num>
  <w:num w:numId="24" w16cid:durableId="877470561">
    <w:abstractNumId w:val="32"/>
  </w:num>
  <w:num w:numId="25" w16cid:durableId="1900938926">
    <w:abstractNumId w:val="74"/>
  </w:num>
  <w:num w:numId="26" w16cid:durableId="2075883606">
    <w:abstractNumId w:val="39"/>
  </w:num>
  <w:num w:numId="27" w16cid:durableId="1454520303">
    <w:abstractNumId w:val="78"/>
  </w:num>
  <w:num w:numId="28" w16cid:durableId="137723044">
    <w:abstractNumId w:val="52"/>
  </w:num>
  <w:num w:numId="29" w16cid:durableId="1913345298">
    <w:abstractNumId w:val="34"/>
  </w:num>
  <w:num w:numId="30" w16cid:durableId="1828980951">
    <w:abstractNumId w:val="66"/>
  </w:num>
  <w:num w:numId="31" w16cid:durableId="1291936157">
    <w:abstractNumId w:val="7"/>
  </w:num>
  <w:num w:numId="32" w16cid:durableId="144863373">
    <w:abstractNumId w:val="89"/>
  </w:num>
  <w:num w:numId="33" w16cid:durableId="1890992534">
    <w:abstractNumId w:val="15"/>
  </w:num>
  <w:num w:numId="34" w16cid:durableId="617566009">
    <w:abstractNumId w:val="69"/>
  </w:num>
  <w:num w:numId="35" w16cid:durableId="1941598298">
    <w:abstractNumId w:val="76"/>
  </w:num>
  <w:num w:numId="36" w16cid:durableId="417140407">
    <w:abstractNumId w:val="67"/>
  </w:num>
  <w:num w:numId="37" w16cid:durableId="6832514">
    <w:abstractNumId w:val="33"/>
  </w:num>
  <w:num w:numId="38" w16cid:durableId="1641497061">
    <w:abstractNumId w:val="72"/>
  </w:num>
  <w:num w:numId="39" w16cid:durableId="1518079632">
    <w:abstractNumId w:val="45"/>
  </w:num>
  <w:num w:numId="40" w16cid:durableId="44185797">
    <w:abstractNumId w:val="59"/>
  </w:num>
  <w:num w:numId="41" w16cid:durableId="84038192">
    <w:abstractNumId w:val="22"/>
  </w:num>
  <w:num w:numId="42" w16cid:durableId="1293824158">
    <w:abstractNumId w:val="42"/>
  </w:num>
  <w:num w:numId="43" w16cid:durableId="2120644095">
    <w:abstractNumId w:val="70"/>
  </w:num>
  <w:num w:numId="44" w16cid:durableId="1777482122">
    <w:abstractNumId w:val="3"/>
  </w:num>
  <w:num w:numId="45" w16cid:durableId="277564861">
    <w:abstractNumId w:val="36"/>
  </w:num>
  <w:num w:numId="46" w16cid:durableId="112021053">
    <w:abstractNumId w:val="56"/>
  </w:num>
  <w:num w:numId="47" w16cid:durableId="552353877">
    <w:abstractNumId w:val="43"/>
  </w:num>
  <w:num w:numId="48" w16cid:durableId="1990550513">
    <w:abstractNumId w:val="38"/>
  </w:num>
  <w:num w:numId="49" w16cid:durableId="1267731685">
    <w:abstractNumId w:val="63"/>
  </w:num>
  <w:num w:numId="50" w16cid:durableId="1206328068">
    <w:abstractNumId w:val="68"/>
  </w:num>
  <w:num w:numId="51" w16cid:durableId="1308706232">
    <w:abstractNumId w:val="20"/>
  </w:num>
  <w:num w:numId="52" w16cid:durableId="806749666">
    <w:abstractNumId w:val="12"/>
  </w:num>
  <w:num w:numId="53" w16cid:durableId="1228997969">
    <w:abstractNumId w:val="40"/>
  </w:num>
  <w:num w:numId="54" w16cid:durableId="2063282075">
    <w:abstractNumId w:val="88"/>
  </w:num>
  <w:num w:numId="55" w16cid:durableId="1494568543">
    <w:abstractNumId w:val="24"/>
  </w:num>
  <w:num w:numId="56" w16cid:durableId="1719814060">
    <w:abstractNumId w:val="62"/>
  </w:num>
  <w:num w:numId="57" w16cid:durableId="726149820">
    <w:abstractNumId w:val="54"/>
  </w:num>
  <w:num w:numId="58" w16cid:durableId="1958902990">
    <w:abstractNumId w:val="31"/>
  </w:num>
  <w:num w:numId="59" w16cid:durableId="1891383048">
    <w:abstractNumId w:val="28"/>
  </w:num>
  <w:num w:numId="60" w16cid:durableId="82379117">
    <w:abstractNumId w:val="86"/>
  </w:num>
  <w:num w:numId="61" w16cid:durableId="1133208850">
    <w:abstractNumId w:val="60"/>
  </w:num>
  <w:num w:numId="62" w16cid:durableId="691036438">
    <w:abstractNumId w:val="50"/>
  </w:num>
  <w:num w:numId="63" w16cid:durableId="2009207587">
    <w:abstractNumId w:val="11"/>
  </w:num>
  <w:num w:numId="64" w16cid:durableId="312367129">
    <w:abstractNumId w:val="41"/>
  </w:num>
  <w:num w:numId="65" w16cid:durableId="2121606203">
    <w:abstractNumId w:val="5"/>
  </w:num>
  <w:num w:numId="66" w16cid:durableId="224998477">
    <w:abstractNumId w:val="23"/>
  </w:num>
  <w:num w:numId="67" w16cid:durableId="334964919">
    <w:abstractNumId w:val="37"/>
  </w:num>
  <w:num w:numId="68" w16cid:durableId="922762061">
    <w:abstractNumId w:val="29"/>
  </w:num>
  <w:num w:numId="69" w16cid:durableId="530194530">
    <w:abstractNumId w:val="26"/>
  </w:num>
  <w:num w:numId="70" w16cid:durableId="240800831">
    <w:abstractNumId w:val="65"/>
  </w:num>
  <w:num w:numId="71" w16cid:durableId="82804151">
    <w:abstractNumId w:val="8"/>
  </w:num>
  <w:num w:numId="72" w16cid:durableId="1803423801">
    <w:abstractNumId w:val="13"/>
  </w:num>
  <w:num w:numId="73" w16cid:durableId="1288125220">
    <w:abstractNumId w:val="14"/>
  </w:num>
  <w:num w:numId="74" w16cid:durableId="494077461">
    <w:abstractNumId w:val="1"/>
  </w:num>
  <w:num w:numId="75" w16cid:durableId="124155408">
    <w:abstractNumId w:val="85"/>
  </w:num>
  <w:num w:numId="76" w16cid:durableId="77337243">
    <w:abstractNumId w:val="51"/>
  </w:num>
  <w:num w:numId="77" w16cid:durableId="1440417018">
    <w:abstractNumId w:val="83"/>
  </w:num>
  <w:num w:numId="78" w16cid:durableId="194125013">
    <w:abstractNumId w:val="17"/>
  </w:num>
  <w:num w:numId="79" w16cid:durableId="1136875035">
    <w:abstractNumId w:val="55"/>
  </w:num>
  <w:num w:numId="80" w16cid:durableId="615598537">
    <w:abstractNumId w:val="49"/>
  </w:num>
  <w:num w:numId="81" w16cid:durableId="1097487367">
    <w:abstractNumId w:val="35"/>
  </w:num>
  <w:num w:numId="82" w16cid:durableId="750543584">
    <w:abstractNumId w:val="87"/>
  </w:num>
  <w:num w:numId="83" w16cid:durableId="351806432">
    <w:abstractNumId w:val="64"/>
  </w:num>
  <w:num w:numId="84" w16cid:durableId="2043510161">
    <w:abstractNumId w:val="48"/>
  </w:num>
  <w:num w:numId="85" w16cid:durableId="19342442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540974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994288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541670453">
    <w:abstractNumId w:val="47"/>
  </w:num>
  <w:num w:numId="89" w16cid:durableId="7320425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76045239">
    <w:abstractNumId w:val="75"/>
  </w:num>
  <w:num w:numId="91" w16cid:durableId="1987005087">
    <w:abstractNumId w:val="81"/>
  </w:num>
  <w:num w:numId="92" w16cid:durableId="1847938748">
    <w:abstractNumId w:val="61"/>
  </w:num>
  <w:num w:numId="93" w16cid:durableId="2101564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20"/>
    <w:rsid w:val="002064BB"/>
    <w:rsid w:val="00215A23"/>
    <w:rsid w:val="00336220"/>
    <w:rsid w:val="003B3995"/>
    <w:rsid w:val="00413FC0"/>
    <w:rsid w:val="005E3A56"/>
    <w:rsid w:val="00733C55"/>
    <w:rsid w:val="008B1FC5"/>
    <w:rsid w:val="00932A7A"/>
    <w:rsid w:val="0097201C"/>
    <w:rsid w:val="00A91B9E"/>
    <w:rsid w:val="00B35BED"/>
    <w:rsid w:val="00BF02D8"/>
    <w:rsid w:val="00E93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68011E"/>
  <w15:chartTrackingRefBased/>
  <w15:docId w15:val="{20E03348-941B-4252-A807-DAC58F67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362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33C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customStyle="1" w:styleId="40">
    <w:name w:val="标题 4 字符"/>
    <w:basedOn w:val="a0"/>
    <w:link w:val="4"/>
    <w:uiPriority w:val="9"/>
    <w:rsid w:val="00336220"/>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733C55"/>
    <w:rPr>
      <w:b/>
      <w:bCs/>
      <w:kern w:val="2"/>
      <w:sz w:val="28"/>
      <w:szCs w:val="28"/>
    </w:rPr>
  </w:style>
  <w:style w:type="character" w:styleId="a8">
    <w:name w:val="Strong"/>
    <w:qFormat/>
    <w:rsid w:val="008B1FC5"/>
    <w:rPr>
      <w:b/>
      <w:bCs/>
    </w:rPr>
  </w:style>
  <w:style w:type="table" w:styleId="41">
    <w:name w:val="Plain Table 4"/>
    <w:basedOn w:val="a1"/>
    <w:uiPriority w:val="44"/>
    <w:rsid w:val="008B1F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0">
    <w:name w:val="Plain Table 1"/>
    <w:basedOn w:val="a1"/>
    <w:uiPriority w:val="41"/>
    <w:rsid w:val="008B1F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Normal (Web)"/>
    <w:basedOn w:val="a"/>
    <w:rsid w:val="00BF02D8"/>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8411">
      <w:bodyDiv w:val="1"/>
      <w:marLeft w:val="0"/>
      <w:marRight w:val="0"/>
      <w:marTop w:val="0"/>
      <w:marBottom w:val="0"/>
      <w:divBdr>
        <w:top w:val="none" w:sz="0" w:space="0" w:color="auto"/>
        <w:left w:val="none" w:sz="0" w:space="0" w:color="auto"/>
        <w:bottom w:val="none" w:sz="0" w:space="0" w:color="auto"/>
        <w:right w:val="none" w:sz="0" w:space="0" w:color="auto"/>
      </w:divBdr>
    </w:div>
    <w:div w:id="47806879">
      <w:bodyDiv w:val="1"/>
      <w:marLeft w:val="0"/>
      <w:marRight w:val="0"/>
      <w:marTop w:val="0"/>
      <w:marBottom w:val="0"/>
      <w:divBdr>
        <w:top w:val="none" w:sz="0" w:space="0" w:color="auto"/>
        <w:left w:val="none" w:sz="0" w:space="0" w:color="auto"/>
        <w:bottom w:val="none" w:sz="0" w:space="0" w:color="auto"/>
        <w:right w:val="none" w:sz="0" w:space="0" w:color="auto"/>
      </w:divBdr>
    </w:div>
    <w:div w:id="88543864">
      <w:bodyDiv w:val="1"/>
      <w:marLeft w:val="0"/>
      <w:marRight w:val="0"/>
      <w:marTop w:val="0"/>
      <w:marBottom w:val="0"/>
      <w:divBdr>
        <w:top w:val="none" w:sz="0" w:space="0" w:color="auto"/>
        <w:left w:val="none" w:sz="0" w:space="0" w:color="auto"/>
        <w:bottom w:val="none" w:sz="0" w:space="0" w:color="auto"/>
        <w:right w:val="none" w:sz="0" w:space="0" w:color="auto"/>
      </w:divBdr>
    </w:div>
    <w:div w:id="111636465">
      <w:bodyDiv w:val="1"/>
      <w:marLeft w:val="0"/>
      <w:marRight w:val="0"/>
      <w:marTop w:val="0"/>
      <w:marBottom w:val="0"/>
      <w:divBdr>
        <w:top w:val="none" w:sz="0" w:space="0" w:color="auto"/>
        <w:left w:val="none" w:sz="0" w:space="0" w:color="auto"/>
        <w:bottom w:val="none" w:sz="0" w:space="0" w:color="auto"/>
        <w:right w:val="none" w:sz="0" w:space="0" w:color="auto"/>
      </w:divBdr>
    </w:div>
    <w:div w:id="115370754">
      <w:bodyDiv w:val="1"/>
      <w:marLeft w:val="0"/>
      <w:marRight w:val="0"/>
      <w:marTop w:val="0"/>
      <w:marBottom w:val="0"/>
      <w:divBdr>
        <w:top w:val="none" w:sz="0" w:space="0" w:color="auto"/>
        <w:left w:val="none" w:sz="0" w:space="0" w:color="auto"/>
        <w:bottom w:val="none" w:sz="0" w:space="0" w:color="auto"/>
        <w:right w:val="none" w:sz="0" w:space="0" w:color="auto"/>
      </w:divBdr>
    </w:div>
    <w:div w:id="144667535">
      <w:bodyDiv w:val="1"/>
      <w:marLeft w:val="0"/>
      <w:marRight w:val="0"/>
      <w:marTop w:val="0"/>
      <w:marBottom w:val="0"/>
      <w:divBdr>
        <w:top w:val="none" w:sz="0" w:space="0" w:color="auto"/>
        <w:left w:val="none" w:sz="0" w:space="0" w:color="auto"/>
        <w:bottom w:val="none" w:sz="0" w:space="0" w:color="auto"/>
        <w:right w:val="none" w:sz="0" w:space="0" w:color="auto"/>
      </w:divBdr>
    </w:div>
    <w:div w:id="152644024">
      <w:bodyDiv w:val="1"/>
      <w:marLeft w:val="0"/>
      <w:marRight w:val="0"/>
      <w:marTop w:val="0"/>
      <w:marBottom w:val="0"/>
      <w:divBdr>
        <w:top w:val="none" w:sz="0" w:space="0" w:color="auto"/>
        <w:left w:val="none" w:sz="0" w:space="0" w:color="auto"/>
        <w:bottom w:val="none" w:sz="0" w:space="0" w:color="auto"/>
        <w:right w:val="none" w:sz="0" w:space="0" w:color="auto"/>
      </w:divBdr>
    </w:div>
    <w:div w:id="157230272">
      <w:bodyDiv w:val="1"/>
      <w:marLeft w:val="0"/>
      <w:marRight w:val="0"/>
      <w:marTop w:val="0"/>
      <w:marBottom w:val="0"/>
      <w:divBdr>
        <w:top w:val="none" w:sz="0" w:space="0" w:color="auto"/>
        <w:left w:val="none" w:sz="0" w:space="0" w:color="auto"/>
        <w:bottom w:val="none" w:sz="0" w:space="0" w:color="auto"/>
        <w:right w:val="none" w:sz="0" w:space="0" w:color="auto"/>
      </w:divBdr>
    </w:div>
    <w:div w:id="208492270">
      <w:bodyDiv w:val="1"/>
      <w:marLeft w:val="0"/>
      <w:marRight w:val="0"/>
      <w:marTop w:val="0"/>
      <w:marBottom w:val="0"/>
      <w:divBdr>
        <w:top w:val="none" w:sz="0" w:space="0" w:color="auto"/>
        <w:left w:val="none" w:sz="0" w:space="0" w:color="auto"/>
        <w:bottom w:val="none" w:sz="0" w:space="0" w:color="auto"/>
        <w:right w:val="none" w:sz="0" w:space="0" w:color="auto"/>
      </w:divBdr>
    </w:div>
    <w:div w:id="308022681">
      <w:bodyDiv w:val="1"/>
      <w:marLeft w:val="0"/>
      <w:marRight w:val="0"/>
      <w:marTop w:val="0"/>
      <w:marBottom w:val="0"/>
      <w:divBdr>
        <w:top w:val="none" w:sz="0" w:space="0" w:color="auto"/>
        <w:left w:val="none" w:sz="0" w:space="0" w:color="auto"/>
        <w:bottom w:val="none" w:sz="0" w:space="0" w:color="auto"/>
        <w:right w:val="none" w:sz="0" w:space="0" w:color="auto"/>
      </w:divBdr>
    </w:div>
    <w:div w:id="333460133">
      <w:bodyDiv w:val="1"/>
      <w:marLeft w:val="0"/>
      <w:marRight w:val="0"/>
      <w:marTop w:val="0"/>
      <w:marBottom w:val="0"/>
      <w:divBdr>
        <w:top w:val="none" w:sz="0" w:space="0" w:color="auto"/>
        <w:left w:val="none" w:sz="0" w:space="0" w:color="auto"/>
        <w:bottom w:val="none" w:sz="0" w:space="0" w:color="auto"/>
        <w:right w:val="none" w:sz="0" w:space="0" w:color="auto"/>
      </w:divBdr>
    </w:div>
    <w:div w:id="338118547">
      <w:bodyDiv w:val="1"/>
      <w:marLeft w:val="0"/>
      <w:marRight w:val="0"/>
      <w:marTop w:val="0"/>
      <w:marBottom w:val="0"/>
      <w:divBdr>
        <w:top w:val="none" w:sz="0" w:space="0" w:color="auto"/>
        <w:left w:val="none" w:sz="0" w:space="0" w:color="auto"/>
        <w:bottom w:val="none" w:sz="0" w:space="0" w:color="auto"/>
        <w:right w:val="none" w:sz="0" w:space="0" w:color="auto"/>
      </w:divBdr>
    </w:div>
    <w:div w:id="357045210">
      <w:bodyDiv w:val="1"/>
      <w:marLeft w:val="0"/>
      <w:marRight w:val="0"/>
      <w:marTop w:val="0"/>
      <w:marBottom w:val="0"/>
      <w:divBdr>
        <w:top w:val="none" w:sz="0" w:space="0" w:color="auto"/>
        <w:left w:val="none" w:sz="0" w:space="0" w:color="auto"/>
        <w:bottom w:val="none" w:sz="0" w:space="0" w:color="auto"/>
        <w:right w:val="none" w:sz="0" w:space="0" w:color="auto"/>
      </w:divBdr>
    </w:div>
    <w:div w:id="381486995">
      <w:bodyDiv w:val="1"/>
      <w:marLeft w:val="0"/>
      <w:marRight w:val="0"/>
      <w:marTop w:val="0"/>
      <w:marBottom w:val="0"/>
      <w:divBdr>
        <w:top w:val="none" w:sz="0" w:space="0" w:color="auto"/>
        <w:left w:val="none" w:sz="0" w:space="0" w:color="auto"/>
        <w:bottom w:val="none" w:sz="0" w:space="0" w:color="auto"/>
        <w:right w:val="none" w:sz="0" w:space="0" w:color="auto"/>
      </w:divBdr>
    </w:div>
    <w:div w:id="501824144">
      <w:bodyDiv w:val="1"/>
      <w:marLeft w:val="0"/>
      <w:marRight w:val="0"/>
      <w:marTop w:val="0"/>
      <w:marBottom w:val="0"/>
      <w:divBdr>
        <w:top w:val="none" w:sz="0" w:space="0" w:color="auto"/>
        <w:left w:val="none" w:sz="0" w:space="0" w:color="auto"/>
        <w:bottom w:val="none" w:sz="0" w:space="0" w:color="auto"/>
        <w:right w:val="none" w:sz="0" w:space="0" w:color="auto"/>
      </w:divBdr>
    </w:div>
    <w:div w:id="508521542">
      <w:bodyDiv w:val="1"/>
      <w:marLeft w:val="0"/>
      <w:marRight w:val="0"/>
      <w:marTop w:val="0"/>
      <w:marBottom w:val="0"/>
      <w:divBdr>
        <w:top w:val="none" w:sz="0" w:space="0" w:color="auto"/>
        <w:left w:val="none" w:sz="0" w:space="0" w:color="auto"/>
        <w:bottom w:val="none" w:sz="0" w:space="0" w:color="auto"/>
        <w:right w:val="none" w:sz="0" w:space="0" w:color="auto"/>
      </w:divBdr>
    </w:div>
    <w:div w:id="756513930">
      <w:bodyDiv w:val="1"/>
      <w:marLeft w:val="0"/>
      <w:marRight w:val="0"/>
      <w:marTop w:val="0"/>
      <w:marBottom w:val="0"/>
      <w:divBdr>
        <w:top w:val="none" w:sz="0" w:space="0" w:color="auto"/>
        <w:left w:val="none" w:sz="0" w:space="0" w:color="auto"/>
        <w:bottom w:val="none" w:sz="0" w:space="0" w:color="auto"/>
        <w:right w:val="none" w:sz="0" w:space="0" w:color="auto"/>
      </w:divBdr>
    </w:div>
    <w:div w:id="780033827">
      <w:bodyDiv w:val="1"/>
      <w:marLeft w:val="0"/>
      <w:marRight w:val="0"/>
      <w:marTop w:val="0"/>
      <w:marBottom w:val="0"/>
      <w:divBdr>
        <w:top w:val="none" w:sz="0" w:space="0" w:color="auto"/>
        <w:left w:val="none" w:sz="0" w:space="0" w:color="auto"/>
        <w:bottom w:val="none" w:sz="0" w:space="0" w:color="auto"/>
        <w:right w:val="none" w:sz="0" w:space="0" w:color="auto"/>
      </w:divBdr>
    </w:div>
    <w:div w:id="782961725">
      <w:bodyDiv w:val="1"/>
      <w:marLeft w:val="0"/>
      <w:marRight w:val="0"/>
      <w:marTop w:val="0"/>
      <w:marBottom w:val="0"/>
      <w:divBdr>
        <w:top w:val="none" w:sz="0" w:space="0" w:color="auto"/>
        <w:left w:val="none" w:sz="0" w:space="0" w:color="auto"/>
        <w:bottom w:val="none" w:sz="0" w:space="0" w:color="auto"/>
        <w:right w:val="none" w:sz="0" w:space="0" w:color="auto"/>
      </w:divBdr>
    </w:div>
    <w:div w:id="904876173">
      <w:bodyDiv w:val="1"/>
      <w:marLeft w:val="0"/>
      <w:marRight w:val="0"/>
      <w:marTop w:val="0"/>
      <w:marBottom w:val="0"/>
      <w:divBdr>
        <w:top w:val="none" w:sz="0" w:space="0" w:color="auto"/>
        <w:left w:val="none" w:sz="0" w:space="0" w:color="auto"/>
        <w:bottom w:val="none" w:sz="0" w:space="0" w:color="auto"/>
        <w:right w:val="none" w:sz="0" w:space="0" w:color="auto"/>
      </w:divBdr>
    </w:div>
    <w:div w:id="917523817">
      <w:bodyDiv w:val="1"/>
      <w:marLeft w:val="0"/>
      <w:marRight w:val="0"/>
      <w:marTop w:val="0"/>
      <w:marBottom w:val="0"/>
      <w:divBdr>
        <w:top w:val="none" w:sz="0" w:space="0" w:color="auto"/>
        <w:left w:val="none" w:sz="0" w:space="0" w:color="auto"/>
        <w:bottom w:val="none" w:sz="0" w:space="0" w:color="auto"/>
        <w:right w:val="none" w:sz="0" w:space="0" w:color="auto"/>
      </w:divBdr>
    </w:div>
    <w:div w:id="946234519">
      <w:bodyDiv w:val="1"/>
      <w:marLeft w:val="0"/>
      <w:marRight w:val="0"/>
      <w:marTop w:val="0"/>
      <w:marBottom w:val="0"/>
      <w:divBdr>
        <w:top w:val="none" w:sz="0" w:space="0" w:color="auto"/>
        <w:left w:val="none" w:sz="0" w:space="0" w:color="auto"/>
        <w:bottom w:val="none" w:sz="0" w:space="0" w:color="auto"/>
        <w:right w:val="none" w:sz="0" w:space="0" w:color="auto"/>
      </w:divBdr>
    </w:div>
    <w:div w:id="955868235">
      <w:bodyDiv w:val="1"/>
      <w:marLeft w:val="0"/>
      <w:marRight w:val="0"/>
      <w:marTop w:val="0"/>
      <w:marBottom w:val="0"/>
      <w:divBdr>
        <w:top w:val="none" w:sz="0" w:space="0" w:color="auto"/>
        <w:left w:val="none" w:sz="0" w:space="0" w:color="auto"/>
        <w:bottom w:val="none" w:sz="0" w:space="0" w:color="auto"/>
        <w:right w:val="none" w:sz="0" w:space="0" w:color="auto"/>
      </w:divBdr>
    </w:div>
    <w:div w:id="958485647">
      <w:bodyDiv w:val="1"/>
      <w:marLeft w:val="0"/>
      <w:marRight w:val="0"/>
      <w:marTop w:val="0"/>
      <w:marBottom w:val="0"/>
      <w:divBdr>
        <w:top w:val="none" w:sz="0" w:space="0" w:color="auto"/>
        <w:left w:val="none" w:sz="0" w:space="0" w:color="auto"/>
        <w:bottom w:val="none" w:sz="0" w:space="0" w:color="auto"/>
        <w:right w:val="none" w:sz="0" w:space="0" w:color="auto"/>
      </w:divBdr>
    </w:div>
    <w:div w:id="1058893019">
      <w:bodyDiv w:val="1"/>
      <w:marLeft w:val="0"/>
      <w:marRight w:val="0"/>
      <w:marTop w:val="0"/>
      <w:marBottom w:val="0"/>
      <w:divBdr>
        <w:top w:val="none" w:sz="0" w:space="0" w:color="auto"/>
        <w:left w:val="none" w:sz="0" w:space="0" w:color="auto"/>
        <w:bottom w:val="none" w:sz="0" w:space="0" w:color="auto"/>
        <w:right w:val="none" w:sz="0" w:space="0" w:color="auto"/>
      </w:divBdr>
    </w:div>
    <w:div w:id="1252736834">
      <w:bodyDiv w:val="1"/>
      <w:marLeft w:val="0"/>
      <w:marRight w:val="0"/>
      <w:marTop w:val="0"/>
      <w:marBottom w:val="0"/>
      <w:divBdr>
        <w:top w:val="none" w:sz="0" w:space="0" w:color="auto"/>
        <w:left w:val="none" w:sz="0" w:space="0" w:color="auto"/>
        <w:bottom w:val="none" w:sz="0" w:space="0" w:color="auto"/>
        <w:right w:val="none" w:sz="0" w:space="0" w:color="auto"/>
      </w:divBdr>
    </w:div>
    <w:div w:id="1335373374">
      <w:bodyDiv w:val="1"/>
      <w:marLeft w:val="0"/>
      <w:marRight w:val="0"/>
      <w:marTop w:val="0"/>
      <w:marBottom w:val="0"/>
      <w:divBdr>
        <w:top w:val="none" w:sz="0" w:space="0" w:color="auto"/>
        <w:left w:val="none" w:sz="0" w:space="0" w:color="auto"/>
        <w:bottom w:val="none" w:sz="0" w:space="0" w:color="auto"/>
        <w:right w:val="none" w:sz="0" w:space="0" w:color="auto"/>
      </w:divBdr>
    </w:div>
    <w:div w:id="1361928418">
      <w:bodyDiv w:val="1"/>
      <w:marLeft w:val="0"/>
      <w:marRight w:val="0"/>
      <w:marTop w:val="0"/>
      <w:marBottom w:val="0"/>
      <w:divBdr>
        <w:top w:val="none" w:sz="0" w:space="0" w:color="auto"/>
        <w:left w:val="none" w:sz="0" w:space="0" w:color="auto"/>
        <w:bottom w:val="none" w:sz="0" w:space="0" w:color="auto"/>
        <w:right w:val="none" w:sz="0" w:space="0" w:color="auto"/>
      </w:divBdr>
    </w:div>
    <w:div w:id="1386225226">
      <w:bodyDiv w:val="1"/>
      <w:marLeft w:val="0"/>
      <w:marRight w:val="0"/>
      <w:marTop w:val="0"/>
      <w:marBottom w:val="0"/>
      <w:divBdr>
        <w:top w:val="none" w:sz="0" w:space="0" w:color="auto"/>
        <w:left w:val="none" w:sz="0" w:space="0" w:color="auto"/>
        <w:bottom w:val="none" w:sz="0" w:space="0" w:color="auto"/>
        <w:right w:val="none" w:sz="0" w:space="0" w:color="auto"/>
      </w:divBdr>
    </w:div>
    <w:div w:id="1464926422">
      <w:bodyDiv w:val="1"/>
      <w:marLeft w:val="0"/>
      <w:marRight w:val="0"/>
      <w:marTop w:val="0"/>
      <w:marBottom w:val="0"/>
      <w:divBdr>
        <w:top w:val="none" w:sz="0" w:space="0" w:color="auto"/>
        <w:left w:val="none" w:sz="0" w:space="0" w:color="auto"/>
        <w:bottom w:val="none" w:sz="0" w:space="0" w:color="auto"/>
        <w:right w:val="none" w:sz="0" w:space="0" w:color="auto"/>
      </w:divBdr>
    </w:div>
    <w:div w:id="1495339450">
      <w:bodyDiv w:val="1"/>
      <w:marLeft w:val="0"/>
      <w:marRight w:val="0"/>
      <w:marTop w:val="0"/>
      <w:marBottom w:val="0"/>
      <w:divBdr>
        <w:top w:val="none" w:sz="0" w:space="0" w:color="auto"/>
        <w:left w:val="none" w:sz="0" w:space="0" w:color="auto"/>
        <w:bottom w:val="none" w:sz="0" w:space="0" w:color="auto"/>
        <w:right w:val="none" w:sz="0" w:space="0" w:color="auto"/>
      </w:divBdr>
    </w:div>
    <w:div w:id="1544174107">
      <w:bodyDiv w:val="1"/>
      <w:marLeft w:val="0"/>
      <w:marRight w:val="0"/>
      <w:marTop w:val="0"/>
      <w:marBottom w:val="0"/>
      <w:divBdr>
        <w:top w:val="none" w:sz="0" w:space="0" w:color="auto"/>
        <w:left w:val="none" w:sz="0" w:space="0" w:color="auto"/>
        <w:bottom w:val="none" w:sz="0" w:space="0" w:color="auto"/>
        <w:right w:val="none" w:sz="0" w:space="0" w:color="auto"/>
      </w:divBdr>
    </w:div>
    <w:div w:id="1564103172">
      <w:bodyDiv w:val="1"/>
      <w:marLeft w:val="0"/>
      <w:marRight w:val="0"/>
      <w:marTop w:val="0"/>
      <w:marBottom w:val="0"/>
      <w:divBdr>
        <w:top w:val="none" w:sz="0" w:space="0" w:color="auto"/>
        <w:left w:val="none" w:sz="0" w:space="0" w:color="auto"/>
        <w:bottom w:val="none" w:sz="0" w:space="0" w:color="auto"/>
        <w:right w:val="none" w:sz="0" w:space="0" w:color="auto"/>
      </w:divBdr>
    </w:div>
    <w:div w:id="1574970137">
      <w:bodyDiv w:val="1"/>
      <w:marLeft w:val="0"/>
      <w:marRight w:val="0"/>
      <w:marTop w:val="0"/>
      <w:marBottom w:val="0"/>
      <w:divBdr>
        <w:top w:val="none" w:sz="0" w:space="0" w:color="auto"/>
        <w:left w:val="none" w:sz="0" w:space="0" w:color="auto"/>
        <w:bottom w:val="none" w:sz="0" w:space="0" w:color="auto"/>
        <w:right w:val="none" w:sz="0" w:space="0" w:color="auto"/>
      </w:divBdr>
    </w:div>
    <w:div w:id="1581985445">
      <w:bodyDiv w:val="1"/>
      <w:marLeft w:val="0"/>
      <w:marRight w:val="0"/>
      <w:marTop w:val="0"/>
      <w:marBottom w:val="0"/>
      <w:divBdr>
        <w:top w:val="none" w:sz="0" w:space="0" w:color="auto"/>
        <w:left w:val="none" w:sz="0" w:space="0" w:color="auto"/>
        <w:bottom w:val="none" w:sz="0" w:space="0" w:color="auto"/>
        <w:right w:val="none" w:sz="0" w:space="0" w:color="auto"/>
      </w:divBdr>
    </w:div>
    <w:div w:id="1670672333">
      <w:bodyDiv w:val="1"/>
      <w:marLeft w:val="0"/>
      <w:marRight w:val="0"/>
      <w:marTop w:val="0"/>
      <w:marBottom w:val="0"/>
      <w:divBdr>
        <w:top w:val="none" w:sz="0" w:space="0" w:color="auto"/>
        <w:left w:val="none" w:sz="0" w:space="0" w:color="auto"/>
        <w:bottom w:val="none" w:sz="0" w:space="0" w:color="auto"/>
        <w:right w:val="none" w:sz="0" w:space="0" w:color="auto"/>
      </w:divBdr>
    </w:div>
    <w:div w:id="1700933718">
      <w:bodyDiv w:val="1"/>
      <w:marLeft w:val="0"/>
      <w:marRight w:val="0"/>
      <w:marTop w:val="0"/>
      <w:marBottom w:val="0"/>
      <w:divBdr>
        <w:top w:val="none" w:sz="0" w:space="0" w:color="auto"/>
        <w:left w:val="none" w:sz="0" w:space="0" w:color="auto"/>
        <w:bottom w:val="none" w:sz="0" w:space="0" w:color="auto"/>
        <w:right w:val="none" w:sz="0" w:space="0" w:color="auto"/>
      </w:divBdr>
    </w:div>
    <w:div w:id="1769501987">
      <w:bodyDiv w:val="1"/>
      <w:marLeft w:val="0"/>
      <w:marRight w:val="0"/>
      <w:marTop w:val="0"/>
      <w:marBottom w:val="0"/>
      <w:divBdr>
        <w:top w:val="none" w:sz="0" w:space="0" w:color="auto"/>
        <w:left w:val="none" w:sz="0" w:space="0" w:color="auto"/>
        <w:bottom w:val="none" w:sz="0" w:space="0" w:color="auto"/>
        <w:right w:val="none" w:sz="0" w:space="0" w:color="auto"/>
      </w:divBdr>
    </w:div>
    <w:div w:id="1775393567">
      <w:bodyDiv w:val="1"/>
      <w:marLeft w:val="0"/>
      <w:marRight w:val="0"/>
      <w:marTop w:val="0"/>
      <w:marBottom w:val="0"/>
      <w:divBdr>
        <w:top w:val="none" w:sz="0" w:space="0" w:color="auto"/>
        <w:left w:val="none" w:sz="0" w:space="0" w:color="auto"/>
        <w:bottom w:val="none" w:sz="0" w:space="0" w:color="auto"/>
        <w:right w:val="none" w:sz="0" w:space="0" w:color="auto"/>
      </w:divBdr>
    </w:div>
    <w:div w:id="1789812429">
      <w:bodyDiv w:val="1"/>
      <w:marLeft w:val="0"/>
      <w:marRight w:val="0"/>
      <w:marTop w:val="0"/>
      <w:marBottom w:val="0"/>
      <w:divBdr>
        <w:top w:val="none" w:sz="0" w:space="0" w:color="auto"/>
        <w:left w:val="none" w:sz="0" w:space="0" w:color="auto"/>
        <w:bottom w:val="none" w:sz="0" w:space="0" w:color="auto"/>
        <w:right w:val="none" w:sz="0" w:space="0" w:color="auto"/>
      </w:divBdr>
    </w:div>
    <w:div w:id="1790081921">
      <w:bodyDiv w:val="1"/>
      <w:marLeft w:val="0"/>
      <w:marRight w:val="0"/>
      <w:marTop w:val="0"/>
      <w:marBottom w:val="0"/>
      <w:divBdr>
        <w:top w:val="none" w:sz="0" w:space="0" w:color="auto"/>
        <w:left w:val="none" w:sz="0" w:space="0" w:color="auto"/>
        <w:bottom w:val="none" w:sz="0" w:space="0" w:color="auto"/>
        <w:right w:val="none" w:sz="0" w:space="0" w:color="auto"/>
      </w:divBdr>
    </w:div>
    <w:div w:id="1805463006">
      <w:bodyDiv w:val="1"/>
      <w:marLeft w:val="0"/>
      <w:marRight w:val="0"/>
      <w:marTop w:val="0"/>
      <w:marBottom w:val="0"/>
      <w:divBdr>
        <w:top w:val="none" w:sz="0" w:space="0" w:color="auto"/>
        <w:left w:val="none" w:sz="0" w:space="0" w:color="auto"/>
        <w:bottom w:val="none" w:sz="0" w:space="0" w:color="auto"/>
        <w:right w:val="none" w:sz="0" w:space="0" w:color="auto"/>
      </w:divBdr>
    </w:div>
    <w:div w:id="1812405903">
      <w:bodyDiv w:val="1"/>
      <w:marLeft w:val="0"/>
      <w:marRight w:val="0"/>
      <w:marTop w:val="0"/>
      <w:marBottom w:val="0"/>
      <w:divBdr>
        <w:top w:val="none" w:sz="0" w:space="0" w:color="auto"/>
        <w:left w:val="none" w:sz="0" w:space="0" w:color="auto"/>
        <w:bottom w:val="none" w:sz="0" w:space="0" w:color="auto"/>
        <w:right w:val="none" w:sz="0" w:space="0" w:color="auto"/>
      </w:divBdr>
    </w:div>
    <w:div w:id="1819564643">
      <w:bodyDiv w:val="1"/>
      <w:marLeft w:val="0"/>
      <w:marRight w:val="0"/>
      <w:marTop w:val="0"/>
      <w:marBottom w:val="0"/>
      <w:divBdr>
        <w:top w:val="none" w:sz="0" w:space="0" w:color="auto"/>
        <w:left w:val="none" w:sz="0" w:space="0" w:color="auto"/>
        <w:bottom w:val="none" w:sz="0" w:space="0" w:color="auto"/>
        <w:right w:val="none" w:sz="0" w:space="0" w:color="auto"/>
      </w:divBdr>
    </w:div>
    <w:div w:id="1823345662">
      <w:bodyDiv w:val="1"/>
      <w:marLeft w:val="0"/>
      <w:marRight w:val="0"/>
      <w:marTop w:val="0"/>
      <w:marBottom w:val="0"/>
      <w:divBdr>
        <w:top w:val="none" w:sz="0" w:space="0" w:color="auto"/>
        <w:left w:val="none" w:sz="0" w:space="0" w:color="auto"/>
        <w:bottom w:val="none" w:sz="0" w:space="0" w:color="auto"/>
        <w:right w:val="none" w:sz="0" w:space="0" w:color="auto"/>
      </w:divBdr>
    </w:div>
    <w:div w:id="1833638070">
      <w:bodyDiv w:val="1"/>
      <w:marLeft w:val="0"/>
      <w:marRight w:val="0"/>
      <w:marTop w:val="0"/>
      <w:marBottom w:val="0"/>
      <w:divBdr>
        <w:top w:val="none" w:sz="0" w:space="0" w:color="auto"/>
        <w:left w:val="none" w:sz="0" w:space="0" w:color="auto"/>
        <w:bottom w:val="none" w:sz="0" w:space="0" w:color="auto"/>
        <w:right w:val="none" w:sz="0" w:space="0" w:color="auto"/>
      </w:divBdr>
    </w:div>
    <w:div w:id="1835870953">
      <w:bodyDiv w:val="1"/>
      <w:marLeft w:val="0"/>
      <w:marRight w:val="0"/>
      <w:marTop w:val="0"/>
      <w:marBottom w:val="0"/>
      <w:divBdr>
        <w:top w:val="none" w:sz="0" w:space="0" w:color="auto"/>
        <w:left w:val="none" w:sz="0" w:space="0" w:color="auto"/>
        <w:bottom w:val="none" w:sz="0" w:space="0" w:color="auto"/>
        <w:right w:val="none" w:sz="0" w:space="0" w:color="auto"/>
      </w:divBdr>
    </w:div>
    <w:div w:id="1998224195">
      <w:bodyDiv w:val="1"/>
      <w:marLeft w:val="0"/>
      <w:marRight w:val="0"/>
      <w:marTop w:val="0"/>
      <w:marBottom w:val="0"/>
      <w:divBdr>
        <w:top w:val="none" w:sz="0" w:space="0" w:color="auto"/>
        <w:left w:val="none" w:sz="0" w:space="0" w:color="auto"/>
        <w:bottom w:val="none" w:sz="0" w:space="0" w:color="auto"/>
        <w:right w:val="none" w:sz="0" w:space="0" w:color="auto"/>
      </w:divBdr>
    </w:div>
    <w:div w:id="1999111952">
      <w:bodyDiv w:val="1"/>
      <w:marLeft w:val="0"/>
      <w:marRight w:val="0"/>
      <w:marTop w:val="0"/>
      <w:marBottom w:val="0"/>
      <w:divBdr>
        <w:top w:val="none" w:sz="0" w:space="0" w:color="auto"/>
        <w:left w:val="none" w:sz="0" w:space="0" w:color="auto"/>
        <w:bottom w:val="none" w:sz="0" w:space="0" w:color="auto"/>
        <w:right w:val="none" w:sz="0" w:space="0" w:color="auto"/>
      </w:divBdr>
    </w:div>
    <w:div w:id="213401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uyi\OneDrive\&#22823;&#19977;2024\&#36719;&#20214;&#20135;&#21697;&#21830;&#22478;&#20132;&#26131;&#24179;&#21488;\&#26448;&#26009;\&#36719;&#20214;&#24037;&#31243;&#26631;&#20934;&#25991;&#26723;&#27169;&#26495;-&#22269;&#23478;&#26631;&#20934;&#21644;&#22269;&#38469;&#26631;&#20934;&#20004;&#22871;\&#22269;&#26631;&#36719;&#20214;&#24037;&#31243;&#26631;&#20934;&#25991;&#26723;&#26684;&#24335;\&#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七、测试计划.dot</Template>
  <TotalTime>1</TotalTime>
  <Pages>19</Pages>
  <Words>1922</Words>
  <Characters>10960</Characters>
  <Application>Microsoft Office Word</Application>
  <DocSecurity>0</DocSecurity>
  <Lines>91</Lines>
  <Paragraphs>25</Paragraphs>
  <ScaleCrop>false</ScaleCrop>
  <HeadingPairs>
    <vt:vector size="2" baseType="variant">
      <vt:variant>
        <vt:lpstr>题目</vt:lpstr>
      </vt:variant>
      <vt:variant>
        <vt:i4>1</vt:i4>
      </vt:variant>
    </vt:vector>
  </HeadingPairs>
  <TitlesOfParts>
    <vt:vector size="1" baseType="lpstr">
      <vt:lpstr>七、测试计划</vt:lpstr>
    </vt:vector>
  </TitlesOfParts>
  <Manager/>
  <Company>北京北大天正科技发展有限公司</Company>
  <LinksUpToDate>false</LinksUpToDate>
  <CharactersWithSpaces>12857</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subject/>
  <dc:creator>郁竹一</dc:creator>
  <cp:keywords/>
  <dc:description/>
  <cp:lastModifiedBy>守坤 韩</cp:lastModifiedBy>
  <cp:revision>2</cp:revision>
  <cp:lastPrinted>2001-02-09T04:16:00Z</cp:lastPrinted>
  <dcterms:created xsi:type="dcterms:W3CDTF">2024-11-27T03:29:00Z</dcterms:created>
  <dcterms:modified xsi:type="dcterms:W3CDTF">2024-11-27T03:29:00Z</dcterms:modified>
</cp:coreProperties>
</file>