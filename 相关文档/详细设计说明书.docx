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89178" w14:textId="77777777" w:rsidR="00CE4C52" w:rsidRDefault="00000000">
      <w:pPr>
        <w:rPr>
          <w:rFonts w:ascii="宋体" w:hAnsi="宋体" w:hint="eastAsia"/>
          <w:sz w:val="52"/>
        </w:rPr>
      </w:pPr>
      <w:r>
        <w:rPr>
          <w:rFonts w:ascii="宋体" w:hAnsi="宋体" w:hint="eastAsia"/>
          <w:sz w:val="52"/>
        </w:rPr>
        <w:t>五、详细设计说明书</w:t>
      </w:r>
    </w:p>
    <w:p w14:paraId="0B9163CA" w14:textId="77777777" w:rsidR="00CE4C52" w:rsidRDefault="00CE4C52">
      <w:pPr>
        <w:rPr>
          <w:rFonts w:ascii="宋体" w:hAnsi="宋体" w:hint="eastAsia"/>
          <w:sz w:val="52"/>
        </w:rPr>
      </w:pPr>
    </w:p>
    <w:p w14:paraId="63AE02E3" w14:textId="77777777" w:rsidR="00CE4C52" w:rsidRDefault="00000000">
      <w:pPr>
        <w:pStyle w:val="TOC1"/>
        <w:tabs>
          <w:tab w:val="right" w:leader="dot" w:pos="8296"/>
        </w:tabs>
        <w:rPr>
          <w:noProof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506973482" w:history="1">
        <w:r w:rsidR="00CE4C52">
          <w:rPr>
            <w:rStyle w:val="a3"/>
            <w:rFonts w:ascii="宋体" w:hAnsi="宋体"/>
            <w:noProof/>
          </w:rPr>
          <w:t>1</w:t>
        </w:r>
        <w:r w:rsidR="00CE4C52">
          <w:rPr>
            <w:rStyle w:val="a3"/>
            <w:rFonts w:ascii="宋体" w:hAnsi="宋体" w:hint="eastAsia"/>
            <w:noProof/>
          </w:rPr>
          <w:t>．引言</w:t>
        </w:r>
        <w:r w:rsidR="00CE4C52">
          <w:rPr>
            <w:noProof/>
            <w:webHidden/>
          </w:rPr>
          <w:tab/>
        </w:r>
        <w:r w:rsidR="00CE4C52">
          <w:rPr>
            <w:noProof/>
            <w:webHidden/>
          </w:rPr>
          <w:fldChar w:fldCharType="begin"/>
        </w:r>
        <w:r w:rsidR="00CE4C52">
          <w:rPr>
            <w:noProof/>
            <w:webHidden/>
          </w:rPr>
          <w:instrText xml:space="preserve"> PAGEREF _Toc506973482 \h </w:instrText>
        </w:r>
        <w:r w:rsidR="00CE4C52">
          <w:rPr>
            <w:noProof/>
            <w:webHidden/>
          </w:rPr>
        </w:r>
        <w:r w:rsidR="00CE4C52">
          <w:rPr>
            <w:noProof/>
            <w:webHidden/>
          </w:rPr>
          <w:fldChar w:fldCharType="separate"/>
        </w:r>
        <w:r w:rsidR="00CE4C52">
          <w:rPr>
            <w:noProof/>
            <w:webHidden/>
          </w:rPr>
          <w:t>1</w:t>
        </w:r>
        <w:r w:rsidR="00CE4C52">
          <w:rPr>
            <w:noProof/>
            <w:webHidden/>
          </w:rPr>
          <w:fldChar w:fldCharType="end"/>
        </w:r>
      </w:hyperlink>
    </w:p>
    <w:p w14:paraId="25B1BBBF" w14:textId="77777777" w:rsidR="00CE4C52" w:rsidRDefault="00CE4C52">
      <w:pPr>
        <w:pStyle w:val="TOC2"/>
        <w:tabs>
          <w:tab w:val="right" w:leader="dot" w:pos="8296"/>
        </w:tabs>
        <w:rPr>
          <w:noProof/>
        </w:rPr>
      </w:pPr>
      <w:hyperlink w:anchor="_Toc506973483" w:history="1">
        <w:r>
          <w:rPr>
            <w:rStyle w:val="a3"/>
            <w:rFonts w:ascii="宋体" w:hAnsi="宋体"/>
            <w:noProof/>
          </w:rPr>
          <w:t>1.1</w:t>
        </w:r>
        <w:r>
          <w:rPr>
            <w:rStyle w:val="a3"/>
            <w:rFonts w:ascii="宋体" w:hAnsi="宋体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7C5CD7" w14:textId="77777777" w:rsidR="00CE4C52" w:rsidRDefault="00CE4C52">
      <w:pPr>
        <w:pStyle w:val="TOC2"/>
        <w:tabs>
          <w:tab w:val="right" w:leader="dot" w:pos="8296"/>
        </w:tabs>
        <w:rPr>
          <w:noProof/>
        </w:rPr>
      </w:pPr>
      <w:hyperlink w:anchor="_Toc506973484" w:history="1">
        <w:r>
          <w:rPr>
            <w:rStyle w:val="a3"/>
            <w:rFonts w:ascii="宋体" w:hAnsi="宋体"/>
            <w:noProof/>
          </w:rPr>
          <w:t>1.2</w:t>
        </w:r>
        <w:r>
          <w:rPr>
            <w:rStyle w:val="a3"/>
            <w:rFonts w:ascii="宋体" w:hAnsi="宋体"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4025E66" w14:textId="77777777" w:rsidR="00CE4C52" w:rsidRDefault="00CE4C52">
      <w:pPr>
        <w:pStyle w:val="TOC2"/>
        <w:tabs>
          <w:tab w:val="right" w:leader="dot" w:pos="8296"/>
        </w:tabs>
        <w:rPr>
          <w:noProof/>
        </w:rPr>
      </w:pPr>
      <w:hyperlink w:anchor="_Toc506973485" w:history="1">
        <w:r>
          <w:rPr>
            <w:rStyle w:val="a3"/>
            <w:rFonts w:ascii="宋体" w:hAnsi="宋体"/>
            <w:noProof/>
          </w:rPr>
          <w:t>1.3</w:t>
        </w:r>
        <w:r>
          <w:rPr>
            <w:rStyle w:val="a3"/>
            <w:rFonts w:ascii="宋体" w:hAnsi="宋体"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EC5509" w14:textId="77777777" w:rsidR="00CE4C52" w:rsidRDefault="00CE4C52">
      <w:pPr>
        <w:pStyle w:val="TOC2"/>
        <w:tabs>
          <w:tab w:val="right" w:leader="dot" w:pos="8296"/>
        </w:tabs>
        <w:rPr>
          <w:noProof/>
        </w:rPr>
      </w:pPr>
      <w:hyperlink w:anchor="_Toc506973486" w:history="1">
        <w:r>
          <w:rPr>
            <w:rStyle w:val="a3"/>
            <w:rFonts w:ascii="宋体" w:hAnsi="宋体"/>
            <w:noProof/>
          </w:rPr>
          <w:t>1.4</w:t>
        </w:r>
        <w:r>
          <w:rPr>
            <w:rStyle w:val="a3"/>
            <w:rFonts w:ascii="宋体" w:hAnsi="宋体"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86F5FD" w14:textId="77777777" w:rsidR="00CE4C52" w:rsidRDefault="00CE4C52">
      <w:pPr>
        <w:pStyle w:val="TOC1"/>
        <w:tabs>
          <w:tab w:val="right" w:leader="dot" w:pos="8296"/>
        </w:tabs>
        <w:rPr>
          <w:noProof/>
        </w:rPr>
      </w:pPr>
      <w:hyperlink w:anchor="_Toc506973487" w:history="1">
        <w:r>
          <w:rPr>
            <w:rStyle w:val="a3"/>
            <w:rFonts w:ascii="宋体" w:hAnsi="宋体"/>
            <w:noProof/>
          </w:rPr>
          <w:t>2</w:t>
        </w:r>
        <w:r>
          <w:rPr>
            <w:rStyle w:val="a3"/>
            <w:rFonts w:ascii="宋体" w:hAnsi="宋体" w:hint="eastAsia"/>
            <w:noProof/>
          </w:rPr>
          <w:t>．总体设计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97BBD5" w14:textId="77777777" w:rsidR="00CE4C52" w:rsidRDefault="00CE4C52">
      <w:pPr>
        <w:pStyle w:val="TOC2"/>
        <w:tabs>
          <w:tab w:val="right" w:leader="dot" w:pos="8296"/>
        </w:tabs>
        <w:rPr>
          <w:noProof/>
        </w:rPr>
      </w:pPr>
      <w:hyperlink w:anchor="_Toc506973488" w:history="1">
        <w:r>
          <w:rPr>
            <w:rStyle w:val="a3"/>
            <w:rFonts w:ascii="宋体" w:hAnsi="宋体"/>
            <w:noProof/>
          </w:rPr>
          <w:t>2.1</w:t>
        </w:r>
        <w:r>
          <w:rPr>
            <w:rStyle w:val="a3"/>
            <w:rFonts w:ascii="宋体" w:hAnsi="宋体" w:hint="eastAsia"/>
            <w:noProof/>
          </w:rPr>
          <w:t>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0DBAD0" w14:textId="77777777" w:rsidR="00CE4C52" w:rsidRDefault="00CE4C52">
      <w:pPr>
        <w:pStyle w:val="TOC2"/>
        <w:tabs>
          <w:tab w:val="right" w:leader="dot" w:pos="8296"/>
        </w:tabs>
        <w:rPr>
          <w:noProof/>
        </w:rPr>
      </w:pPr>
      <w:hyperlink w:anchor="_Toc506973489" w:history="1">
        <w:r>
          <w:rPr>
            <w:rStyle w:val="a3"/>
            <w:rFonts w:ascii="宋体" w:hAnsi="宋体"/>
            <w:noProof/>
          </w:rPr>
          <w:t>2.2</w:t>
        </w:r>
        <w:r>
          <w:rPr>
            <w:rStyle w:val="a3"/>
            <w:rFonts w:ascii="宋体" w:hAnsi="宋体" w:hint="eastAsia"/>
            <w:noProof/>
          </w:rPr>
          <w:t>软件结构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C48EA3" w14:textId="77777777" w:rsidR="00CE4C52" w:rsidRDefault="00CE4C52">
      <w:pPr>
        <w:pStyle w:val="TOC1"/>
        <w:tabs>
          <w:tab w:val="right" w:leader="dot" w:pos="8296"/>
        </w:tabs>
        <w:rPr>
          <w:noProof/>
        </w:rPr>
      </w:pPr>
      <w:hyperlink w:anchor="_Toc506973490" w:history="1">
        <w:r>
          <w:rPr>
            <w:rStyle w:val="a3"/>
            <w:rFonts w:ascii="宋体" w:hAnsi="宋体"/>
            <w:noProof/>
          </w:rPr>
          <w:t>3</w:t>
        </w:r>
        <w:r>
          <w:rPr>
            <w:rStyle w:val="a3"/>
            <w:rFonts w:ascii="宋体" w:hAnsi="宋体" w:hint="eastAsia"/>
            <w:noProof/>
          </w:rPr>
          <w:t>．程序描述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A0CB38" w14:textId="77777777" w:rsidR="00CE4C52" w:rsidRDefault="00CE4C52">
      <w:pPr>
        <w:pStyle w:val="TOC2"/>
        <w:tabs>
          <w:tab w:val="right" w:leader="dot" w:pos="8296"/>
        </w:tabs>
        <w:rPr>
          <w:noProof/>
        </w:rPr>
      </w:pPr>
      <w:hyperlink w:anchor="_Toc506973491" w:history="1">
        <w:r>
          <w:rPr>
            <w:rStyle w:val="a3"/>
            <w:rFonts w:ascii="宋体" w:hAnsi="宋体"/>
            <w:noProof/>
          </w:rPr>
          <w:t>3.1</w:t>
        </w:r>
        <w:r>
          <w:rPr>
            <w:rStyle w:val="a3"/>
            <w:rFonts w:ascii="宋体" w:hAnsi="宋体"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A1128A" w14:textId="77777777" w:rsidR="00CE4C52" w:rsidRDefault="00CE4C52">
      <w:pPr>
        <w:pStyle w:val="TOC2"/>
        <w:tabs>
          <w:tab w:val="right" w:leader="dot" w:pos="8296"/>
        </w:tabs>
        <w:rPr>
          <w:noProof/>
        </w:rPr>
      </w:pPr>
      <w:hyperlink w:anchor="_Toc506973492" w:history="1">
        <w:r>
          <w:rPr>
            <w:rStyle w:val="a3"/>
            <w:rFonts w:ascii="宋体" w:hAnsi="宋体"/>
            <w:noProof/>
          </w:rPr>
          <w:t>3.2</w:t>
        </w:r>
        <w:r>
          <w:rPr>
            <w:rStyle w:val="a3"/>
            <w:rFonts w:ascii="宋体" w:hAnsi="宋体"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5100E2" w14:textId="77777777" w:rsidR="00CE4C52" w:rsidRDefault="00CE4C52">
      <w:pPr>
        <w:pStyle w:val="TOC2"/>
        <w:tabs>
          <w:tab w:val="right" w:leader="dot" w:pos="8296"/>
        </w:tabs>
        <w:rPr>
          <w:noProof/>
        </w:rPr>
      </w:pPr>
      <w:hyperlink w:anchor="_Toc506973493" w:history="1">
        <w:r>
          <w:rPr>
            <w:rStyle w:val="a3"/>
            <w:rFonts w:ascii="宋体" w:hAnsi="宋体"/>
            <w:noProof/>
          </w:rPr>
          <w:t>3.3</w:t>
        </w:r>
        <w:r>
          <w:rPr>
            <w:rStyle w:val="a3"/>
            <w:rFonts w:ascii="宋体" w:hAnsi="宋体" w:hint="eastAsia"/>
            <w:noProof/>
          </w:rPr>
          <w:t>输入项目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9BEC9D" w14:textId="77777777" w:rsidR="00CE4C52" w:rsidRDefault="00CE4C52">
      <w:pPr>
        <w:pStyle w:val="TOC2"/>
        <w:tabs>
          <w:tab w:val="right" w:leader="dot" w:pos="8296"/>
        </w:tabs>
        <w:rPr>
          <w:noProof/>
        </w:rPr>
      </w:pPr>
      <w:hyperlink w:anchor="_Toc506973494" w:history="1">
        <w:r>
          <w:rPr>
            <w:rStyle w:val="a3"/>
            <w:rFonts w:ascii="宋体" w:hAnsi="宋体"/>
            <w:noProof/>
          </w:rPr>
          <w:t>3.4</w:t>
        </w:r>
        <w:r>
          <w:rPr>
            <w:rStyle w:val="a3"/>
            <w:rFonts w:ascii="宋体" w:hAnsi="宋体" w:hint="eastAsia"/>
            <w:noProof/>
          </w:rPr>
          <w:t>输出项目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D12F75" w14:textId="77777777" w:rsidR="00CE4C52" w:rsidRDefault="00CE4C52">
      <w:pPr>
        <w:pStyle w:val="TOC2"/>
        <w:tabs>
          <w:tab w:val="right" w:leader="dot" w:pos="8296"/>
        </w:tabs>
        <w:rPr>
          <w:noProof/>
        </w:rPr>
      </w:pPr>
      <w:hyperlink w:anchor="_Toc506973495" w:history="1">
        <w:r>
          <w:rPr>
            <w:rStyle w:val="a3"/>
            <w:rFonts w:ascii="宋体" w:hAnsi="宋体"/>
            <w:noProof/>
          </w:rPr>
          <w:t>3.5</w:t>
        </w:r>
        <w:r>
          <w:rPr>
            <w:rStyle w:val="a3"/>
            <w:rFonts w:ascii="宋体" w:hAnsi="宋体"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166EFA" w14:textId="77777777" w:rsidR="00CE4C52" w:rsidRDefault="00CE4C52">
      <w:pPr>
        <w:pStyle w:val="TOC2"/>
        <w:tabs>
          <w:tab w:val="right" w:leader="dot" w:pos="8296"/>
        </w:tabs>
        <w:rPr>
          <w:noProof/>
        </w:rPr>
      </w:pPr>
      <w:hyperlink w:anchor="_Toc506973496" w:history="1">
        <w:r>
          <w:rPr>
            <w:rStyle w:val="a3"/>
            <w:rFonts w:ascii="宋体" w:hAnsi="宋体"/>
            <w:noProof/>
          </w:rPr>
          <w:t>3.6</w:t>
        </w:r>
        <w:r>
          <w:rPr>
            <w:rStyle w:val="a3"/>
            <w:rFonts w:ascii="宋体" w:hAnsi="宋体" w:hint="eastAsia"/>
            <w:noProof/>
          </w:rPr>
          <w:t>程序逻辑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AC2DA2" w14:textId="77777777" w:rsidR="00CE4C52" w:rsidRDefault="00CE4C52">
      <w:pPr>
        <w:pStyle w:val="TOC2"/>
        <w:tabs>
          <w:tab w:val="right" w:leader="dot" w:pos="8296"/>
        </w:tabs>
        <w:rPr>
          <w:noProof/>
        </w:rPr>
      </w:pPr>
      <w:hyperlink w:anchor="_Toc506973497" w:history="1">
        <w:r>
          <w:rPr>
            <w:rStyle w:val="a3"/>
            <w:rFonts w:ascii="宋体" w:hAnsi="宋体"/>
            <w:noProof/>
          </w:rPr>
          <w:t>3.7</w:t>
        </w:r>
        <w:r>
          <w:rPr>
            <w:rStyle w:val="a3"/>
            <w:rFonts w:ascii="宋体" w:hAnsi="宋体"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5F7E43" w14:textId="77777777" w:rsidR="00CE4C52" w:rsidRDefault="00CE4C52">
      <w:pPr>
        <w:pStyle w:val="TOC2"/>
        <w:tabs>
          <w:tab w:val="right" w:leader="dot" w:pos="8296"/>
        </w:tabs>
        <w:rPr>
          <w:noProof/>
        </w:rPr>
      </w:pPr>
      <w:hyperlink w:anchor="_Toc506973498" w:history="1">
        <w:r>
          <w:rPr>
            <w:rStyle w:val="a3"/>
            <w:rFonts w:ascii="宋体" w:hAnsi="宋体"/>
            <w:noProof/>
          </w:rPr>
          <w:t>3.8</w:t>
        </w:r>
        <w:r>
          <w:rPr>
            <w:rStyle w:val="a3"/>
            <w:rFonts w:ascii="宋体" w:hAnsi="宋体" w:hint="eastAsia"/>
            <w:noProof/>
          </w:rPr>
          <w:t>存储分配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7BA516" w14:textId="77777777" w:rsidR="00CE4C52" w:rsidRDefault="00CE4C52">
      <w:pPr>
        <w:pStyle w:val="TOC2"/>
        <w:tabs>
          <w:tab w:val="right" w:leader="dot" w:pos="8296"/>
        </w:tabs>
        <w:rPr>
          <w:noProof/>
        </w:rPr>
      </w:pPr>
      <w:hyperlink w:anchor="_Toc506973499" w:history="1">
        <w:r>
          <w:rPr>
            <w:rStyle w:val="a3"/>
            <w:rFonts w:ascii="宋体" w:hAnsi="宋体"/>
            <w:noProof/>
          </w:rPr>
          <w:t>3.9</w:t>
        </w:r>
        <w:r>
          <w:rPr>
            <w:rStyle w:val="a3"/>
            <w:rFonts w:ascii="宋体" w:hAnsi="宋体" w:hint="eastAsia"/>
            <w:noProof/>
          </w:rPr>
          <w:t>限制条件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79012D" w14:textId="77777777" w:rsidR="00CE4C52" w:rsidRDefault="00CE4C52">
      <w:pPr>
        <w:pStyle w:val="TOC2"/>
        <w:tabs>
          <w:tab w:val="right" w:leader="dot" w:pos="8296"/>
        </w:tabs>
        <w:rPr>
          <w:noProof/>
        </w:rPr>
      </w:pPr>
      <w:hyperlink w:anchor="_Toc506973500" w:history="1">
        <w:r>
          <w:rPr>
            <w:rStyle w:val="a3"/>
            <w:rFonts w:ascii="宋体" w:hAnsi="宋体"/>
            <w:noProof/>
          </w:rPr>
          <w:t>3.10</w:t>
        </w:r>
        <w:r>
          <w:rPr>
            <w:rStyle w:val="a3"/>
            <w:rFonts w:ascii="宋体" w:hAnsi="宋体" w:hint="eastAsia"/>
            <w:noProof/>
          </w:rPr>
          <w:t>测试要点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2F006E" w14:textId="77777777" w:rsidR="00CE4C52" w:rsidRDefault="00000000">
      <w:pPr>
        <w:rPr>
          <w:rFonts w:ascii="宋体" w:hAnsi="宋体" w:hint="eastAsia"/>
        </w:rPr>
      </w:pPr>
      <w:r>
        <w:rPr>
          <w:rFonts w:ascii="宋体" w:hAnsi="宋体"/>
        </w:rPr>
        <w:fldChar w:fldCharType="end"/>
      </w:r>
    </w:p>
    <w:p w14:paraId="533030B6" w14:textId="5E108356" w:rsidR="005E2A19" w:rsidRDefault="005E2A19">
      <w:pPr>
        <w:widowControl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br w:type="page"/>
      </w:r>
    </w:p>
    <w:p w14:paraId="3A8B5488" w14:textId="77777777" w:rsidR="00CE4C52" w:rsidRDefault="00CE4C52">
      <w:pPr>
        <w:rPr>
          <w:rFonts w:ascii="宋体" w:hAnsi="宋体" w:hint="eastAsia"/>
        </w:rPr>
      </w:pPr>
    </w:p>
    <w:p w14:paraId="0E36BA87" w14:textId="77777777" w:rsidR="005E2A19" w:rsidRDefault="005E2A19" w:rsidP="005E2A19">
      <w:pPr>
        <w:pStyle w:val="1"/>
        <w:rPr>
          <w:rFonts w:ascii="宋体" w:hAnsi="宋体" w:hint="eastAsia"/>
        </w:rPr>
      </w:pPr>
      <w:bookmarkStart w:id="0" w:name="_Toc506973482"/>
      <w:r>
        <w:rPr>
          <w:rFonts w:ascii="宋体" w:hAnsi="宋体" w:hint="eastAsia"/>
        </w:rPr>
        <w:t>1．引言</w:t>
      </w:r>
      <w:bookmarkEnd w:id="0"/>
    </w:p>
    <w:p w14:paraId="649E8DB4" w14:textId="77777777" w:rsidR="005E2A19" w:rsidRDefault="005E2A19" w:rsidP="005E2A19">
      <w:pPr>
        <w:pStyle w:val="2"/>
        <w:rPr>
          <w:rFonts w:ascii="宋体" w:eastAsia="宋体" w:hAnsi="宋体" w:hint="eastAsia"/>
        </w:rPr>
      </w:pPr>
      <w:bookmarkStart w:id="1" w:name="_Toc506973483"/>
      <w:r>
        <w:rPr>
          <w:rFonts w:ascii="宋体" w:eastAsia="宋体" w:hAnsi="宋体" w:hint="eastAsia"/>
        </w:rPr>
        <w:t>1.1编写目的</w:t>
      </w:r>
      <w:bookmarkEnd w:id="1"/>
    </w:p>
    <w:p w14:paraId="31AF293A" w14:textId="77777777" w:rsidR="005E2A19" w:rsidRDefault="005E2A19" w:rsidP="006C093B">
      <w:pPr>
        <w:spacing w:line="240" w:lineRule="atLeast"/>
        <w:ind w:firstLine="420"/>
        <w:rPr>
          <w:rFonts w:ascii="宋体" w:hAnsi="宋体" w:hint="eastAsia"/>
          <w:sz w:val="24"/>
        </w:rPr>
      </w:pPr>
      <w:r>
        <w:rPr>
          <w:rFonts w:ascii="宋体" w:hAnsi="宋体" w:cs="宋体"/>
          <w:sz w:val="24"/>
        </w:rPr>
        <w:t>本设计说明书的目的是明确系统开发的技术要求与设计规范，确保开发人员在实施过程中有明确的指导，提供各模块的功能与实现方法。同时，它也为项目经理、测试人员、客户和其他利益相关者提供详细的系统设计文档，以保证所有的需求得以落实。设计说明书将对系统的各项功能、模块接口、数据结构等进行详细描述，为最终的软件交付提供支持。</w:t>
      </w:r>
    </w:p>
    <w:p w14:paraId="27CD730F" w14:textId="77777777" w:rsidR="005E2A19" w:rsidRDefault="005E2A19" w:rsidP="006C093B">
      <w:pPr>
        <w:pStyle w:val="2"/>
        <w:spacing w:line="240" w:lineRule="atLeast"/>
        <w:rPr>
          <w:rFonts w:ascii="宋体" w:eastAsia="宋体" w:hAnsi="宋体" w:hint="eastAsia"/>
        </w:rPr>
      </w:pPr>
      <w:bookmarkStart w:id="2" w:name="_Toc506973484"/>
      <w:r>
        <w:rPr>
          <w:rFonts w:ascii="宋体" w:eastAsia="宋体" w:hAnsi="宋体" w:hint="eastAsia"/>
        </w:rPr>
        <w:t>1.2项目背景</w:t>
      </w:r>
      <w:bookmarkEnd w:id="2"/>
    </w:p>
    <w:p w14:paraId="0FC3C9E3" w14:textId="47AD1625" w:rsidR="005E2A19" w:rsidRDefault="005E2A19" w:rsidP="006C093B">
      <w:pPr>
        <w:spacing w:line="240" w:lineRule="atLeast"/>
        <w:ind w:firstLine="420"/>
        <w:rPr>
          <w:rFonts w:ascii="宋体" w:hAnsi="宋体" w:hint="eastAsia"/>
          <w:sz w:val="24"/>
        </w:rPr>
      </w:pPr>
      <w:r>
        <w:rPr>
          <w:rFonts w:ascii="宋体" w:hAnsi="宋体" w:cs="宋体"/>
          <w:sz w:val="24"/>
        </w:rPr>
        <w:t>本项目是为某电子商务平台开发的一个</w:t>
      </w:r>
      <w:r>
        <w:rPr>
          <w:rFonts w:ascii="宋体" w:hAnsi="宋体" w:cs="宋体" w:hint="eastAsia"/>
          <w:sz w:val="24"/>
        </w:rPr>
        <w:t>软件商城交易平台的</w:t>
      </w:r>
      <w:r>
        <w:rPr>
          <w:rFonts w:ascii="宋体" w:hAnsi="宋体" w:cs="宋体"/>
          <w:sz w:val="24"/>
        </w:rPr>
        <w:t>管理系统，旨在为商家、用户和平台管理员提供一个高效、安全的购物与管理系统。系统将帮助商家高效管理商品、订单和销售数据，提供给用户便捷的购物体验，同时为平台管理员提供强大的管理功能。本项目的开发由</w:t>
      </w:r>
      <w:r w:rsidR="0027344F">
        <w:rPr>
          <w:rFonts w:ascii="宋体" w:hAnsi="宋体" w:cs="宋体" w:hint="eastAsia"/>
          <w:sz w:val="24"/>
        </w:rPr>
        <w:t>韩守坤</w:t>
      </w:r>
      <w:r>
        <w:rPr>
          <w:rFonts w:ascii="宋体" w:hAnsi="宋体" w:cs="宋体"/>
          <w:sz w:val="24"/>
        </w:rPr>
        <w:t>负责，目标是为在线零售行业提供一个完整的电商解决方案，满足用户、商家和管理员的多方面需求。</w:t>
      </w:r>
    </w:p>
    <w:p w14:paraId="6524CF39" w14:textId="77777777" w:rsidR="005E2A19" w:rsidRDefault="005E2A19" w:rsidP="006C093B">
      <w:pPr>
        <w:pStyle w:val="2"/>
        <w:spacing w:line="240" w:lineRule="atLeast"/>
        <w:rPr>
          <w:rFonts w:ascii="宋体" w:eastAsia="宋体" w:hAnsi="宋体" w:hint="eastAsia"/>
        </w:rPr>
      </w:pPr>
      <w:bookmarkStart w:id="3" w:name="_Toc506973485"/>
      <w:r>
        <w:rPr>
          <w:rFonts w:ascii="宋体" w:eastAsia="宋体" w:hAnsi="宋体" w:hint="eastAsia"/>
        </w:rPr>
        <w:t>1.3定义</w:t>
      </w:r>
      <w:bookmarkEnd w:id="3"/>
    </w:p>
    <w:p w14:paraId="502E9BAB" w14:textId="528B8C4F" w:rsidR="005E2A19" w:rsidRDefault="005E2A19" w:rsidP="006C093B">
      <w:pPr>
        <w:widowControl/>
        <w:spacing w:line="240" w:lineRule="atLeast"/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· </w:t>
      </w:r>
      <w:r>
        <w:rPr>
          <w:rStyle w:val="a9"/>
          <w:rFonts w:ascii="宋体" w:hAnsi="宋体" w:cs="宋体" w:hint="eastAsia"/>
          <w:sz w:val="24"/>
        </w:rPr>
        <w:t>商品管理</w:t>
      </w:r>
      <w:r>
        <w:rPr>
          <w:rFonts w:ascii="宋体" w:hAnsi="宋体" w:cs="宋体" w:hint="eastAsia"/>
          <w:sz w:val="24"/>
        </w:rPr>
        <w:t>：指商家在平台上对商品进行上架、下架、编辑、删除等操作的功能。</w:t>
      </w:r>
    </w:p>
    <w:p w14:paraId="2716C06C" w14:textId="4E9286B2" w:rsidR="005E2A19" w:rsidRDefault="005E2A19" w:rsidP="006C093B">
      <w:pPr>
        <w:widowControl/>
        <w:spacing w:line="240" w:lineRule="atLeast"/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· </w:t>
      </w:r>
      <w:r>
        <w:rPr>
          <w:rStyle w:val="a9"/>
          <w:rFonts w:ascii="宋体" w:hAnsi="宋体" w:cs="宋体" w:hint="eastAsia"/>
          <w:sz w:val="24"/>
        </w:rPr>
        <w:t>订单管理</w:t>
      </w:r>
      <w:r>
        <w:rPr>
          <w:rFonts w:ascii="宋体" w:hAnsi="宋体" w:cs="宋体" w:hint="eastAsia"/>
          <w:sz w:val="24"/>
        </w:rPr>
        <w:t>：商家、用户和管理员对订单的创建、支付、查询、退款等操作的集合。</w:t>
      </w:r>
    </w:p>
    <w:p w14:paraId="2EE0A5C9" w14:textId="08487B1E" w:rsidR="005E2A19" w:rsidRDefault="005E2A19" w:rsidP="006C093B">
      <w:pPr>
        <w:widowControl/>
        <w:spacing w:line="240" w:lineRule="atLeast"/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· </w:t>
      </w:r>
      <w:r>
        <w:rPr>
          <w:rStyle w:val="a9"/>
          <w:rFonts w:ascii="宋体" w:hAnsi="宋体" w:cs="宋体" w:hint="eastAsia"/>
          <w:sz w:val="24"/>
        </w:rPr>
        <w:t>管理员</w:t>
      </w:r>
      <w:r>
        <w:rPr>
          <w:rFonts w:ascii="宋体" w:hAnsi="宋体" w:cs="宋体" w:hint="eastAsia"/>
          <w:sz w:val="24"/>
        </w:rPr>
        <w:t>：平台负责管理商家和用户的账户信息、商品审核、数据分析等任务的系统角色。</w:t>
      </w:r>
    </w:p>
    <w:p w14:paraId="7B44CC7C" w14:textId="5FA7DC47" w:rsidR="005E2A19" w:rsidRDefault="005E2A19" w:rsidP="006C093B">
      <w:pPr>
        <w:widowControl/>
        <w:spacing w:line="240" w:lineRule="atLeast"/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· </w:t>
      </w:r>
      <w:r>
        <w:rPr>
          <w:rStyle w:val="a9"/>
          <w:rFonts w:ascii="宋体" w:hAnsi="宋体" w:cs="宋体" w:hint="eastAsia"/>
          <w:sz w:val="24"/>
        </w:rPr>
        <w:t>API接口</w:t>
      </w:r>
      <w:r>
        <w:rPr>
          <w:rFonts w:ascii="宋体" w:hAnsi="宋体" w:cs="宋体" w:hint="eastAsia"/>
          <w:sz w:val="24"/>
        </w:rPr>
        <w:t>：用于不同模块或系统之间进行数据交换和请求响应的程序接口。</w:t>
      </w:r>
    </w:p>
    <w:p w14:paraId="1965A14B" w14:textId="45BA7A57" w:rsidR="005E2A19" w:rsidRDefault="005E2A19" w:rsidP="006C093B">
      <w:pPr>
        <w:widowControl/>
        <w:spacing w:line="240" w:lineRule="atLeast"/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· </w:t>
      </w:r>
      <w:r>
        <w:rPr>
          <w:rStyle w:val="a9"/>
          <w:rFonts w:ascii="宋体" w:hAnsi="宋体" w:cs="宋体" w:hint="eastAsia"/>
          <w:sz w:val="24"/>
        </w:rPr>
        <w:t>RESTful API</w:t>
      </w:r>
      <w:r>
        <w:rPr>
          <w:rFonts w:ascii="宋体" w:hAnsi="宋体" w:cs="宋体" w:hint="eastAsia"/>
          <w:sz w:val="24"/>
        </w:rPr>
        <w:t>：一种基于HTTP协议的API设计风格，通过标准的HTTP方法（如GET、POST、DELETE、PUT）来操作资源。</w:t>
      </w:r>
    </w:p>
    <w:p w14:paraId="6AE9719E" w14:textId="1DF440B0" w:rsidR="005E2A19" w:rsidRDefault="005E2A19" w:rsidP="006C093B">
      <w:pPr>
        <w:widowControl/>
        <w:spacing w:line="240" w:lineRule="atLeast"/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· </w:t>
      </w:r>
      <w:r>
        <w:rPr>
          <w:rStyle w:val="a9"/>
          <w:rFonts w:ascii="宋体" w:hAnsi="宋体" w:cs="宋体" w:hint="eastAsia"/>
          <w:sz w:val="24"/>
        </w:rPr>
        <w:t>用户</w:t>
      </w:r>
      <w:r>
        <w:rPr>
          <w:rFonts w:ascii="宋体" w:hAnsi="宋体" w:cs="宋体" w:hint="eastAsia"/>
          <w:sz w:val="24"/>
        </w:rPr>
        <w:t>：系统中进行注册、登录、浏览商品、下单购物等操作的个人或实体。</w:t>
      </w:r>
    </w:p>
    <w:p w14:paraId="7D71CA97" w14:textId="5D57B8FB" w:rsidR="005E2A19" w:rsidRPr="005E2A19" w:rsidRDefault="005E2A19" w:rsidP="006C093B">
      <w:pPr>
        <w:widowControl/>
        <w:spacing w:line="240" w:lineRule="atLeast"/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· </w:t>
      </w:r>
      <w:r>
        <w:rPr>
          <w:rStyle w:val="a9"/>
          <w:rFonts w:ascii="宋体" w:hAnsi="宋体" w:cs="宋体" w:hint="eastAsia"/>
          <w:sz w:val="24"/>
        </w:rPr>
        <w:t>状态码</w:t>
      </w:r>
      <w:r>
        <w:rPr>
          <w:rFonts w:ascii="宋体" w:hAnsi="宋体" w:cs="宋体" w:hint="eastAsia"/>
          <w:sz w:val="24"/>
        </w:rPr>
        <w:t>：HTTP协议中用于表示请求处理结果的数字编码，常见的有200（成功）、400（请求错误）、500（服务器错误）等。</w:t>
      </w:r>
    </w:p>
    <w:p w14:paraId="1175F280" w14:textId="77777777" w:rsidR="005E2A19" w:rsidRDefault="005E2A19" w:rsidP="006C093B">
      <w:pPr>
        <w:pStyle w:val="2"/>
        <w:spacing w:line="240" w:lineRule="atLeast"/>
        <w:rPr>
          <w:rFonts w:ascii="宋体" w:hAnsi="宋体" w:hint="eastAsia"/>
          <w:sz w:val="24"/>
          <w:szCs w:val="24"/>
        </w:rPr>
      </w:pPr>
      <w:bookmarkStart w:id="4" w:name="_Toc506973486"/>
      <w:r>
        <w:rPr>
          <w:rFonts w:ascii="宋体" w:eastAsia="宋体" w:hAnsi="宋体" w:hint="eastAsia"/>
        </w:rPr>
        <w:t>1.4参考资料</w:t>
      </w:r>
      <w:bookmarkEnd w:id="4"/>
      <w:r>
        <w:rPr>
          <w:rFonts w:ascii="宋体" w:hAnsi="宋体" w:hint="eastAsia"/>
          <w:sz w:val="24"/>
          <w:szCs w:val="24"/>
        </w:rPr>
        <w:t xml:space="preserve"> </w:t>
      </w:r>
    </w:p>
    <w:p w14:paraId="74E4E4D9" w14:textId="77777777" w:rsidR="005E2A19" w:rsidRDefault="005E2A19" w:rsidP="006C093B">
      <w:pPr>
        <w:numPr>
          <w:ilvl w:val="0"/>
          <w:numId w:val="13"/>
        </w:numPr>
        <w:tabs>
          <w:tab w:val="left" w:pos="360"/>
        </w:tabs>
        <w:spacing w:line="24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可行性研究报告；</w:t>
      </w:r>
    </w:p>
    <w:p w14:paraId="0C2C5C8F" w14:textId="77777777" w:rsidR="005E2A19" w:rsidRDefault="005E2A19" w:rsidP="006C093B">
      <w:pPr>
        <w:numPr>
          <w:ilvl w:val="0"/>
          <w:numId w:val="13"/>
        </w:numPr>
        <w:tabs>
          <w:tab w:val="left" w:pos="360"/>
        </w:tabs>
        <w:spacing w:line="24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项目开发计划；</w:t>
      </w:r>
    </w:p>
    <w:p w14:paraId="1CE79A04" w14:textId="77777777" w:rsidR="005E2A19" w:rsidRDefault="005E2A19" w:rsidP="006C093B">
      <w:pPr>
        <w:numPr>
          <w:ilvl w:val="0"/>
          <w:numId w:val="13"/>
        </w:numPr>
        <w:tabs>
          <w:tab w:val="left" w:pos="360"/>
        </w:tabs>
        <w:spacing w:line="24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需求规格说明书；</w:t>
      </w:r>
    </w:p>
    <w:p w14:paraId="7C0C4A8A" w14:textId="77777777" w:rsidR="005E2A19" w:rsidRDefault="005E2A19" w:rsidP="006C093B">
      <w:pPr>
        <w:numPr>
          <w:ilvl w:val="0"/>
          <w:numId w:val="13"/>
        </w:numPr>
        <w:tabs>
          <w:tab w:val="left" w:pos="360"/>
        </w:tabs>
        <w:spacing w:line="24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概要设计说明书；</w:t>
      </w:r>
    </w:p>
    <w:p w14:paraId="7E948E15" w14:textId="77777777" w:rsidR="005E2A19" w:rsidRDefault="005E2A19" w:rsidP="006C093B">
      <w:pPr>
        <w:numPr>
          <w:ilvl w:val="0"/>
          <w:numId w:val="13"/>
        </w:numPr>
        <w:tabs>
          <w:tab w:val="left" w:pos="360"/>
        </w:tabs>
        <w:spacing w:line="24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测试计划（初稿）；</w:t>
      </w:r>
    </w:p>
    <w:p w14:paraId="241BC8DF" w14:textId="77777777" w:rsidR="005E2A19" w:rsidRDefault="005E2A19" w:rsidP="006C093B">
      <w:pPr>
        <w:numPr>
          <w:ilvl w:val="0"/>
          <w:numId w:val="13"/>
        </w:numPr>
        <w:tabs>
          <w:tab w:val="left" w:pos="360"/>
        </w:tabs>
        <w:spacing w:line="24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用户操作手册（初稿）；</w:t>
      </w:r>
    </w:p>
    <w:p w14:paraId="58F5D59F" w14:textId="77777777" w:rsidR="005E2A19" w:rsidRDefault="005E2A19" w:rsidP="006C093B">
      <w:pPr>
        <w:pStyle w:val="1"/>
        <w:spacing w:line="240" w:lineRule="atLeast"/>
        <w:rPr>
          <w:rFonts w:ascii="宋体" w:hAnsi="宋体" w:hint="eastAsia"/>
        </w:rPr>
      </w:pPr>
      <w:bookmarkStart w:id="5" w:name="_Toc506973487"/>
      <w:r>
        <w:rPr>
          <w:rFonts w:ascii="宋体" w:hAnsi="宋体" w:hint="eastAsia"/>
        </w:rPr>
        <w:t>2．总体设计</w:t>
      </w:r>
      <w:bookmarkEnd w:id="5"/>
    </w:p>
    <w:p w14:paraId="6A1120F5" w14:textId="77777777" w:rsidR="005E2A19" w:rsidRDefault="005E2A19" w:rsidP="006C093B">
      <w:pPr>
        <w:pStyle w:val="2"/>
        <w:spacing w:line="240" w:lineRule="atLeast"/>
        <w:rPr>
          <w:rFonts w:ascii="宋体" w:eastAsia="宋体" w:hAnsi="宋体" w:hint="eastAsia"/>
        </w:rPr>
      </w:pPr>
      <w:bookmarkStart w:id="6" w:name="_Toc506973488"/>
      <w:r>
        <w:rPr>
          <w:rFonts w:ascii="宋体" w:eastAsia="宋体" w:hAnsi="宋体" w:hint="eastAsia"/>
        </w:rPr>
        <w:t>2.1需求概述</w:t>
      </w:r>
      <w:bookmarkEnd w:id="6"/>
    </w:p>
    <w:p w14:paraId="2E2A3BEF" w14:textId="77777777" w:rsidR="005E2A19" w:rsidRDefault="005E2A19" w:rsidP="006C093B">
      <w:pPr>
        <w:spacing w:line="240" w:lineRule="atLeast"/>
        <w:ind w:firstLine="420"/>
        <w:rPr>
          <w:sz w:val="24"/>
        </w:rPr>
      </w:pPr>
      <w:r>
        <w:rPr>
          <w:rFonts w:ascii="宋体" w:hAnsi="宋体" w:cs="宋体"/>
          <w:sz w:val="24"/>
        </w:rPr>
        <w:t>本系统包括三个核心模块：</w:t>
      </w:r>
      <w:r>
        <w:rPr>
          <w:rStyle w:val="a9"/>
          <w:rFonts w:ascii="宋体" w:hAnsi="宋体" w:cs="宋体"/>
          <w:sz w:val="24"/>
        </w:rPr>
        <w:t>商家模块</w:t>
      </w:r>
      <w:r>
        <w:rPr>
          <w:rFonts w:ascii="宋体" w:hAnsi="宋体" w:cs="宋体"/>
          <w:sz w:val="24"/>
        </w:rPr>
        <w:t>、</w:t>
      </w:r>
      <w:r>
        <w:rPr>
          <w:rStyle w:val="a9"/>
          <w:rFonts w:ascii="宋体" w:hAnsi="宋体" w:cs="宋体"/>
          <w:sz w:val="24"/>
        </w:rPr>
        <w:t>用户模块</w:t>
      </w:r>
      <w:r>
        <w:rPr>
          <w:rFonts w:ascii="宋体" w:hAnsi="宋体" w:cs="宋体"/>
          <w:sz w:val="24"/>
        </w:rPr>
        <w:t>、</w:t>
      </w:r>
      <w:r>
        <w:rPr>
          <w:rStyle w:val="a9"/>
          <w:rFonts w:ascii="宋体" w:hAnsi="宋体" w:cs="宋体"/>
          <w:sz w:val="24"/>
        </w:rPr>
        <w:t>平台管理员模块</w:t>
      </w:r>
      <w:r>
        <w:rPr>
          <w:rFonts w:ascii="宋体" w:hAnsi="宋体" w:cs="宋体"/>
          <w:sz w:val="24"/>
        </w:rPr>
        <w:t>。每个模块提供一系列功能，以实现电商平台的完整操作。商家可管理商品、处理订单和进行数据分析；用户可浏览商品、购物和支付；管理员则负责对商家、商品和用户进行管理，并提供数据分析服务。</w:t>
      </w:r>
    </w:p>
    <w:p w14:paraId="254A0D01" w14:textId="77777777" w:rsidR="005E2A19" w:rsidRDefault="005E2A19" w:rsidP="006C093B">
      <w:pPr>
        <w:pStyle w:val="2"/>
        <w:spacing w:line="240" w:lineRule="atLeast"/>
      </w:pPr>
      <w:bookmarkStart w:id="7" w:name="_Toc506973489"/>
      <w:r>
        <w:rPr>
          <w:rFonts w:ascii="宋体" w:eastAsia="宋体" w:hAnsi="宋体" w:hint="eastAsia"/>
        </w:rPr>
        <w:t>2.2软件结构</w:t>
      </w:r>
      <w:bookmarkEnd w:id="7"/>
    </w:p>
    <w:p w14:paraId="24E1964A" w14:textId="77777777" w:rsidR="005E2A19" w:rsidRDefault="005E2A19" w:rsidP="006C093B">
      <w:pPr>
        <w:pStyle w:val="a8"/>
        <w:widowControl/>
        <w:spacing w:line="240" w:lineRule="atLeast"/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本系统采用前后端分离的架构，前端负责用户与系统的交互，后端处理具体的业务逻辑和数据操作。系统采用RESTful API接口规范，通过HTTP协议进行前后端通信。</w:t>
      </w:r>
    </w:p>
    <w:p w14:paraId="7D4F4DD3" w14:textId="77777777" w:rsidR="005E2A19" w:rsidRDefault="005E2A19" w:rsidP="006C093B">
      <w:pPr>
        <w:pStyle w:val="5"/>
        <w:widowControl/>
        <w:spacing w:line="240" w:lineRule="atLeast"/>
        <w:rPr>
          <w:rFonts w:cs="宋体"/>
        </w:rPr>
      </w:pPr>
      <w:r>
        <w:rPr>
          <w:rFonts w:ascii="宋体" w:hAnsi="宋体" w:cs="宋体" w:hint="eastAsia"/>
        </w:rPr>
        <w:t xml:space="preserve">1. </w:t>
      </w:r>
      <w:r>
        <w:rPr>
          <w:rStyle w:val="a9"/>
          <w:rFonts w:ascii="宋体" w:hAnsi="宋体" w:cs="宋体" w:hint="eastAsia"/>
          <w:b/>
          <w:bCs w:val="0"/>
        </w:rPr>
        <w:t>前端</w:t>
      </w:r>
      <w:r>
        <w:rPr>
          <w:rFonts w:ascii="宋体" w:hAnsi="宋体" w:cs="宋体" w:hint="eastAsia"/>
        </w:rPr>
        <w:t>：</w:t>
      </w:r>
    </w:p>
    <w:p w14:paraId="666999A7" w14:textId="77777777" w:rsidR="005E2A19" w:rsidRDefault="005E2A19" w:rsidP="006C093B">
      <w:pPr>
        <w:pStyle w:val="a8"/>
        <w:widowControl/>
        <w:spacing w:line="240" w:lineRule="atLeast"/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前端使用 </w:t>
      </w:r>
      <w:r>
        <w:rPr>
          <w:rStyle w:val="a9"/>
          <w:rFonts w:ascii="宋体" w:hAnsi="宋体" w:cs="宋体" w:hint="eastAsia"/>
          <w:b w:val="0"/>
          <w:bCs/>
        </w:rPr>
        <w:t>Vue.js</w:t>
      </w:r>
      <w:r>
        <w:rPr>
          <w:rFonts w:ascii="宋体" w:hAnsi="宋体" w:cs="宋体" w:hint="eastAsia"/>
        </w:rPr>
        <w:t xml:space="preserve"> 框架开发，采用单页面应用（SPA）设计，提升用户体验。Vue.js 提供了响应式的数据绑定和组件化开发，简化了开发过程，且具有较高的性能和灵活性。Vue.js 中，组件化的开发方式使得项目结构更加清晰，能够有效复用组件，提升开发效率。使用 </w:t>
      </w:r>
      <w:r>
        <w:rPr>
          <w:rStyle w:val="a9"/>
          <w:rFonts w:ascii="宋体" w:hAnsi="宋体" w:cs="宋体" w:hint="eastAsia"/>
          <w:b w:val="0"/>
          <w:bCs/>
        </w:rPr>
        <w:t>Vue Router</w:t>
      </w:r>
      <w:r>
        <w:rPr>
          <w:rFonts w:ascii="宋体" w:hAnsi="宋体" w:cs="宋体" w:hint="eastAsia"/>
        </w:rPr>
        <w:t xml:space="preserve"> 进行页面路由管理，采用 </w:t>
      </w:r>
      <w:r>
        <w:rPr>
          <w:rStyle w:val="a9"/>
          <w:rFonts w:ascii="宋体" w:hAnsi="宋体" w:cs="宋体" w:hint="eastAsia"/>
          <w:b w:val="0"/>
          <w:bCs/>
        </w:rPr>
        <w:t>Vuex</w:t>
      </w:r>
      <w:r>
        <w:rPr>
          <w:rFonts w:ascii="宋体" w:hAnsi="宋体" w:cs="宋体" w:hint="eastAsia"/>
        </w:rPr>
        <w:t xml:space="preserve"> 进行全局状态管理，确保各个组件之间的数据流动和一致性。前端通过 </w:t>
      </w:r>
      <w:r>
        <w:rPr>
          <w:rStyle w:val="a9"/>
          <w:rFonts w:ascii="宋体" w:hAnsi="宋体" w:cs="宋体" w:hint="eastAsia"/>
          <w:b w:val="0"/>
          <w:bCs/>
        </w:rPr>
        <w:t>Axios</w:t>
      </w:r>
      <w:r>
        <w:rPr>
          <w:rFonts w:ascii="宋体" w:hAnsi="宋体" w:cs="宋体" w:hint="eastAsia"/>
        </w:rPr>
        <w:t xml:space="preserve"> 库与后端进行 RESTful API 的数据交互，支持异步请求和响应。</w:t>
      </w:r>
    </w:p>
    <w:p w14:paraId="7C387B33" w14:textId="77777777" w:rsidR="005E2A19" w:rsidRDefault="005E2A19" w:rsidP="006C093B">
      <w:pPr>
        <w:pStyle w:val="5"/>
        <w:widowControl/>
        <w:spacing w:line="240" w:lineRule="atLeast"/>
        <w:rPr>
          <w:rFonts w:cs="宋体"/>
        </w:rPr>
      </w:pPr>
      <w:r>
        <w:rPr>
          <w:rFonts w:ascii="宋体" w:hAnsi="宋体" w:cs="宋体" w:hint="eastAsia"/>
        </w:rPr>
        <w:t xml:space="preserve">2. </w:t>
      </w:r>
      <w:r>
        <w:rPr>
          <w:rStyle w:val="a9"/>
          <w:rFonts w:ascii="宋体" w:hAnsi="宋体" w:cs="宋体" w:hint="eastAsia"/>
          <w:b/>
          <w:bCs w:val="0"/>
        </w:rPr>
        <w:t>后端</w:t>
      </w:r>
      <w:r>
        <w:rPr>
          <w:rFonts w:ascii="宋体" w:hAnsi="宋体" w:cs="宋体" w:hint="eastAsia"/>
        </w:rPr>
        <w:t>：</w:t>
      </w:r>
    </w:p>
    <w:p w14:paraId="1DDB4412" w14:textId="77777777" w:rsidR="005E2A19" w:rsidRDefault="005E2A19" w:rsidP="006C093B">
      <w:pPr>
        <w:pStyle w:val="a8"/>
        <w:widowControl/>
        <w:spacing w:line="240" w:lineRule="atLeast"/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后端基于Node.js与Express框架开发，处理各类API请求，管理数据库数据并执行业务逻辑。后端负责处理商家、用户、管理员的请求，支持多用户并发访问，确保高效响应。</w:t>
      </w:r>
    </w:p>
    <w:p w14:paraId="7FCF39C8" w14:textId="77777777" w:rsidR="005E2A19" w:rsidRDefault="005E2A19" w:rsidP="006C093B">
      <w:pPr>
        <w:pStyle w:val="5"/>
        <w:widowControl/>
        <w:spacing w:line="240" w:lineRule="atLeast"/>
        <w:rPr>
          <w:rFonts w:cs="宋体"/>
        </w:rPr>
      </w:pPr>
      <w:r>
        <w:rPr>
          <w:rFonts w:ascii="宋体" w:hAnsi="宋体" w:cs="宋体" w:hint="eastAsia"/>
        </w:rPr>
        <w:t xml:space="preserve">3. </w:t>
      </w:r>
      <w:r>
        <w:rPr>
          <w:rStyle w:val="a9"/>
          <w:rFonts w:ascii="宋体" w:hAnsi="宋体" w:cs="宋体" w:hint="eastAsia"/>
          <w:b/>
          <w:bCs w:val="0"/>
        </w:rPr>
        <w:t>数据库</w:t>
      </w:r>
      <w:r>
        <w:rPr>
          <w:rFonts w:ascii="宋体" w:hAnsi="宋体" w:cs="宋体" w:hint="eastAsia"/>
        </w:rPr>
        <w:t>：</w:t>
      </w:r>
    </w:p>
    <w:p w14:paraId="4BE8A64A" w14:textId="77777777" w:rsidR="005E2A19" w:rsidRDefault="005E2A19" w:rsidP="006C093B">
      <w:pPr>
        <w:pStyle w:val="a8"/>
        <w:widowControl/>
        <w:spacing w:line="240" w:lineRule="atLeast"/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使用MySQL作为关系型数据库管理系统，用于存储商品、用户、订单、支付等核心数据。所有数据通过后端API进行访问与修改。</w:t>
      </w:r>
    </w:p>
    <w:p w14:paraId="47B778F1" w14:textId="57A80DB0" w:rsidR="005E2A19" w:rsidRPr="0027344F" w:rsidRDefault="000E4612" w:rsidP="006C093B">
      <w:pPr>
        <w:pStyle w:val="5"/>
        <w:widowControl/>
        <w:spacing w:line="240" w:lineRule="atLeast"/>
        <w:rPr>
          <w:rStyle w:val="HTML"/>
          <w:rFonts w:ascii="Times New Roman" w:hAnsi="Times New Roman" w:cs="宋体"/>
          <w:sz w:val="28"/>
        </w:rPr>
      </w:pPr>
      <w:r>
        <w:rPr>
          <w:rFonts w:ascii="宋体" w:hAnsi="宋体" w:cs="宋体" w:hint="eastAsia"/>
          <w:b w:val="0"/>
          <w:noProof/>
          <w:kern w:val="0"/>
          <w:sz w:val="24"/>
          <w:lang w:bidi="a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AB57A" wp14:editId="64735D19">
                <wp:simplePos x="0" y="0"/>
                <wp:positionH relativeFrom="margin">
                  <wp:posOffset>-68811</wp:posOffset>
                </wp:positionH>
                <wp:positionV relativeFrom="paragraph">
                  <wp:posOffset>518621</wp:posOffset>
                </wp:positionV>
                <wp:extent cx="2133600" cy="886460"/>
                <wp:effectExtent l="0" t="0" r="19050" b="27940"/>
                <wp:wrapNone/>
                <wp:docPr id="70607406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886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057B1" w14:textId="77777777" w:rsidR="0027344F" w:rsidRDefault="0027344F" w:rsidP="0027344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7344F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用户前端界面</w:t>
                            </w:r>
                          </w:p>
                          <w:p w14:paraId="7560F36B" w14:textId="77777777" w:rsidR="0027344F" w:rsidRPr="0027344F" w:rsidRDefault="0027344F" w:rsidP="0027344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vue.js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AB57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5.4pt;margin-top:40.85pt;width:168pt;height:6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L4NwIAAHwEAAAOAAAAZHJzL2Uyb0RvYy54bWysVEtv2zAMvg/YfxB0X+w8mqVGnCJLkWFA&#10;0BZIh54VWYqNyaImKbGzXz9KcV7dTsMuMilSH8mPpK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" fillcolor="white [3201]" strokeweight=".5pt">
                <v:textbox>
                  <w:txbxContent>
                    <w:p w14:paraId="4EF057B1" w14:textId="77777777" w:rsidR="0027344F" w:rsidRDefault="0027344F" w:rsidP="0027344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7344F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用户前端界面</w:t>
                      </w:r>
                    </w:p>
                    <w:p w14:paraId="7560F36B" w14:textId="77777777" w:rsidR="0027344F" w:rsidRPr="0027344F" w:rsidRDefault="0027344F" w:rsidP="0027344F">
                      <w:pPr>
                        <w:jc w:val="center"/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vue.js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hAnsi="宋体" w:cs="宋体" w:hint="eastAsia"/>
          <w:b w:val="0"/>
          <w:noProof/>
          <w:kern w:val="0"/>
          <w:sz w:val="24"/>
          <w:lang w:bidi="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06FF0" wp14:editId="571DD15E">
                <wp:simplePos x="0" y="0"/>
                <wp:positionH relativeFrom="column">
                  <wp:posOffset>2734310</wp:posOffset>
                </wp:positionH>
                <wp:positionV relativeFrom="paragraph">
                  <wp:posOffset>1504315</wp:posOffset>
                </wp:positionV>
                <wp:extent cx="2181225" cy="941705"/>
                <wp:effectExtent l="0" t="0" r="28575" b="10795"/>
                <wp:wrapNone/>
                <wp:docPr id="154315092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941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653F5" w14:textId="31F45189" w:rsidR="006C093B" w:rsidRDefault="006C093B" w:rsidP="006C093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C093B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后端业务逻辑层</w:t>
                            </w:r>
                          </w:p>
                          <w:p w14:paraId="6EBBD156" w14:textId="7B894BA1" w:rsidR="006C093B" w:rsidRPr="006C093B" w:rsidRDefault="006C093B" w:rsidP="006C093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Excepress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06FF0" id="文本框 3" o:spid="_x0000_s1027" type="#_x0000_t202" style="position:absolute;left:0;text-align:left;margin-left:215.3pt;margin-top:118.45pt;width:171.75pt;height:7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" fillcolor="white [3201]" strokeweight=".5pt">
                <v:textbox>
                  <w:txbxContent>
                    <w:p w14:paraId="141653F5" w14:textId="31F45189" w:rsidR="006C093B" w:rsidRDefault="006C093B" w:rsidP="006C093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C093B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后端业务逻辑层</w:t>
                      </w:r>
                    </w:p>
                    <w:p w14:paraId="6EBBD156" w14:textId="7B894BA1" w:rsidR="006C093B" w:rsidRPr="006C093B" w:rsidRDefault="006C093B" w:rsidP="006C093B">
                      <w:pPr>
                        <w:jc w:val="center"/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（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Excepress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5E2A19">
        <w:rPr>
          <w:rFonts w:ascii="宋体" w:hAnsi="宋体" w:cs="宋体" w:hint="eastAsia"/>
        </w:rPr>
        <w:t xml:space="preserve">4. </w:t>
      </w:r>
      <w:r w:rsidR="005E2A19">
        <w:rPr>
          <w:rStyle w:val="a9"/>
          <w:rFonts w:ascii="宋体" w:hAnsi="宋体" w:cs="宋体" w:hint="eastAsia"/>
          <w:b/>
          <w:bCs w:val="0"/>
        </w:rPr>
        <w:t>系统架构图</w:t>
      </w:r>
      <w:r w:rsidR="005E2A19">
        <w:rPr>
          <w:rFonts w:ascii="宋体" w:hAnsi="宋体" w:cs="宋体" w:hint="eastAsia"/>
        </w:rPr>
        <w:t>：</w:t>
      </w:r>
      <w:r w:rsidR="005E2A19">
        <w:rPr>
          <w:rStyle w:val="HTML"/>
          <w:rFonts w:ascii="宋体" w:hAnsi="宋体" w:cs="宋体" w:hint="eastAsia"/>
          <w:bCs w:val="0"/>
          <w:kern w:val="0"/>
          <w:sz w:val="24"/>
          <w:szCs w:val="24"/>
          <w:lang w:bidi="ar"/>
        </w:rPr>
        <w:t xml:space="preserve"> </w:t>
      </w:r>
    </w:p>
    <w:p w14:paraId="1A425AD3" w14:textId="191B4286" w:rsidR="000E4612" w:rsidRDefault="000E4612" w:rsidP="006C093B">
      <w:pPr>
        <w:widowControl/>
        <w:spacing w:line="240" w:lineRule="atLeast"/>
        <w:jc w:val="left"/>
        <w:rPr>
          <w:rFonts w:ascii="宋体" w:hAnsi="宋体" w:cs="宋体" w:hint="eastAsia"/>
          <w:kern w:val="0"/>
          <w:sz w:val="24"/>
          <w:lang w:bidi="ar"/>
        </w:rPr>
      </w:pPr>
    </w:p>
    <w:p w14:paraId="50ED601F" w14:textId="77777777" w:rsidR="000E4612" w:rsidRDefault="000E4612" w:rsidP="006C093B">
      <w:pPr>
        <w:widowControl/>
        <w:spacing w:line="240" w:lineRule="atLeast"/>
        <w:jc w:val="left"/>
        <w:rPr>
          <w:rFonts w:ascii="宋体" w:hAnsi="宋体" w:cs="宋体" w:hint="eastAsia"/>
          <w:kern w:val="0"/>
          <w:sz w:val="24"/>
          <w:lang w:bidi="ar"/>
        </w:rPr>
      </w:pPr>
    </w:p>
    <w:p w14:paraId="760A1D25" w14:textId="77777777" w:rsidR="000E4612" w:rsidRDefault="000E4612" w:rsidP="006C093B">
      <w:pPr>
        <w:widowControl/>
        <w:spacing w:line="240" w:lineRule="atLeast"/>
        <w:jc w:val="left"/>
        <w:rPr>
          <w:rFonts w:ascii="宋体" w:hAnsi="宋体" w:cs="宋体" w:hint="eastAsia"/>
          <w:kern w:val="0"/>
          <w:sz w:val="24"/>
          <w:lang w:bidi="ar"/>
        </w:rPr>
      </w:pPr>
    </w:p>
    <w:p w14:paraId="79709499" w14:textId="77777777" w:rsidR="000E4612" w:rsidRDefault="000E4612" w:rsidP="006C093B">
      <w:pPr>
        <w:widowControl/>
        <w:spacing w:line="240" w:lineRule="atLeast"/>
        <w:jc w:val="left"/>
        <w:rPr>
          <w:rFonts w:ascii="宋体" w:hAnsi="宋体" w:cs="宋体" w:hint="eastAsia"/>
          <w:kern w:val="0"/>
          <w:sz w:val="24"/>
          <w:lang w:bidi="ar"/>
        </w:rPr>
      </w:pPr>
    </w:p>
    <w:p w14:paraId="3083ECF5" w14:textId="1B15DD39" w:rsidR="000E4612" w:rsidRDefault="000E4612" w:rsidP="006C093B">
      <w:pPr>
        <w:widowControl/>
        <w:spacing w:line="240" w:lineRule="atLeast"/>
        <w:jc w:val="left"/>
        <w:rPr>
          <w:rFonts w:ascii="宋体" w:hAnsi="宋体" w:cs="宋体" w:hint="eastAsia"/>
          <w:kern w:val="0"/>
          <w:sz w:val="24"/>
          <w:lang w:bidi="ar"/>
        </w:rPr>
      </w:pPr>
      <w:r>
        <w:rPr>
          <w:rFonts w:ascii="宋体" w:hAnsi="宋体" w:cs="宋体" w:hint="eastAsia"/>
          <w:b/>
          <w:noProof/>
          <w:kern w:val="0"/>
          <w:sz w:val="24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46417" wp14:editId="3EB33F73">
                <wp:simplePos x="0" y="0"/>
                <wp:positionH relativeFrom="column">
                  <wp:posOffset>-68523</wp:posOffset>
                </wp:positionH>
                <wp:positionV relativeFrom="paragraph">
                  <wp:posOffset>156903</wp:posOffset>
                </wp:positionV>
                <wp:extent cx="2174875" cy="914400"/>
                <wp:effectExtent l="0" t="0" r="15875" b="19050"/>
                <wp:wrapNone/>
                <wp:docPr id="12557692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8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09666" w14:textId="1971FBE9" w:rsidR="0027344F" w:rsidRDefault="006C093B" w:rsidP="006C093B">
                            <w:pPr>
                              <w:jc w:val="center"/>
                              <w:rPr>
                                <w:rFonts w:ascii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API接口层</w:t>
                            </w:r>
                          </w:p>
                          <w:p w14:paraId="723494B7" w14:textId="7840CA02" w:rsidR="006C093B" w:rsidRPr="006C093B" w:rsidRDefault="006C093B" w:rsidP="006C093B">
                            <w:pPr>
                              <w:jc w:val="center"/>
                              <w:rPr>
                                <w:rFonts w:ascii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（Node.js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46417" id="文本框 2" o:spid="_x0000_s1028" type="#_x0000_t202" style="position:absolute;margin-left:-5.4pt;margin-top:12.35pt;width:171.2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9poOQIAAIM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" fillcolor="white [3201]" strokeweight=".5pt">
                <v:textbox>
                  <w:txbxContent>
                    <w:p w14:paraId="34309666" w14:textId="1971FBE9" w:rsidR="0027344F" w:rsidRDefault="006C093B" w:rsidP="006C093B">
                      <w:pPr>
                        <w:jc w:val="center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28"/>
                          <w:szCs w:val="28"/>
                        </w:rPr>
                        <w:t>API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28"/>
                          <w:szCs w:val="28"/>
                        </w:rPr>
                        <w:t>接口层</w:t>
                      </w:r>
                    </w:p>
                    <w:p w14:paraId="723494B7" w14:textId="7840CA02" w:rsidR="006C093B" w:rsidRPr="006C093B" w:rsidRDefault="006C093B" w:rsidP="006C093B">
                      <w:pPr>
                        <w:jc w:val="center"/>
                        <w:rPr>
                          <w:rFonts w:ascii="宋体" w:hAnsi="宋体" w:hint="eastAs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28"/>
                          <w:szCs w:val="28"/>
                        </w:rPr>
                        <w:t>（Node.js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63CFC0A5" w14:textId="77777777" w:rsidR="000E4612" w:rsidRDefault="000E4612" w:rsidP="006C093B">
      <w:pPr>
        <w:widowControl/>
        <w:spacing w:line="240" w:lineRule="atLeast"/>
        <w:jc w:val="left"/>
        <w:rPr>
          <w:rFonts w:ascii="宋体" w:hAnsi="宋体" w:cs="宋体" w:hint="eastAsia"/>
          <w:kern w:val="0"/>
          <w:sz w:val="24"/>
          <w:lang w:bidi="ar"/>
        </w:rPr>
      </w:pPr>
    </w:p>
    <w:p w14:paraId="0DF64980" w14:textId="77777777" w:rsidR="000E4612" w:rsidRDefault="000E4612" w:rsidP="006C093B">
      <w:pPr>
        <w:widowControl/>
        <w:spacing w:line="240" w:lineRule="atLeast"/>
        <w:jc w:val="left"/>
        <w:rPr>
          <w:rFonts w:ascii="宋体" w:hAnsi="宋体" w:cs="宋体" w:hint="eastAsia"/>
          <w:kern w:val="0"/>
          <w:sz w:val="24"/>
          <w:lang w:bidi="ar"/>
        </w:rPr>
      </w:pPr>
    </w:p>
    <w:p w14:paraId="71E19CF5" w14:textId="4A2EEBC0" w:rsidR="000E4612" w:rsidRDefault="000E4612" w:rsidP="006C093B">
      <w:pPr>
        <w:widowControl/>
        <w:spacing w:line="240" w:lineRule="atLeast"/>
        <w:jc w:val="left"/>
        <w:rPr>
          <w:rFonts w:ascii="宋体" w:hAnsi="宋体" w:cs="宋体" w:hint="eastAsia"/>
          <w:kern w:val="0"/>
          <w:sz w:val="24"/>
          <w:lang w:bidi="ar"/>
        </w:rPr>
      </w:pPr>
      <w:r>
        <w:rPr>
          <w:rFonts w:ascii="宋体" w:hAnsi="宋体" w:cs="宋体" w:hint="eastAsia"/>
          <w:b/>
          <w:noProof/>
          <w:kern w:val="0"/>
          <w:sz w:val="24"/>
          <w:lang w:bidi="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AC991" wp14:editId="3D15ED79">
                <wp:simplePos x="0" y="0"/>
                <wp:positionH relativeFrom="column">
                  <wp:posOffset>2133023</wp:posOffset>
                </wp:positionH>
                <wp:positionV relativeFrom="paragraph">
                  <wp:posOffset>37811</wp:posOffset>
                </wp:positionV>
                <wp:extent cx="526473" cy="0"/>
                <wp:effectExtent l="38100" t="76200" r="26035" b="95250"/>
                <wp:wrapNone/>
                <wp:docPr id="1696752714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73" cy="0"/>
                        </a:xfrm>
                        <a:prstGeom prst="bentConnector3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DB08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" o:spid="_x0000_s1026" type="#_x0000_t34" style="position:absolute;left:0;text-align:left;margin-left:167.95pt;margin-top:3pt;width:41.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" strokecolor="black [3200]" strokeweight="1pt">
                <v:stroke startarrow="block" endarrow="block"/>
              </v:shape>
            </w:pict>
          </mc:Fallback>
        </mc:AlternateContent>
      </w:r>
    </w:p>
    <w:p w14:paraId="37EEE46C" w14:textId="3036D194" w:rsidR="000E4612" w:rsidRDefault="000E4612" w:rsidP="006C093B">
      <w:pPr>
        <w:widowControl/>
        <w:spacing w:line="240" w:lineRule="atLeast"/>
        <w:jc w:val="left"/>
        <w:rPr>
          <w:rFonts w:ascii="宋体" w:hAnsi="宋体" w:cs="宋体" w:hint="eastAsia"/>
          <w:kern w:val="0"/>
          <w:sz w:val="24"/>
          <w:lang w:bidi="ar"/>
        </w:rPr>
      </w:pPr>
    </w:p>
    <w:p w14:paraId="256D1AE4" w14:textId="6521F0D4" w:rsidR="000E4612" w:rsidRDefault="000E4612" w:rsidP="006C093B">
      <w:pPr>
        <w:widowControl/>
        <w:spacing w:line="240" w:lineRule="atLeast"/>
        <w:jc w:val="left"/>
        <w:rPr>
          <w:rFonts w:ascii="宋体" w:hAnsi="宋体" w:cs="宋体" w:hint="eastAsia"/>
          <w:kern w:val="0"/>
          <w:sz w:val="24"/>
          <w:lang w:bidi="ar"/>
        </w:rPr>
      </w:pPr>
      <w:r>
        <w:rPr>
          <w:rFonts w:ascii="宋体" w:hAnsi="宋体" w:cs="宋体" w:hint="eastAsia"/>
          <w:b/>
          <w:noProof/>
          <w:kern w:val="0"/>
          <w:sz w:val="24"/>
          <w:lang w:bidi="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BBD1" wp14:editId="55BE4BEF">
                <wp:simplePos x="0" y="0"/>
                <wp:positionH relativeFrom="column">
                  <wp:posOffset>-48491</wp:posOffset>
                </wp:positionH>
                <wp:positionV relativeFrom="paragraph">
                  <wp:posOffset>220403</wp:posOffset>
                </wp:positionV>
                <wp:extent cx="2154093" cy="942109"/>
                <wp:effectExtent l="0" t="0" r="17780" b="10795"/>
                <wp:wrapNone/>
                <wp:docPr id="22651396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093" cy="942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920A8" w14:textId="08F9DCCA" w:rsidR="006C093B" w:rsidRDefault="006C093B" w:rsidP="006C093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C093B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数据层</w:t>
                            </w:r>
                          </w:p>
                          <w:p w14:paraId="3590564F" w14:textId="542212A9" w:rsidR="006C093B" w:rsidRPr="006C093B" w:rsidRDefault="006C093B" w:rsidP="006C093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MySQL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3BBD1" id="文本框 4" o:spid="_x0000_s1029" type="#_x0000_t202" style="position:absolute;margin-left:-3.8pt;margin-top:17.35pt;width:169.6pt;height:7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" fillcolor="white [3201]" strokeweight=".5pt">
                <v:textbox>
                  <w:txbxContent>
                    <w:p w14:paraId="191920A8" w14:textId="08F9DCCA" w:rsidR="006C093B" w:rsidRDefault="006C093B" w:rsidP="006C093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C093B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数据层</w:t>
                      </w:r>
                    </w:p>
                    <w:p w14:paraId="3590564F" w14:textId="542212A9" w:rsidR="006C093B" w:rsidRPr="006C093B" w:rsidRDefault="006C093B" w:rsidP="006C093B">
                      <w:pPr>
                        <w:jc w:val="center"/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MySQL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48A32754" w14:textId="0AA65AB0" w:rsidR="000E4612" w:rsidRDefault="000E4612" w:rsidP="006C093B">
      <w:pPr>
        <w:widowControl/>
        <w:spacing w:line="240" w:lineRule="atLeast"/>
        <w:jc w:val="left"/>
        <w:rPr>
          <w:rFonts w:ascii="宋体" w:hAnsi="宋体" w:cs="宋体" w:hint="eastAsia"/>
          <w:kern w:val="0"/>
          <w:sz w:val="24"/>
          <w:lang w:bidi="ar"/>
        </w:rPr>
      </w:pPr>
    </w:p>
    <w:p w14:paraId="51F62009" w14:textId="1924EA15" w:rsidR="000E4612" w:rsidRDefault="000E4612" w:rsidP="006C093B">
      <w:pPr>
        <w:widowControl/>
        <w:spacing w:line="240" w:lineRule="atLeast"/>
        <w:jc w:val="left"/>
        <w:rPr>
          <w:rFonts w:ascii="宋体" w:hAnsi="宋体" w:cs="宋体" w:hint="eastAsia"/>
          <w:kern w:val="0"/>
          <w:sz w:val="24"/>
          <w:lang w:bidi="ar"/>
        </w:rPr>
      </w:pPr>
    </w:p>
    <w:p w14:paraId="7C9ED456" w14:textId="77777777" w:rsidR="000E4612" w:rsidRDefault="000E4612" w:rsidP="006C093B">
      <w:pPr>
        <w:widowControl/>
        <w:spacing w:line="240" w:lineRule="atLeast"/>
        <w:jc w:val="left"/>
        <w:rPr>
          <w:rFonts w:ascii="宋体" w:hAnsi="宋体" w:cs="宋体" w:hint="eastAsia"/>
          <w:kern w:val="0"/>
          <w:sz w:val="24"/>
          <w:lang w:bidi="ar"/>
        </w:rPr>
      </w:pPr>
    </w:p>
    <w:p w14:paraId="1B135404" w14:textId="5FBF550E" w:rsidR="006C093B" w:rsidRDefault="006C093B" w:rsidP="006C093B">
      <w:pPr>
        <w:widowControl/>
        <w:spacing w:line="240" w:lineRule="atLeast"/>
        <w:jc w:val="left"/>
        <w:rPr>
          <w:rFonts w:ascii="宋体" w:hAnsi="宋体" w:cs="宋体" w:hint="eastAsia"/>
          <w:kern w:val="0"/>
          <w:sz w:val="24"/>
          <w:lang w:bidi="ar"/>
        </w:rPr>
      </w:pPr>
    </w:p>
    <w:p w14:paraId="5959CEFA" w14:textId="77777777" w:rsidR="000E4612" w:rsidRDefault="000E4612" w:rsidP="006C093B">
      <w:pPr>
        <w:widowControl/>
        <w:spacing w:line="240" w:lineRule="atLeast"/>
        <w:jc w:val="left"/>
        <w:rPr>
          <w:rFonts w:ascii="宋体" w:hAnsi="宋体" w:cs="宋体" w:hint="eastAsia"/>
          <w:kern w:val="0"/>
          <w:sz w:val="24"/>
          <w:lang w:bidi="ar"/>
        </w:rPr>
      </w:pPr>
    </w:p>
    <w:p w14:paraId="205759D9" w14:textId="0EF608EE" w:rsidR="005E2A19" w:rsidRDefault="005E2A19" w:rsidP="006C093B">
      <w:pPr>
        <w:pStyle w:val="4"/>
        <w:widowControl/>
        <w:spacing w:line="240" w:lineRule="atLeast"/>
        <w:rPr>
          <w:rFonts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2.3 模块设计与API接口</w:t>
      </w:r>
    </w:p>
    <w:p w14:paraId="521EAE47" w14:textId="27830DAC" w:rsidR="005E2A19" w:rsidRDefault="005E2A19" w:rsidP="006C093B">
      <w:pPr>
        <w:pStyle w:val="5"/>
        <w:widowControl/>
        <w:spacing w:line="240" w:lineRule="atLeast"/>
        <w:rPr>
          <w:rFonts w:cs="宋体"/>
        </w:rPr>
      </w:pPr>
      <w:r>
        <w:rPr>
          <w:rFonts w:ascii="宋体" w:hAnsi="宋体" w:cs="宋体" w:hint="eastAsia"/>
        </w:rPr>
        <w:t xml:space="preserve">1. </w:t>
      </w:r>
      <w:r>
        <w:rPr>
          <w:rStyle w:val="a9"/>
          <w:rFonts w:ascii="宋体" w:hAnsi="宋体" w:cs="宋体" w:hint="eastAsia"/>
          <w:b/>
          <w:bCs w:val="0"/>
        </w:rPr>
        <w:t>商家模块</w:t>
      </w:r>
    </w:p>
    <w:p w14:paraId="7E10A877" w14:textId="77777777" w:rsidR="005E2A19" w:rsidRDefault="005E2A19" w:rsidP="006C093B">
      <w:pPr>
        <w:pStyle w:val="a8"/>
        <w:widowControl/>
        <w:spacing w:line="240" w:lineRule="atLeast"/>
        <w:ind w:left="720"/>
        <w:rPr>
          <w:rFonts w:ascii="宋体" w:hAnsi="宋体" w:cs="宋体" w:hint="eastAsia"/>
        </w:rPr>
      </w:pPr>
      <w:r>
        <w:rPr>
          <w:rStyle w:val="a9"/>
          <w:rFonts w:ascii="宋体" w:hAnsi="宋体" w:cs="宋体" w:hint="eastAsia"/>
          <w:b w:val="0"/>
          <w:bCs/>
        </w:rPr>
        <w:t>商品管理</w:t>
      </w:r>
      <w:r>
        <w:rPr>
          <w:rFonts w:ascii="宋体" w:hAnsi="宋体" w:cs="宋体" w:hint="eastAsia"/>
        </w:rPr>
        <w:t>：</w:t>
      </w:r>
    </w:p>
    <w:p w14:paraId="601BD2CB" w14:textId="77777777" w:rsidR="005E2A19" w:rsidRDefault="005E2A19" w:rsidP="006C093B">
      <w:pPr>
        <w:widowControl/>
        <w:numPr>
          <w:ilvl w:val="1"/>
          <w:numId w:val="23"/>
        </w:numPr>
        <w:spacing w:beforeAutospacing="1" w:afterAutospacing="1" w:line="240" w:lineRule="atLeast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</w:rPr>
        <w:t>POST /product/add</w:t>
      </w:r>
      <w:r>
        <w:rPr>
          <w:rFonts w:ascii="宋体" w:hAnsi="宋体" w:cs="宋体" w:hint="eastAsia"/>
          <w:sz w:val="24"/>
        </w:rPr>
        <w:t>：添加商品</w:t>
      </w:r>
    </w:p>
    <w:p w14:paraId="26728F70" w14:textId="77777777" w:rsidR="005E2A19" w:rsidRDefault="005E2A19" w:rsidP="006C093B">
      <w:pPr>
        <w:widowControl/>
        <w:numPr>
          <w:ilvl w:val="1"/>
          <w:numId w:val="23"/>
        </w:numPr>
        <w:spacing w:beforeAutospacing="1" w:afterAutospacing="1" w:line="240" w:lineRule="atLeast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</w:rPr>
        <w:t>PUT /product/updateById/{id}</w:t>
      </w:r>
      <w:r>
        <w:rPr>
          <w:rFonts w:ascii="宋体" w:hAnsi="宋体" w:cs="宋体" w:hint="eastAsia"/>
          <w:sz w:val="24"/>
        </w:rPr>
        <w:t>：更新商品信息</w:t>
      </w:r>
    </w:p>
    <w:p w14:paraId="13F57F6D" w14:textId="77777777" w:rsidR="005E2A19" w:rsidRDefault="005E2A19" w:rsidP="006C093B">
      <w:pPr>
        <w:widowControl/>
        <w:numPr>
          <w:ilvl w:val="1"/>
          <w:numId w:val="23"/>
        </w:numPr>
        <w:spacing w:beforeAutospacing="1" w:afterAutospacing="1" w:line="240" w:lineRule="atLeast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</w:rPr>
        <w:t>DELETE /product/deleteById/{id}</w:t>
      </w:r>
      <w:r>
        <w:rPr>
          <w:rFonts w:ascii="宋体" w:hAnsi="宋体" w:cs="宋体" w:hint="eastAsia"/>
          <w:sz w:val="24"/>
        </w:rPr>
        <w:t>：根据ID删除商品</w:t>
      </w:r>
    </w:p>
    <w:p w14:paraId="4C2633DE" w14:textId="77777777" w:rsidR="005E2A19" w:rsidRDefault="005E2A19" w:rsidP="006C093B">
      <w:pPr>
        <w:widowControl/>
        <w:numPr>
          <w:ilvl w:val="1"/>
          <w:numId w:val="23"/>
        </w:numPr>
        <w:spacing w:beforeAutospacing="1" w:afterAutospacing="1" w:line="240" w:lineRule="atLeast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</w:rPr>
        <w:t>GET /product/getById/{id}</w:t>
      </w:r>
      <w:r>
        <w:rPr>
          <w:rFonts w:ascii="宋体" w:hAnsi="宋体" w:cs="宋体" w:hint="eastAsia"/>
          <w:sz w:val="24"/>
        </w:rPr>
        <w:t>：根据ID查询商品</w:t>
      </w:r>
    </w:p>
    <w:p w14:paraId="70A0991F" w14:textId="77777777" w:rsidR="005E2A19" w:rsidRDefault="005E2A19" w:rsidP="006C093B">
      <w:pPr>
        <w:widowControl/>
        <w:numPr>
          <w:ilvl w:val="1"/>
          <w:numId w:val="23"/>
        </w:numPr>
        <w:spacing w:beforeAutospacing="1" w:afterAutospacing="1" w:line="240" w:lineRule="atLeast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</w:rPr>
        <w:t>GET /product</w:t>
      </w:r>
      <w:r>
        <w:rPr>
          <w:rFonts w:ascii="宋体" w:hAnsi="宋体" w:cs="宋体" w:hint="eastAsia"/>
          <w:sz w:val="24"/>
        </w:rPr>
        <w:t>：查询所有商品</w:t>
      </w:r>
    </w:p>
    <w:p w14:paraId="5C1F336B" w14:textId="77777777" w:rsidR="005E2A19" w:rsidRDefault="005E2A19" w:rsidP="006C093B">
      <w:pPr>
        <w:pStyle w:val="a8"/>
        <w:widowControl/>
        <w:spacing w:line="240" w:lineRule="atLeast"/>
        <w:ind w:left="720"/>
        <w:rPr>
          <w:rFonts w:ascii="宋体" w:hAnsi="宋体" w:cs="宋体" w:hint="eastAsia"/>
        </w:rPr>
      </w:pPr>
      <w:r>
        <w:rPr>
          <w:rStyle w:val="a9"/>
          <w:rFonts w:ascii="宋体" w:hAnsi="宋体" w:cs="宋体" w:hint="eastAsia"/>
          <w:b w:val="0"/>
          <w:bCs/>
        </w:rPr>
        <w:t>订单管理</w:t>
      </w:r>
      <w:r>
        <w:rPr>
          <w:rFonts w:ascii="宋体" w:hAnsi="宋体" w:cs="宋体" w:hint="eastAsia"/>
        </w:rPr>
        <w:t>：</w:t>
      </w:r>
    </w:p>
    <w:p w14:paraId="34048523" w14:textId="77777777" w:rsidR="005E2A19" w:rsidRDefault="005E2A19" w:rsidP="006C093B">
      <w:pPr>
        <w:widowControl/>
        <w:numPr>
          <w:ilvl w:val="1"/>
          <w:numId w:val="24"/>
        </w:numPr>
        <w:spacing w:beforeAutospacing="1" w:afterAutospacing="1" w:line="240" w:lineRule="atLeast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</w:rPr>
        <w:t>GET /order</w:t>
      </w:r>
      <w:r>
        <w:rPr>
          <w:rFonts w:ascii="宋体" w:hAnsi="宋体" w:cs="宋体" w:hint="eastAsia"/>
          <w:sz w:val="24"/>
        </w:rPr>
        <w:t>：查询所有订单</w:t>
      </w:r>
    </w:p>
    <w:p w14:paraId="2C744D75" w14:textId="77777777" w:rsidR="005E2A19" w:rsidRDefault="005E2A19" w:rsidP="006C093B">
      <w:pPr>
        <w:widowControl/>
        <w:numPr>
          <w:ilvl w:val="1"/>
          <w:numId w:val="24"/>
        </w:numPr>
        <w:spacing w:beforeAutospacing="1" w:afterAutospacing="1" w:line="240" w:lineRule="atLeast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</w:rPr>
        <w:t>PUT /order/status/{id}</w:t>
      </w:r>
      <w:r>
        <w:rPr>
          <w:rFonts w:ascii="宋体" w:hAnsi="宋体" w:cs="宋体" w:hint="eastAsia"/>
          <w:sz w:val="24"/>
        </w:rPr>
        <w:t>：更新订单状态</w:t>
      </w:r>
    </w:p>
    <w:p w14:paraId="04CC4EC2" w14:textId="77777777" w:rsidR="005E2A19" w:rsidRDefault="005E2A19" w:rsidP="006C093B">
      <w:pPr>
        <w:pStyle w:val="a8"/>
        <w:widowControl/>
        <w:spacing w:line="240" w:lineRule="atLeast"/>
        <w:ind w:left="720"/>
        <w:rPr>
          <w:rFonts w:ascii="宋体" w:hAnsi="宋体" w:cs="宋体" w:hint="eastAsia"/>
        </w:rPr>
      </w:pPr>
      <w:r>
        <w:rPr>
          <w:rStyle w:val="a9"/>
          <w:rFonts w:ascii="宋体" w:hAnsi="宋体" w:cs="宋体" w:hint="eastAsia"/>
          <w:b w:val="0"/>
          <w:bCs/>
        </w:rPr>
        <w:t>数据统计与分析</w:t>
      </w:r>
      <w:r>
        <w:rPr>
          <w:rFonts w:ascii="宋体" w:hAnsi="宋体" w:cs="宋体" w:hint="eastAsia"/>
        </w:rPr>
        <w:t>：</w:t>
      </w:r>
    </w:p>
    <w:p w14:paraId="2CF6265E" w14:textId="77777777" w:rsidR="005E2A19" w:rsidRDefault="005E2A19" w:rsidP="006C093B">
      <w:pPr>
        <w:widowControl/>
        <w:numPr>
          <w:ilvl w:val="1"/>
          <w:numId w:val="25"/>
        </w:numPr>
        <w:spacing w:beforeAutospacing="1" w:afterAutospacing="1" w:line="240" w:lineRule="atLeast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</w:rPr>
        <w:t>GET /statistics/sales</w:t>
      </w:r>
      <w:r>
        <w:rPr>
          <w:rFonts w:ascii="宋体" w:hAnsi="宋体" w:cs="宋体" w:hint="eastAsia"/>
          <w:sz w:val="24"/>
        </w:rPr>
        <w:t>：获取销售数据统计</w:t>
      </w:r>
    </w:p>
    <w:p w14:paraId="7A2ABF55" w14:textId="77777777" w:rsidR="005E2A19" w:rsidRDefault="005E2A19" w:rsidP="006C093B">
      <w:pPr>
        <w:widowControl/>
        <w:numPr>
          <w:ilvl w:val="1"/>
          <w:numId w:val="25"/>
        </w:numPr>
        <w:spacing w:beforeAutospacing="1" w:afterAutospacing="1" w:line="240" w:lineRule="atLeast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</w:rPr>
        <w:t>GET /statistics/feedback</w:t>
      </w:r>
      <w:r>
        <w:rPr>
          <w:rFonts w:ascii="宋体" w:hAnsi="宋体" w:cs="宋体" w:hint="eastAsia"/>
          <w:sz w:val="24"/>
        </w:rPr>
        <w:t>：获取用户反馈统计</w:t>
      </w:r>
    </w:p>
    <w:p w14:paraId="54FB2241" w14:textId="77777777" w:rsidR="005E2A19" w:rsidRDefault="005E2A19" w:rsidP="006C093B">
      <w:pPr>
        <w:pStyle w:val="5"/>
        <w:widowControl/>
        <w:spacing w:line="240" w:lineRule="atLeast"/>
        <w:rPr>
          <w:rFonts w:cs="宋体"/>
        </w:rPr>
      </w:pPr>
      <w:r>
        <w:rPr>
          <w:rFonts w:ascii="宋体" w:hAnsi="宋体" w:cs="宋体" w:hint="eastAsia"/>
        </w:rPr>
        <w:lastRenderedPageBreak/>
        <w:t xml:space="preserve">2. </w:t>
      </w:r>
      <w:r>
        <w:rPr>
          <w:rStyle w:val="a9"/>
          <w:rFonts w:ascii="宋体" w:hAnsi="宋体" w:cs="宋体" w:hint="eastAsia"/>
          <w:b/>
          <w:bCs w:val="0"/>
        </w:rPr>
        <w:t>用户模块</w:t>
      </w:r>
    </w:p>
    <w:p w14:paraId="415DF38D" w14:textId="77777777" w:rsidR="005E2A19" w:rsidRDefault="005E2A19" w:rsidP="006C093B">
      <w:pPr>
        <w:pStyle w:val="a8"/>
        <w:widowControl/>
        <w:spacing w:line="240" w:lineRule="atLeast"/>
        <w:ind w:left="720"/>
        <w:rPr>
          <w:rFonts w:ascii="宋体" w:hAnsi="宋体" w:cs="宋体" w:hint="eastAsia"/>
        </w:rPr>
      </w:pPr>
      <w:r>
        <w:rPr>
          <w:rStyle w:val="a9"/>
          <w:rFonts w:ascii="宋体" w:hAnsi="宋体" w:cs="宋体" w:hint="eastAsia"/>
          <w:b w:val="0"/>
          <w:bCs/>
        </w:rPr>
        <w:t>用户注册与登录</w:t>
      </w:r>
      <w:r>
        <w:rPr>
          <w:rFonts w:ascii="宋体" w:hAnsi="宋体" w:cs="宋体" w:hint="eastAsia"/>
        </w:rPr>
        <w:t>：</w:t>
      </w:r>
    </w:p>
    <w:p w14:paraId="4C553D31" w14:textId="77777777" w:rsidR="005E2A19" w:rsidRDefault="005E2A19" w:rsidP="006C093B">
      <w:pPr>
        <w:widowControl/>
        <w:numPr>
          <w:ilvl w:val="1"/>
          <w:numId w:val="26"/>
        </w:numPr>
        <w:spacing w:beforeAutospacing="1" w:afterAutospacing="1" w:line="240" w:lineRule="atLeast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</w:rPr>
        <w:t>POST /user/register</w:t>
      </w:r>
      <w:r>
        <w:rPr>
          <w:rFonts w:ascii="宋体" w:hAnsi="宋体" w:cs="宋体" w:hint="eastAsia"/>
          <w:sz w:val="24"/>
        </w:rPr>
        <w:t>：用户注册</w:t>
      </w:r>
    </w:p>
    <w:p w14:paraId="7D1959E3" w14:textId="77777777" w:rsidR="005E2A19" w:rsidRDefault="005E2A19" w:rsidP="006C093B">
      <w:pPr>
        <w:widowControl/>
        <w:numPr>
          <w:ilvl w:val="1"/>
          <w:numId w:val="26"/>
        </w:numPr>
        <w:spacing w:beforeAutospacing="1" w:afterAutospacing="1" w:line="240" w:lineRule="atLeast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</w:rPr>
        <w:t>POST /user/login</w:t>
      </w:r>
      <w:r>
        <w:rPr>
          <w:rFonts w:ascii="宋体" w:hAnsi="宋体" w:cs="宋体" w:hint="eastAsia"/>
          <w:sz w:val="24"/>
        </w:rPr>
        <w:t>：用户登录</w:t>
      </w:r>
    </w:p>
    <w:p w14:paraId="509A588B" w14:textId="77777777" w:rsidR="005E2A19" w:rsidRDefault="005E2A19" w:rsidP="006C093B">
      <w:pPr>
        <w:pStyle w:val="a8"/>
        <w:widowControl/>
        <w:spacing w:line="240" w:lineRule="atLeast"/>
        <w:ind w:left="720"/>
        <w:rPr>
          <w:rFonts w:ascii="宋体" w:hAnsi="宋体" w:cs="宋体" w:hint="eastAsia"/>
        </w:rPr>
      </w:pPr>
      <w:r>
        <w:rPr>
          <w:rStyle w:val="a9"/>
          <w:rFonts w:ascii="宋体" w:hAnsi="宋体" w:cs="宋体" w:hint="eastAsia"/>
          <w:b w:val="0"/>
          <w:bCs/>
        </w:rPr>
        <w:t>购物车管理</w:t>
      </w:r>
      <w:r>
        <w:rPr>
          <w:rFonts w:ascii="宋体" w:hAnsi="宋体" w:cs="宋体" w:hint="eastAsia"/>
        </w:rPr>
        <w:t>：</w:t>
      </w:r>
    </w:p>
    <w:p w14:paraId="4C43A8BB" w14:textId="77777777" w:rsidR="005E2A19" w:rsidRDefault="005E2A19" w:rsidP="006C093B">
      <w:pPr>
        <w:widowControl/>
        <w:numPr>
          <w:ilvl w:val="1"/>
          <w:numId w:val="27"/>
        </w:numPr>
        <w:spacing w:beforeAutospacing="1" w:afterAutospacing="1" w:line="240" w:lineRule="atLeast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</w:rPr>
        <w:t>POST /cart/add</w:t>
      </w:r>
      <w:r>
        <w:rPr>
          <w:rFonts w:ascii="宋体" w:hAnsi="宋体" w:cs="宋体" w:hint="eastAsia"/>
          <w:sz w:val="24"/>
        </w:rPr>
        <w:t>：添加商品到购物车</w:t>
      </w:r>
    </w:p>
    <w:p w14:paraId="5AACFEC6" w14:textId="77777777" w:rsidR="005E2A19" w:rsidRDefault="005E2A19" w:rsidP="006C093B">
      <w:pPr>
        <w:widowControl/>
        <w:numPr>
          <w:ilvl w:val="1"/>
          <w:numId w:val="27"/>
        </w:numPr>
        <w:spacing w:beforeAutospacing="1" w:afterAutospacing="1" w:line="240" w:lineRule="atLeast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</w:rPr>
        <w:t>DELETE /cart/remove</w:t>
      </w:r>
      <w:r>
        <w:rPr>
          <w:rFonts w:ascii="宋体" w:hAnsi="宋体" w:cs="宋体" w:hint="eastAsia"/>
          <w:sz w:val="24"/>
        </w:rPr>
        <w:t>：从购物车删除商品</w:t>
      </w:r>
    </w:p>
    <w:p w14:paraId="39B6E0E6" w14:textId="77777777" w:rsidR="005E2A19" w:rsidRDefault="005E2A19" w:rsidP="006C093B">
      <w:pPr>
        <w:widowControl/>
        <w:numPr>
          <w:ilvl w:val="1"/>
          <w:numId w:val="27"/>
        </w:numPr>
        <w:spacing w:beforeAutospacing="1" w:afterAutospacing="1" w:line="240" w:lineRule="atLeast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</w:rPr>
        <w:t>GET /cart</w:t>
      </w:r>
      <w:r>
        <w:rPr>
          <w:rFonts w:ascii="宋体" w:hAnsi="宋体" w:cs="宋体" w:hint="eastAsia"/>
          <w:sz w:val="24"/>
        </w:rPr>
        <w:t>：查看购物车</w:t>
      </w:r>
    </w:p>
    <w:p w14:paraId="37DEB1C5" w14:textId="77777777" w:rsidR="005E2A19" w:rsidRDefault="005E2A19" w:rsidP="006C093B">
      <w:pPr>
        <w:pStyle w:val="a8"/>
        <w:widowControl/>
        <w:spacing w:line="240" w:lineRule="atLeast"/>
        <w:ind w:left="720"/>
        <w:rPr>
          <w:rFonts w:ascii="宋体" w:hAnsi="宋体" w:cs="宋体" w:hint="eastAsia"/>
        </w:rPr>
      </w:pPr>
      <w:r>
        <w:rPr>
          <w:rStyle w:val="a9"/>
          <w:rFonts w:ascii="宋体" w:hAnsi="宋体" w:cs="宋体" w:hint="eastAsia"/>
          <w:b w:val="0"/>
          <w:bCs/>
        </w:rPr>
        <w:t>订单处理</w:t>
      </w:r>
      <w:r>
        <w:rPr>
          <w:rFonts w:ascii="宋体" w:hAnsi="宋体" w:cs="宋体" w:hint="eastAsia"/>
        </w:rPr>
        <w:t>：</w:t>
      </w:r>
    </w:p>
    <w:p w14:paraId="7556A0B7" w14:textId="77777777" w:rsidR="005E2A19" w:rsidRDefault="005E2A19" w:rsidP="006C093B">
      <w:pPr>
        <w:widowControl/>
        <w:numPr>
          <w:ilvl w:val="1"/>
          <w:numId w:val="28"/>
        </w:numPr>
        <w:spacing w:beforeAutospacing="1" w:afterAutospacing="1" w:line="240" w:lineRule="atLeast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</w:rPr>
        <w:t>POST /order/create</w:t>
      </w:r>
      <w:r>
        <w:rPr>
          <w:rFonts w:ascii="宋体" w:hAnsi="宋体" w:cs="宋体" w:hint="eastAsia"/>
          <w:sz w:val="24"/>
        </w:rPr>
        <w:t>：创建订单</w:t>
      </w:r>
    </w:p>
    <w:p w14:paraId="176077A1" w14:textId="77777777" w:rsidR="005E2A19" w:rsidRDefault="005E2A19" w:rsidP="006C093B">
      <w:pPr>
        <w:widowControl/>
        <w:numPr>
          <w:ilvl w:val="1"/>
          <w:numId w:val="28"/>
        </w:numPr>
        <w:spacing w:beforeAutospacing="1" w:afterAutospacing="1" w:line="240" w:lineRule="atLeast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</w:rPr>
        <w:t>GET /order/{id}</w:t>
      </w:r>
      <w:r>
        <w:rPr>
          <w:rFonts w:ascii="宋体" w:hAnsi="宋体" w:cs="宋体" w:hint="eastAsia"/>
          <w:sz w:val="24"/>
        </w:rPr>
        <w:t>：查询订单详情</w:t>
      </w:r>
    </w:p>
    <w:p w14:paraId="6ADA2BBC" w14:textId="77777777" w:rsidR="005E2A19" w:rsidRDefault="005E2A19" w:rsidP="006C093B">
      <w:pPr>
        <w:pStyle w:val="5"/>
        <w:widowControl/>
        <w:spacing w:line="240" w:lineRule="atLeast"/>
        <w:rPr>
          <w:rFonts w:cs="宋体"/>
        </w:rPr>
      </w:pPr>
      <w:r>
        <w:rPr>
          <w:rFonts w:ascii="宋体" w:hAnsi="宋体" w:cs="宋体" w:hint="eastAsia"/>
        </w:rPr>
        <w:t xml:space="preserve">3. </w:t>
      </w:r>
      <w:r>
        <w:rPr>
          <w:rStyle w:val="a9"/>
          <w:rFonts w:ascii="宋体" w:hAnsi="宋体" w:cs="宋体" w:hint="eastAsia"/>
          <w:b/>
          <w:bCs w:val="0"/>
        </w:rPr>
        <w:t>平台管理员模块</w:t>
      </w:r>
    </w:p>
    <w:p w14:paraId="4ECCB9BE" w14:textId="77777777" w:rsidR="005E2A19" w:rsidRDefault="005E2A19" w:rsidP="006C093B">
      <w:pPr>
        <w:pStyle w:val="a8"/>
        <w:widowControl/>
        <w:spacing w:line="240" w:lineRule="atLeast"/>
        <w:ind w:left="720"/>
        <w:rPr>
          <w:rFonts w:ascii="宋体" w:hAnsi="宋体" w:cs="宋体" w:hint="eastAsia"/>
        </w:rPr>
      </w:pPr>
      <w:r>
        <w:rPr>
          <w:rStyle w:val="a9"/>
          <w:rFonts w:ascii="宋体" w:hAnsi="宋体" w:cs="宋体" w:hint="eastAsia"/>
          <w:b w:val="0"/>
          <w:bCs/>
        </w:rPr>
        <w:t>管理员管理</w:t>
      </w:r>
      <w:r>
        <w:rPr>
          <w:rFonts w:ascii="宋体" w:hAnsi="宋体" w:cs="宋体" w:hint="eastAsia"/>
        </w:rPr>
        <w:t>：</w:t>
      </w:r>
    </w:p>
    <w:p w14:paraId="1EFE7DF9" w14:textId="77777777" w:rsidR="005E2A19" w:rsidRDefault="005E2A19" w:rsidP="006C093B">
      <w:pPr>
        <w:widowControl/>
        <w:numPr>
          <w:ilvl w:val="1"/>
          <w:numId w:val="29"/>
        </w:numPr>
        <w:spacing w:beforeAutospacing="1" w:afterAutospacing="1" w:line="240" w:lineRule="atLeast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</w:rPr>
        <w:t>POST /admin/login</w:t>
      </w:r>
      <w:r>
        <w:rPr>
          <w:rFonts w:ascii="宋体" w:hAnsi="宋体" w:cs="宋体" w:hint="eastAsia"/>
          <w:sz w:val="24"/>
        </w:rPr>
        <w:t>：管理员登录</w:t>
      </w:r>
    </w:p>
    <w:p w14:paraId="24338C08" w14:textId="77777777" w:rsidR="005E2A19" w:rsidRDefault="005E2A19" w:rsidP="006C093B">
      <w:pPr>
        <w:widowControl/>
        <w:numPr>
          <w:ilvl w:val="1"/>
          <w:numId w:val="29"/>
        </w:numPr>
        <w:spacing w:beforeAutospacing="1" w:afterAutospacing="1" w:line="240" w:lineRule="atLeast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</w:rPr>
        <w:t>POST /admin/register</w:t>
      </w:r>
      <w:r>
        <w:rPr>
          <w:rFonts w:ascii="宋体" w:hAnsi="宋体" w:cs="宋体" w:hint="eastAsia"/>
          <w:sz w:val="24"/>
        </w:rPr>
        <w:t>：管理员注册</w:t>
      </w:r>
    </w:p>
    <w:p w14:paraId="688FC8D3" w14:textId="77777777" w:rsidR="005E2A19" w:rsidRDefault="005E2A19" w:rsidP="006C093B">
      <w:pPr>
        <w:pStyle w:val="a8"/>
        <w:widowControl/>
        <w:spacing w:line="240" w:lineRule="atLeast"/>
        <w:ind w:left="720"/>
        <w:rPr>
          <w:rFonts w:ascii="宋体" w:hAnsi="宋体" w:cs="宋体" w:hint="eastAsia"/>
        </w:rPr>
      </w:pPr>
      <w:r>
        <w:rPr>
          <w:rStyle w:val="a9"/>
          <w:rFonts w:ascii="宋体" w:hAnsi="宋体" w:cs="宋体" w:hint="eastAsia"/>
          <w:b w:val="0"/>
          <w:bCs/>
        </w:rPr>
        <w:t>商家与商品管理</w:t>
      </w:r>
      <w:r>
        <w:rPr>
          <w:rFonts w:ascii="宋体" w:hAnsi="宋体" w:cs="宋体" w:hint="eastAsia"/>
        </w:rPr>
        <w:t>：</w:t>
      </w:r>
    </w:p>
    <w:p w14:paraId="6F183026" w14:textId="77777777" w:rsidR="005E2A19" w:rsidRDefault="005E2A19" w:rsidP="006C093B">
      <w:pPr>
        <w:widowControl/>
        <w:numPr>
          <w:ilvl w:val="1"/>
          <w:numId w:val="30"/>
        </w:numPr>
        <w:spacing w:beforeAutospacing="1" w:afterAutospacing="1" w:line="240" w:lineRule="atLeast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</w:rPr>
        <w:t>GET /merchant/list</w:t>
      </w:r>
      <w:r>
        <w:rPr>
          <w:rFonts w:ascii="宋体" w:hAnsi="宋体" w:cs="宋体" w:hint="eastAsia"/>
          <w:sz w:val="24"/>
        </w:rPr>
        <w:t>：查看所有商家</w:t>
      </w:r>
    </w:p>
    <w:p w14:paraId="0DFC186B" w14:textId="77777777" w:rsidR="005E2A19" w:rsidRDefault="005E2A19" w:rsidP="006C093B">
      <w:pPr>
        <w:widowControl/>
        <w:numPr>
          <w:ilvl w:val="1"/>
          <w:numId w:val="30"/>
        </w:numPr>
        <w:spacing w:beforeAutospacing="1" w:afterAutospacing="1" w:line="240" w:lineRule="atLeast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</w:rPr>
        <w:t>GET /product/list</w:t>
      </w:r>
      <w:r>
        <w:rPr>
          <w:rFonts w:ascii="宋体" w:hAnsi="宋体" w:cs="宋体" w:hint="eastAsia"/>
          <w:sz w:val="24"/>
        </w:rPr>
        <w:t>：查看所有商品</w:t>
      </w:r>
    </w:p>
    <w:p w14:paraId="1B418908" w14:textId="77777777" w:rsidR="005E2A19" w:rsidRDefault="005E2A19" w:rsidP="006C093B">
      <w:pPr>
        <w:widowControl/>
        <w:numPr>
          <w:ilvl w:val="1"/>
          <w:numId w:val="30"/>
        </w:numPr>
        <w:spacing w:beforeAutospacing="1" w:afterAutospacing="1" w:line="240" w:lineRule="atLeast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</w:rPr>
        <w:t>PUT /product/approve</w:t>
      </w:r>
      <w:r>
        <w:rPr>
          <w:rFonts w:ascii="宋体" w:hAnsi="宋体" w:cs="宋体" w:hint="eastAsia"/>
          <w:sz w:val="24"/>
        </w:rPr>
        <w:t>：审核商品</w:t>
      </w:r>
    </w:p>
    <w:p w14:paraId="3C32A84F" w14:textId="77777777" w:rsidR="005E2A19" w:rsidRDefault="005E2A19" w:rsidP="006C093B">
      <w:pPr>
        <w:pStyle w:val="a8"/>
        <w:widowControl/>
        <w:spacing w:line="240" w:lineRule="atLeast"/>
        <w:ind w:left="720"/>
        <w:rPr>
          <w:rFonts w:ascii="宋体" w:hAnsi="宋体" w:cs="宋体" w:hint="eastAsia"/>
        </w:rPr>
      </w:pPr>
      <w:r>
        <w:rPr>
          <w:rStyle w:val="a9"/>
          <w:rFonts w:ascii="宋体" w:hAnsi="宋体" w:cs="宋体" w:hint="eastAsia"/>
          <w:b w:val="0"/>
          <w:bCs/>
        </w:rPr>
        <w:t>数据统计</w:t>
      </w:r>
      <w:r>
        <w:rPr>
          <w:rFonts w:ascii="宋体" w:hAnsi="宋体" w:cs="宋体" w:hint="eastAsia"/>
        </w:rPr>
        <w:t>：</w:t>
      </w:r>
    </w:p>
    <w:p w14:paraId="7E6FC593" w14:textId="77777777" w:rsidR="005E2A19" w:rsidRDefault="005E2A19" w:rsidP="006C093B">
      <w:pPr>
        <w:widowControl/>
        <w:numPr>
          <w:ilvl w:val="1"/>
          <w:numId w:val="31"/>
        </w:numPr>
        <w:spacing w:beforeAutospacing="1" w:afterAutospacing="1" w:line="240" w:lineRule="atLeast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</w:rPr>
        <w:t>GET /admin/statistics</w:t>
      </w:r>
      <w:r>
        <w:rPr>
          <w:rFonts w:ascii="宋体" w:hAnsi="宋体" w:cs="宋体" w:hint="eastAsia"/>
          <w:sz w:val="24"/>
        </w:rPr>
        <w:t>：平台总体销售统计</w:t>
      </w:r>
    </w:p>
    <w:p w14:paraId="20FB814E" w14:textId="77777777" w:rsidR="005E2A19" w:rsidRDefault="005E2A19" w:rsidP="006C093B">
      <w:pPr>
        <w:widowControl/>
        <w:numPr>
          <w:ilvl w:val="1"/>
          <w:numId w:val="31"/>
        </w:numPr>
        <w:spacing w:beforeAutospacing="1" w:afterAutospacing="1" w:line="240" w:lineRule="atLeast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</w:rPr>
        <w:t>GET /admin/user_behavior</w:t>
      </w:r>
      <w:r>
        <w:rPr>
          <w:rFonts w:ascii="宋体" w:hAnsi="宋体" w:cs="宋体" w:hint="eastAsia"/>
          <w:sz w:val="24"/>
        </w:rPr>
        <w:t>：用户行为分析</w:t>
      </w:r>
    </w:p>
    <w:p w14:paraId="6B9C4C33" w14:textId="34F81D41" w:rsidR="005E2A19" w:rsidRDefault="005E2A19" w:rsidP="006C093B">
      <w:pPr>
        <w:pStyle w:val="4"/>
        <w:widowControl/>
        <w:numPr>
          <w:ilvl w:val="1"/>
          <w:numId w:val="34"/>
        </w:numPr>
        <w:spacing w:line="240" w:lineRule="atLeast"/>
        <w:rPr>
          <w:rFonts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数据库设计</w:t>
      </w:r>
    </w:p>
    <w:p w14:paraId="141790BA" w14:textId="77777777" w:rsidR="005E2A19" w:rsidRDefault="005E2A19" w:rsidP="006C093B">
      <w:pPr>
        <w:pStyle w:val="a8"/>
        <w:widowControl/>
        <w:spacing w:before="100" w:after="100" w:line="240" w:lineRule="atLeast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数据库主要包含以下几张表：</w:t>
      </w:r>
    </w:p>
    <w:p w14:paraId="2765B7BA" w14:textId="77777777" w:rsidR="005E2A19" w:rsidRDefault="005E2A19" w:rsidP="006C093B">
      <w:pPr>
        <w:pStyle w:val="a8"/>
        <w:widowControl/>
        <w:numPr>
          <w:ilvl w:val="0"/>
          <w:numId w:val="35"/>
        </w:numPr>
        <w:spacing w:before="100" w:after="100" w:line="240" w:lineRule="atLeast"/>
        <w:ind w:left="442" w:hanging="442"/>
        <w:rPr>
          <w:rFonts w:ascii="宋体" w:hAnsi="宋体" w:cs="宋体" w:hint="eastAsia"/>
        </w:rPr>
      </w:pPr>
      <w:r>
        <w:rPr>
          <w:rStyle w:val="a9"/>
          <w:rFonts w:ascii="宋体" w:hAnsi="宋体" w:cs="宋体" w:hint="eastAsia"/>
          <w:b w:val="0"/>
          <w:bCs/>
        </w:rPr>
        <w:t>用户表 (users)</w:t>
      </w:r>
      <w:r>
        <w:rPr>
          <w:rFonts w:ascii="宋体" w:hAnsi="宋体" w:cs="宋体" w:hint="eastAsia"/>
        </w:rPr>
        <w:t>：存储用户信息，包括用户名、密码、邮箱、手机号等。</w:t>
      </w:r>
    </w:p>
    <w:p w14:paraId="56DEBF5E" w14:textId="77777777" w:rsidR="005E2A19" w:rsidRDefault="005E2A19" w:rsidP="006C093B">
      <w:pPr>
        <w:pStyle w:val="a8"/>
        <w:widowControl/>
        <w:numPr>
          <w:ilvl w:val="0"/>
          <w:numId w:val="35"/>
        </w:numPr>
        <w:spacing w:before="100" w:after="100" w:line="240" w:lineRule="atLeast"/>
        <w:ind w:left="442" w:hanging="442"/>
        <w:rPr>
          <w:rFonts w:ascii="宋体" w:hAnsi="宋体" w:cs="宋体" w:hint="eastAsia"/>
        </w:rPr>
      </w:pPr>
      <w:r>
        <w:rPr>
          <w:rStyle w:val="a9"/>
          <w:rFonts w:ascii="宋体" w:hAnsi="宋体" w:cs="宋体" w:hint="eastAsia"/>
          <w:b w:val="0"/>
          <w:bCs/>
        </w:rPr>
        <w:t>商品表 (products)</w:t>
      </w:r>
      <w:r>
        <w:rPr>
          <w:rFonts w:ascii="宋体" w:hAnsi="宋体" w:cs="宋体" w:hint="eastAsia"/>
        </w:rPr>
        <w:t>：存储商品信息，包括商品名称、价格、库存、描述、图片等。</w:t>
      </w:r>
    </w:p>
    <w:p w14:paraId="27059C61" w14:textId="1125168C" w:rsidR="005E2A19" w:rsidRDefault="005E2A19" w:rsidP="006C093B">
      <w:pPr>
        <w:pStyle w:val="a8"/>
        <w:widowControl/>
        <w:numPr>
          <w:ilvl w:val="0"/>
          <w:numId w:val="35"/>
        </w:numPr>
        <w:spacing w:before="100" w:after="100" w:line="240" w:lineRule="atLeast"/>
        <w:ind w:left="442" w:hanging="442"/>
        <w:rPr>
          <w:rFonts w:ascii="宋体" w:hAnsi="宋体" w:cs="宋体" w:hint="eastAsia"/>
        </w:rPr>
      </w:pPr>
      <w:r>
        <w:rPr>
          <w:rStyle w:val="a9"/>
          <w:rFonts w:ascii="宋体" w:hAnsi="宋体" w:cs="宋体" w:hint="eastAsia"/>
          <w:b w:val="0"/>
          <w:bCs/>
        </w:rPr>
        <w:lastRenderedPageBreak/>
        <w:t>订单表 (orders)</w:t>
      </w:r>
      <w:r>
        <w:rPr>
          <w:rFonts w:ascii="宋体" w:hAnsi="宋体" w:cs="宋体" w:hint="eastAsia"/>
        </w:rPr>
        <w:t>：存储订单信息，包括订单ID、商品ID、用户ID、支付状态、订单状态等。</w:t>
      </w:r>
    </w:p>
    <w:p w14:paraId="1D4D0FC1" w14:textId="77777777" w:rsidR="005E2A19" w:rsidRPr="005E2A19" w:rsidRDefault="005E2A19" w:rsidP="006C093B">
      <w:pPr>
        <w:pStyle w:val="aa"/>
        <w:widowControl/>
        <w:numPr>
          <w:ilvl w:val="0"/>
          <w:numId w:val="35"/>
        </w:numPr>
        <w:spacing w:before="100" w:beforeAutospacing="1" w:after="100" w:afterAutospacing="1" w:line="240" w:lineRule="atLeast"/>
        <w:ind w:left="442" w:firstLineChars="0" w:hanging="442"/>
        <w:rPr>
          <w:rFonts w:ascii="宋体" w:hAnsi="宋体" w:cs="宋体" w:hint="eastAsia"/>
          <w:sz w:val="24"/>
        </w:rPr>
      </w:pPr>
      <w:r w:rsidRPr="005E2A19">
        <w:rPr>
          <w:rStyle w:val="a9"/>
          <w:rFonts w:ascii="宋体" w:hAnsi="宋体" w:cs="宋体" w:hint="eastAsia"/>
          <w:b w:val="0"/>
          <w:bCs/>
          <w:sz w:val="24"/>
        </w:rPr>
        <w:t>商家表 (merchants)</w:t>
      </w:r>
      <w:r w:rsidRPr="005E2A19">
        <w:rPr>
          <w:rFonts w:ascii="宋体" w:hAnsi="宋体" w:cs="宋体" w:hint="eastAsia"/>
          <w:sz w:val="24"/>
        </w:rPr>
        <w:t>：存储商家信息，包括商家名称、商家账户信息、商品列表等。</w:t>
      </w:r>
    </w:p>
    <w:p w14:paraId="306222C6" w14:textId="77777777" w:rsidR="005E2A19" w:rsidRPr="005E2A19" w:rsidRDefault="005E2A19" w:rsidP="006C093B">
      <w:pPr>
        <w:pStyle w:val="aa"/>
        <w:widowControl/>
        <w:numPr>
          <w:ilvl w:val="0"/>
          <w:numId w:val="35"/>
        </w:numPr>
        <w:spacing w:before="100" w:beforeAutospacing="1" w:after="100" w:afterAutospacing="1" w:line="240" w:lineRule="atLeast"/>
        <w:ind w:left="442" w:firstLineChars="0" w:hanging="442"/>
        <w:rPr>
          <w:rFonts w:ascii="宋体" w:hAnsi="宋体" w:cs="宋体" w:hint="eastAsia"/>
          <w:sz w:val="24"/>
        </w:rPr>
      </w:pPr>
      <w:r w:rsidRPr="005E2A19">
        <w:rPr>
          <w:rStyle w:val="a9"/>
          <w:rFonts w:ascii="宋体" w:hAnsi="宋体" w:cs="宋体" w:hint="eastAsia"/>
          <w:b w:val="0"/>
          <w:bCs/>
          <w:sz w:val="24"/>
        </w:rPr>
        <w:t>支付表 (payments)</w:t>
      </w:r>
      <w:r w:rsidRPr="005E2A19">
        <w:rPr>
          <w:rFonts w:ascii="宋体" w:hAnsi="宋体" w:cs="宋体" w:hint="eastAsia"/>
          <w:sz w:val="24"/>
        </w:rPr>
        <w:t>：存储支付信息，包括支付状态、支付时间、支付金额等。</w:t>
      </w:r>
    </w:p>
    <w:p w14:paraId="3FDCE098" w14:textId="77777777" w:rsidR="005E2A19" w:rsidRDefault="005E2A19" w:rsidP="006C093B">
      <w:pPr>
        <w:pStyle w:val="4"/>
        <w:widowControl/>
        <w:spacing w:line="240" w:lineRule="atLeast"/>
        <w:rPr>
          <w:rFonts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2.5 系统接口与数据交互</w:t>
      </w:r>
    </w:p>
    <w:p w14:paraId="17A0F8D2" w14:textId="77777777" w:rsidR="005E2A19" w:rsidRDefault="005E2A19" w:rsidP="006C093B">
      <w:pPr>
        <w:pStyle w:val="a8"/>
        <w:widowControl/>
        <w:spacing w:before="100" w:after="100" w:line="240" w:lineRule="atLeast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系统采用RESTful API进行各模块间的交互，所有请求使用标准HTTP方法（GET、POST、PUT、DELETE），并使用JSON格式传递数据。</w:t>
      </w:r>
    </w:p>
    <w:p w14:paraId="15763C5A" w14:textId="77777777" w:rsidR="005E2A19" w:rsidRDefault="005E2A19" w:rsidP="006C093B">
      <w:pPr>
        <w:widowControl/>
        <w:numPr>
          <w:ilvl w:val="0"/>
          <w:numId w:val="33"/>
        </w:numPr>
        <w:spacing w:before="100" w:beforeAutospacing="1" w:after="100" w:afterAutospacing="1" w:line="240" w:lineRule="atLeast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</w:rPr>
        <w:t>POST /user/login</w:t>
      </w:r>
      <w:r>
        <w:rPr>
          <w:rFonts w:ascii="宋体" w:hAnsi="宋体" w:cs="宋体" w:hint="eastAsia"/>
          <w:sz w:val="24"/>
        </w:rPr>
        <w:t>：用户登录接口，接受用户名和密码，返回JWT Token。</w:t>
      </w:r>
    </w:p>
    <w:p w14:paraId="3DB88297" w14:textId="73985638" w:rsidR="005E2A19" w:rsidRPr="005E2A19" w:rsidRDefault="005E2A19" w:rsidP="006C093B">
      <w:pPr>
        <w:widowControl/>
        <w:numPr>
          <w:ilvl w:val="0"/>
          <w:numId w:val="33"/>
        </w:numPr>
        <w:spacing w:before="100" w:beforeAutospacing="1" w:after="100" w:afterAutospacing="1" w:line="240" w:lineRule="atLeast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</w:rPr>
        <w:t>GET /product</w:t>
      </w:r>
      <w:r>
        <w:rPr>
          <w:rFonts w:ascii="宋体" w:hAnsi="宋体" w:cs="宋体" w:hint="eastAsia"/>
          <w:sz w:val="24"/>
        </w:rPr>
        <w:t>：获取商品列表，支持分页、筛选和排序功能。</w:t>
      </w:r>
    </w:p>
    <w:p w14:paraId="723D070B" w14:textId="77777777" w:rsidR="005E2A19" w:rsidRDefault="005E2A19" w:rsidP="006C093B">
      <w:pPr>
        <w:pStyle w:val="1"/>
        <w:spacing w:line="240" w:lineRule="atLeast"/>
        <w:rPr>
          <w:rFonts w:ascii="宋体" w:hAnsi="宋体" w:hint="eastAsia"/>
        </w:rPr>
      </w:pPr>
      <w:bookmarkStart w:id="8" w:name="_Toc506973490"/>
      <w:r>
        <w:rPr>
          <w:rFonts w:ascii="宋体" w:hAnsi="宋体" w:hint="eastAsia"/>
        </w:rPr>
        <w:t>3．程序描述</w:t>
      </w:r>
      <w:bookmarkEnd w:id="8"/>
    </w:p>
    <w:p w14:paraId="2A441746" w14:textId="77777777" w:rsidR="005E2A19" w:rsidRDefault="005E2A19" w:rsidP="006C093B">
      <w:pPr>
        <w:pStyle w:val="2"/>
        <w:spacing w:line="240" w:lineRule="atLeast"/>
        <w:rPr>
          <w:rFonts w:ascii="宋体" w:eastAsia="宋体" w:hAnsi="宋体" w:hint="eastAsia"/>
        </w:rPr>
      </w:pPr>
      <w:bookmarkStart w:id="9" w:name="_Toc506973491"/>
      <w:r>
        <w:rPr>
          <w:rFonts w:ascii="宋体" w:eastAsia="宋体" w:hAnsi="宋体" w:hint="eastAsia"/>
        </w:rPr>
        <w:t>3.1功能</w:t>
      </w:r>
      <w:bookmarkEnd w:id="9"/>
    </w:p>
    <w:p w14:paraId="113DB006" w14:textId="77777777" w:rsidR="005E2A19" w:rsidRDefault="005E2A19" w:rsidP="006C093B">
      <w:pPr>
        <w:widowControl/>
        <w:numPr>
          <w:ilvl w:val="0"/>
          <w:numId w:val="36"/>
        </w:numPr>
        <w:spacing w:before="100" w:beforeAutospacing="1" w:after="100" w:afterAutospacing="1" w:line="240" w:lineRule="atLeast"/>
        <w:ind w:left="357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  <w:shd w:val="clear" w:color="auto" w:fill="FFFFFF"/>
        </w:rPr>
        <w:t>用户管理模块</w:t>
      </w:r>
      <w:r>
        <w:rPr>
          <w:rFonts w:ascii="宋体" w:hAnsi="宋体" w:cs="宋体" w:hint="eastAsia"/>
          <w:sz w:val="24"/>
          <w:shd w:val="clear" w:color="auto" w:fill="FFFFFF"/>
        </w:rPr>
        <w:t>：负责用户注册、登录、密码管理等功能。</w:t>
      </w:r>
    </w:p>
    <w:p w14:paraId="0696969F" w14:textId="77777777" w:rsidR="005E2A19" w:rsidRDefault="005E2A19" w:rsidP="006C093B">
      <w:pPr>
        <w:widowControl/>
        <w:numPr>
          <w:ilvl w:val="0"/>
          <w:numId w:val="36"/>
        </w:numPr>
        <w:spacing w:before="100" w:beforeAutospacing="1" w:after="100" w:afterAutospacing="1" w:line="240" w:lineRule="atLeast"/>
        <w:ind w:left="357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  <w:shd w:val="clear" w:color="auto" w:fill="FFFFFF"/>
        </w:rPr>
        <w:t>商品管理模块</w:t>
      </w:r>
      <w:r>
        <w:rPr>
          <w:rFonts w:ascii="宋体" w:hAnsi="宋体" w:cs="宋体" w:hint="eastAsia"/>
          <w:sz w:val="24"/>
          <w:shd w:val="clear" w:color="auto" w:fill="FFFFFF"/>
        </w:rPr>
        <w:t>：负责商品的添加、删除、修改、查询等功能。</w:t>
      </w:r>
    </w:p>
    <w:p w14:paraId="5A1D0D54" w14:textId="77777777" w:rsidR="005E2A19" w:rsidRDefault="005E2A19" w:rsidP="006C093B">
      <w:pPr>
        <w:widowControl/>
        <w:numPr>
          <w:ilvl w:val="0"/>
          <w:numId w:val="36"/>
        </w:numPr>
        <w:spacing w:before="100" w:beforeAutospacing="1" w:after="100" w:afterAutospacing="1" w:line="240" w:lineRule="atLeast"/>
        <w:ind w:left="357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  <w:shd w:val="clear" w:color="auto" w:fill="FFFFFF"/>
        </w:rPr>
        <w:t>订单管理模块</w:t>
      </w:r>
      <w:r>
        <w:rPr>
          <w:rFonts w:ascii="宋体" w:hAnsi="宋体" w:cs="宋体" w:hint="eastAsia"/>
          <w:sz w:val="24"/>
          <w:shd w:val="clear" w:color="auto" w:fill="FFFFFF"/>
        </w:rPr>
        <w:t>：负责订单的生成、支付、查询、取消等功能。</w:t>
      </w:r>
    </w:p>
    <w:p w14:paraId="279538DE" w14:textId="77777777" w:rsidR="005E2A19" w:rsidRDefault="005E2A19" w:rsidP="006C093B">
      <w:pPr>
        <w:widowControl/>
        <w:numPr>
          <w:ilvl w:val="0"/>
          <w:numId w:val="36"/>
        </w:numPr>
        <w:spacing w:before="100" w:beforeAutospacing="1" w:after="100" w:afterAutospacing="1" w:line="240" w:lineRule="atLeast"/>
        <w:ind w:left="357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  <w:shd w:val="clear" w:color="auto" w:fill="FFFFFF"/>
        </w:rPr>
        <w:t>购物车模块</w:t>
      </w:r>
      <w:r>
        <w:rPr>
          <w:rFonts w:ascii="宋体" w:hAnsi="宋体" w:cs="宋体" w:hint="eastAsia"/>
          <w:sz w:val="24"/>
          <w:shd w:val="clear" w:color="auto" w:fill="FFFFFF"/>
        </w:rPr>
        <w:t>：负责商品的添加、删除、结算等功能。</w:t>
      </w:r>
    </w:p>
    <w:p w14:paraId="22B35EF6" w14:textId="77777777" w:rsidR="005E2A19" w:rsidRDefault="005E2A19" w:rsidP="006C093B">
      <w:pPr>
        <w:widowControl/>
        <w:numPr>
          <w:ilvl w:val="0"/>
          <w:numId w:val="36"/>
        </w:numPr>
        <w:spacing w:before="100" w:beforeAutospacing="1" w:after="100" w:afterAutospacing="1" w:line="240" w:lineRule="atLeast"/>
        <w:ind w:left="357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  <w:shd w:val="clear" w:color="auto" w:fill="FFFFFF"/>
        </w:rPr>
        <w:t>支付模块</w:t>
      </w:r>
      <w:r>
        <w:rPr>
          <w:rFonts w:ascii="宋体" w:hAnsi="宋体" w:cs="宋体" w:hint="eastAsia"/>
          <w:sz w:val="24"/>
          <w:shd w:val="clear" w:color="auto" w:fill="FFFFFF"/>
        </w:rPr>
        <w:t>：支持多种支付方式（如信用卡、支付宝、微信支付等）。</w:t>
      </w:r>
    </w:p>
    <w:p w14:paraId="291BFC5A" w14:textId="51CF541D" w:rsidR="005E2A19" w:rsidRPr="006C093B" w:rsidRDefault="005E2A19" w:rsidP="006C093B">
      <w:pPr>
        <w:widowControl/>
        <w:numPr>
          <w:ilvl w:val="0"/>
          <w:numId w:val="36"/>
        </w:numPr>
        <w:spacing w:before="100" w:beforeAutospacing="1" w:after="100" w:afterAutospacing="1" w:line="240" w:lineRule="atLeast"/>
        <w:ind w:left="357"/>
        <w:rPr>
          <w:rFonts w:ascii="宋体" w:hAnsi="宋体" w:cs="宋体" w:hint="eastAsia"/>
          <w:sz w:val="24"/>
        </w:rPr>
      </w:pPr>
      <w:r>
        <w:rPr>
          <w:rStyle w:val="a9"/>
          <w:rFonts w:ascii="宋体" w:hAnsi="宋体" w:cs="宋体" w:hint="eastAsia"/>
          <w:b w:val="0"/>
          <w:bCs/>
          <w:sz w:val="24"/>
          <w:shd w:val="clear" w:color="auto" w:fill="FFFFFF"/>
        </w:rPr>
        <w:t>评价模块</w:t>
      </w:r>
      <w:r>
        <w:rPr>
          <w:rFonts w:ascii="宋体" w:hAnsi="宋体" w:cs="宋体" w:hint="eastAsia"/>
          <w:sz w:val="24"/>
          <w:shd w:val="clear" w:color="auto" w:fill="FFFFFF"/>
        </w:rPr>
        <w:t>：允许用户对购买的商品进行评价，查看其他用户评价。</w:t>
      </w:r>
    </w:p>
    <w:p w14:paraId="31ACD460" w14:textId="77777777" w:rsidR="005E2A19" w:rsidRDefault="005E2A19" w:rsidP="006C093B">
      <w:pPr>
        <w:pStyle w:val="2"/>
        <w:spacing w:line="240" w:lineRule="atLeast"/>
        <w:rPr>
          <w:rFonts w:ascii="宋体" w:eastAsia="宋体" w:hAnsi="宋体" w:hint="eastAsia"/>
        </w:rPr>
      </w:pPr>
      <w:bookmarkStart w:id="10" w:name="_Toc506973492"/>
      <w:r>
        <w:rPr>
          <w:rFonts w:ascii="宋体" w:eastAsia="宋体" w:hAnsi="宋体" w:hint="eastAsia"/>
        </w:rPr>
        <w:t>3.2性能</w:t>
      </w:r>
      <w:bookmarkEnd w:id="10"/>
    </w:p>
    <w:p w14:paraId="4E5C2BE2" w14:textId="77777777" w:rsidR="005E2A19" w:rsidRDefault="005E2A19" w:rsidP="006C093B">
      <w:pPr>
        <w:widowControl/>
        <w:numPr>
          <w:ilvl w:val="0"/>
          <w:numId w:val="37"/>
        </w:numPr>
        <w:spacing w:beforeAutospacing="1" w:after="100" w:afterAutospacing="1" w:line="240" w:lineRule="atLeast"/>
        <w:ind w:left="357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  <w:shd w:val="clear" w:color="auto" w:fill="FFFFFF"/>
        </w:rPr>
        <w:t>系统应能够支持同时1000个用户在线使用。</w:t>
      </w:r>
    </w:p>
    <w:p w14:paraId="410C621B" w14:textId="77777777" w:rsidR="005E2A19" w:rsidRDefault="005E2A19" w:rsidP="006C093B">
      <w:pPr>
        <w:widowControl/>
        <w:numPr>
          <w:ilvl w:val="0"/>
          <w:numId w:val="37"/>
        </w:numPr>
        <w:spacing w:before="53" w:after="100" w:afterAutospacing="1" w:line="240" w:lineRule="atLeast"/>
        <w:ind w:left="357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  <w:shd w:val="clear" w:color="auto" w:fill="FFFFFF"/>
        </w:rPr>
        <w:t>商品查询响应时间应小于500毫秒。</w:t>
      </w:r>
    </w:p>
    <w:p w14:paraId="131C79F5" w14:textId="77777777" w:rsidR="005E2A19" w:rsidRDefault="005E2A19" w:rsidP="006C093B">
      <w:pPr>
        <w:widowControl/>
        <w:numPr>
          <w:ilvl w:val="0"/>
          <w:numId w:val="37"/>
        </w:numPr>
        <w:spacing w:before="53" w:after="100" w:afterAutospacing="1" w:line="240" w:lineRule="atLeast"/>
        <w:ind w:left="357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  <w:shd w:val="clear" w:color="auto" w:fill="FFFFFF"/>
        </w:rPr>
        <w:t>用户注册过程应在3秒内完成。</w:t>
      </w:r>
    </w:p>
    <w:p w14:paraId="1F64E486" w14:textId="12C9E796" w:rsidR="005E2A19" w:rsidRPr="006C093B" w:rsidRDefault="005E2A19" w:rsidP="006C093B">
      <w:pPr>
        <w:widowControl/>
        <w:numPr>
          <w:ilvl w:val="0"/>
          <w:numId w:val="37"/>
        </w:numPr>
        <w:spacing w:before="53" w:after="100" w:afterAutospacing="1" w:line="240" w:lineRule="atLeast"/>
        <w:ind w:left="357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  <w:shd w:val="clear" w:color="auto" w:fill="FFFFFF"/>
        </w:rPr>
        <w:t>支付过程应在5秒内完成，确保高可用性和可靠性。</w:t>
      </w:r>
    </w:p>
    <w:p w14:paraId="7C9F9A6E" w14:textId="77777777" w:rsidR="005E2A19" w:rsidRDefault="005E2A19" w:rsidP="006C093B">
      <w:pPr>
        <w:pStyle w:val="2"/>
        <w:spacing w:line="240" w:lineRule="atLeast"/>
        <w:rPr>
          <w:rFonts w:ascii="宋体" w:eastAsia="宋体" w:hAnsi="宋体" w:hint="eastAsia"/>
        </w:rPr>
      </w:pPr>
      <w:bookmarkStart w:id="11" w:name="_Toc506973493"/>
      <w:r>
        <w:rPr>
          <w:rFonts w:ascii="宋体" w:eastAsia="宋体" w:hAnsi="宋体" w:hint="eastAsia"/>
        </w:rPr>
        <w:t>3.3输入项目</w:t>
      </w:r>
      <w:bookmarkEnd w:id="11"/>
    </w:p>
    <w:p w14:paraId="11F45F2E" w14:textId="77777777" w:rsidR="005E2A19" w:rsidRDefault="005E2A19" w:rsidP="006C093B">
      <w:pPr>
        <w:numPr>
          <w:ilvl w:val="0"/>
          <w:numId w:val="38"/>
        </w:numPr>
        <w:spacing w:line="240" w:lineRule="atLeast"/>
        <w:rPr>
          <w:sz w:val="24"/>
        </w:rPr>
      </w:pPr>
      <w:r>
        <w:rPr>
          <w:rFonts w:hint="eastAsia"/>
          <w:sz w:val="24"/>
        </w:rPr>
        <w:t>用户信息（用户名、密码、邮箱等）</w:t>
      </w:r>
    </w:p>
    <w:p w14:paraId="66F42CDE" w14:textId="77777777" w:rsidR="005E2A19" w:rsidRDefault="005E2A19" w:rsidP="006C093B">
      <w:pPr>
        <w:numPr>
          <w:ilvl w:val="0"/>
          <w:numId w:val="38"/>
        </w:numPr>
        <w:spacing w:line="240" w:lineRule="atLeast"/>
        <w:rPr>
          <w:sz w:val="24"/>
        </w:rPr>
      </w:pPr>
      <w:r>
        <w:rPr>
          <w:rFonts w:hint="eastAsia"/>
          <w:sz w:val="24"/>
        </w:rPr>
        <w:t>商品信息（商品名称、描述、价格、库存等）</w:t>
      </w:r>
    </w:p>
    <w:p w14:paraId="406A3397" w14:textId="77777777" w:rsidR="005E2A19" w:rsidRDefault="005E2A19" w:rsidP="006C093B">
      <w:pPr>
        <w:numPr>
          <w:ilvl w:val="0"/>
          <w:numId w:val="38"/>
        </w:numPr>
        <w:spacing w:line="240" w:lineRule="atLeast"/>
        <w:rPr>
          <w:sz w:val="24"/>
        </w:rPr>
      </w:pPr>
      <w:r>
        <w:rPr>
          <w:rFonts w:hint="eastAsia"/>
          <w:sz w:val="24"/>
        </w:rPr>
        <w:t>订单信息（用户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、商品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、数量、支付信息等）</w:t>
      </w:r>
    </w:p>
    <w:p w14:paraId="41193364" w14:textId="15371059" w:rsidR="005E2A19" w:rsidRPr="006C093B" w:rsidRDefault="005E2A19" w:rsidP="006C093B">
      <w:pPr>
        <w:numPr>
          <w:ilvl w:val="0"/>
          <w:numId w:val="38"/>
        </w:numPr>
        <w:spacing w:line="240" w:lineRule="atLeast"/>
        <w:rPr>
          <w:sz w:val="24"/>
        </w:rPr>
      </w:pPr>
      <w:r>
        <w:rPr>
          <w:rFonts w:hint="eastAsia"/>
          <w:sz w:val="24"/>
        </w:rPr>
        <w:t>评价信息（用户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、商品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、评分、评论内容等）</w:t>
      </w:r>
    </w:p>
    <w:p w14:paraId="7ED55BF7" w14:textId="77777777" w:rsidR="005E2A19" w:rsidRDefault="005E2A19" w:rsidP="006C093B">
      <w:pPr>
        <w:pStyle w:val="2"/>
        <w:spacing w:line="240" w:lineRule="atLeast"/>
        <w:rPr>
          <w:rFonts w:ascii="宋体" w:eastAsia="宋体" w:hAnsi="宋体" w:hint="eastAsia"/>
        </w:rPr>
      </w:pPr>
      <w:bookmarkStart w:id="12" w:name="_Toc506973494"/>
      <w:r>
        <w:rPr>
          <w:rFonts w:ascii="宋体" w:eastAsia="宋体" w:hAnsi="宋体" w:hint="eastAsia"/>
        </w:rPr>
        <w:lastRenderedPageBreak/>
        <w:t>3.4输出项目</w:t>
      </w:r>
      <w:bookmarkEnd w:id="12"/>
    </w:p>
    <w:p w14:paraId="5A360E5C" w14:textId="77777777" w:rsidR="005E2A19" w:rsidRDefault="005E2A19" w:rsidP="006C093B">
      <w:pPr>
        <w:numPr>
          <w:ilvl w:val="0"/>
          <w:numId w:val="39"/>
        </w:numPr>
        <w:spacing w:line="240" w:lineRule="atLeast"/>
        <w:rPr>
          <w:sz w:val="24"/>
        </w:rPr>
      </w:pPr>
      <w:r>
        <w:rPr>
          <w:rFonts w:hint="eastAsia"/>
          <w:sz w:val="24"/>
        </w:rPr>
        <w:t>用户注册成功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失败信息</w:t>
      </w:r>
    </w:p>
    <w:p w14:paraId="66D1D488" w14:textId="77777777" w:rsidR="005E2A19" w:rsidRDefault="005E2A19" w:rsidP="006C093B">
      <w:pPr>
        <w:numPr>
          <w:ilvl w:val="0"/>
          <w:numId w:val="39"/>
        </w:numPr>
        <w:spacing w:line="240" w:lineRule="atLeast"/>
        <w:rPr>
          <w:sz w:val="24"/>
        </w:rPr>
      </w:pPr>
      <w:r>
        <w:rPr>
          <w:rFonts w:hint="eastAsia"/>
          <w:sz w:val="24"/>
        </w:rPr>
        <w:t>商品列表及详情信息</w:t>
      </w:r>
    </w:p>
    <w:p w14:paraId="1AD361F1" w14:textId="77777777" w:rsidR="005E2A19" w:rsidRDefault="005E2A19" w:rsidP="006C093B">
      <w:pPr>
        <w:numPr>
          <w:ilvl w:val="0"/>
          <w:numId w:val="39"/>
        </w:numPr>
        <w:spacing w:line="240" w:lineRule="atLeast"/>
        <w:rPr>
          <w:sz w:val="24"/>
        </w:rPr>
      </w:pPr>
      <w:r>
        <w:rPr>
          <w:rFonts w:hint="eastAsia"/>
          <w:sz w:val="24"/>
        </w:rPr>
        <w:t>订单确认信息及状态</w:t>
      </w:r>
    </w:p>
    <w:p w14:paraId="3A6109AE" w14:textId="77777777" w:rsidR="005E2A19" w:rsidRDefault="005E2A19" w:rsidP="006C093B">
      <w:pPr>
        <w:numPr>
          <w:ilvl w:val="0"/>
          <w:numId w:val="39"/>
        </w:numPr>
        <w:spacing w:line="240" w:lineRule="atLeast"/>
        <w:rPr>
          <w:sz w:val="24"/>
        </w:rPr>
      </w:pPr>
      <w:r>
        <w:rPr>
          <w:rFonts w:hint="eastAsia"/>
          <w:sz w:val="24"/>
        </w:rPr>
        <w:t>支付成功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失败信息</w:t>
      </w:r>
    </w:p>
    <w:p w14:paraId="71A8BDB5" w14:textId="7D8B356A" w:rsidR="005E2A19" w:rsidRPr="006C093B" w:rsidRDefault="005E2A19" w:rsidP="006C093B">
      <w:pPr>
        <w:numPr>
          <w:ilvl w:val="0"/>
          <w:numId w:val="39"/>
        </w:numPr>
        <w:spacing w:line="240" w:lineRule="atLeast"/>
        <w:rPr>
          <w:sz w:val="24"/>
        </w:rPr>
      </w:pPr>
      <w:r>
        <w:rPr>
          <w:rFonts w:hint="eastAsia"/>
          <w:sz w:val="24"/>
        </w:rPr>
        <w:t>用户评价列表</w:t>
      </w:r>
    </w:p>
    <w:p w14:paraId="7182CDF9" w14:textId="77777777" w:rsidR="005E2A19" w:rsidRDefault="005E2A19" w:rsidP="006C093B">
      <w:pPr>
        <w:pStyle w:val="2"/>
        <w:spacing w:line="240" w:lineRule="atLeast"/>
        <w:rPr>
          <w:rFonts w:ascii="宋体" w:eastAsia="宋体" w:hAnsi="宋体" w:hint="eastAsia"/>
        </w:rPr>
      </w:pPr>
      <w:bookmarkStart w:id="13" w:name="_Toc506973495"/>
      <w:r>
        <w:rPr>
          <w:rFonts w:ascii="宋体" w:eastAsia="宋体" w:hAnsi="宋体" w:hint="eastAsia"/>
        </w:rPr>
        <w:t>3.5算法</w:t>
      </w:r>
      <w:bookmarkStart w:id="14" w:name="_Toc506973496"/>
      <w:bookmarkEnd w:id="13"/>
    </w:p>
    <w:p w14:paraId="4224C829" w14:textId="77777777" w:rsidR="005E2A19" w:rsidRPr="006C093B" w:rsidRDefault="005E2A19" w:rsidP="006C093B">
      <w:pPr>
        <w:numPr>
          <w:ilvl w:val="0"/>
          <w:numId w:val="40"/>
        </w:numPr>
        <w:spacing w:line="240" w:lineRule="atLeast"/>
        <w:rPr>
          <w:sz w:val="24"/>
        </w:rPr>
      </w:pPr>
      <w:r w:rsidRPr="006C093B">
        <w:rPr>
          <w:rFonts w:hint="eastAsia"/>
          <w:sz w:val="24"/>
        </w:rPr>
        <w:t>用户验证算法（如：哈希加盐技术存储密码）</w:t>
      </w:r>
      <w:r w:rsidRPr="006C093B">
        <w:rPr>
          <w:rFonts w:hint="eastAsia"/>
          <w:sz w:val="24"/>
        </w:rPr>
        <w:t xml:space="preserve"> </w:t>
      </w:r>
    </w:p>
    <w:p w14:paraId="181FACBB" w14:textId="77777777" w:rsidR="005E2A19" w:rsidRPr="006C093B" w:rsidRDefault="005E2A19" w:rsidP="006C093B">
      <w:pPr>
        <w:numPr>
          <w:ilvl w:val="0"/>
          <w:numId w:val="40"/>
        </w:numPr>
        <w:spacing w:line="240" w:lineRule="atLeast"/>
        <w:rPr>
          <w:sz w:val="24"/>
        </w:rPr>
      </w:pPr>
      <w:r w:rsidRPr="006C093B">
        <w:rPr>
          <w:rFonts w:hint="eastAsia"/>
          <w:sz w:val="24"/>
        </w:rPr>
        <w:t>商品检索算法（基于索引的快速查询）</w:t>
      </w:r>
    </w:p>
    <w:p w14:paraId="123241A0" w14:textId="77777777" w:rsidR="005E2A19" w:rsidRPr="006C093B" w:rsidRDefault="005E2A19" w:rsidP="006C093B">
      <w:pPr>
        <w:numPr>
          <w:ilvl w:val="0"/>
          <w:numId w:val="40"/>
        </w:numPr>
        <w:spacing w:line="240" w:lineRule="atLeast"/>
        <w:rPr>
          <w:sz w:val="24"/>
        </w:rPr>
      </w:pPr>
      <w:r w:rsidRPr="006C093B">
        <w:rPr>
          <w:rFonts w:hint="eastAsia"/>
          <w:sz w:val="24"/>
        </w:rPr>
        <w:t>订单生成算法（生成订单号及处理并发）</w:t>
      </w:r>
    </w:p>
    <w:p w14:paraId="4DDB6D7E" w14:textId="40992A01" w:rsidR="005E2A19" w:rsidRPr="006C093B" w:rsidRDefault="005E2A19" w:rsidP="006C093B">
      <w:pPr>
        <w:numPr>
          <w:ilvl w:val="0"/>
          <w:numId w:val="40"/>
        </w:numPr>
        <w:spacing w:line="240" w:lineRule="atLeast"/>
        <w:rPr>
          <w:sz w:val="24"/>
        </w:rPr>
      </w:pPr>
      <w:r w:rsidRPr="006C093B">
        <w:rPr>
          <w:rFonts w:hint="eastAsia"/>
          <w:sz w:val="24"/>
        </w:rPr>
        <w:t>支付流程算法（状态机管理支付状态）</w:t>
      </w:r>
    </w:p>
    <w:p w14:paraId="76045FB3" w14:textId="77777777" w:rsidR="005E2A19" w:rsidRDefault="005E2A19" w:rsidP="006C093B">
      <w:pPr>
        <w:pStyle w:val="2"/>
        <w:spacing w:line="240" w:lineRule="atLeas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3.6程序逻辑</w:t>
      </w:r>
      <w:bookmarkEnd w:id="14"/>
    </w:p>
    <w:p w14:paraId="248B1D1D" w14:textId="4AB239C2" w:rsidR="005E2A19" w:rsidRPr="006C093B" w:rsidRDefault="005E2A19" w:rsidP="006C093B">
      <w:pPr>
        <w:spacing w:line="240" w:lineRule="atLeast"/>
        <w:rPr>
          <w:rFonts w:ascii="宋体" w:hAnsi="宋体" w:hint="eastAsia"/>
          <w:b/>
          <w:bCs/>
          <w:sz w:val="28"/>
          <w:szCs w:val="28"/>
        </w:rPr>
      </w:pPr>
      <w:r w:rsidRPr="006C093B">
        <w:rPr>
          <w:rFonts w:ascii="宋体" w:hAnsi="宋体" w:hint="eastAsia"/>
          <w:b/>
          <w:bCs/>
          <w:sz w:val="28"/>
          <w:szCs w:val="28"/>
        </w:rPr>
        <w:t>3.6.1 用户管理模块</w:t>
      </w:r>
    </w:p>
    <w:p w14:paraId="0391E445" w14:textId="33DB9628" w:rsidR="005E2A19" w:rsidRDefault="005E2A19" w:rsidP="006C093B">
      <w:pPr>
        <w:spacing w:line="240" w:lineRule="atLeast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1</w:t>
      </w:r>
      <w:r w:rsidR="006C093B">
        <w:rPr>
          <w:rFonts w:ascii="宋体" w:hAnsi="宋体" w:hint="eastAsia"/>
          <w:b/>
          <w:bCs/>
          <w:sz w:val="24"/>
        </w:rPr>
        <w:t xml:space="preserve">. </w:t>
      </w:r>
      <w:r>
        <w:rPr>
          <w:rFonts w:ascii="宋体" w:hAnsi="宋体" w:hint="eastAsia"/>
          <w:b/>
          <w:bCs/>
          <w:sz w:val="24"/>
        </w:rPr>
        <w:t>用户注册逻辑</w:t>
      </w:r>
    </w:p>
    <w:p w14:paraId="0EEEE4EA" w14:textId="77777777" w:rsidR="005E2A19" w:rsidRPr="006C093B" w:rsidRDefault="005E2A19" w:rsidP="006C093B">
      <w:pPr>
        <w:spacing w:line="240" w:lineRule="atLeast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输入： 用户名、密码、邮箱  </w:t>
      </w:r>
    </w:p>
    <w:p w14:paraId="3DBEE70C" w14:textId="77777777" w:rsidR="006C093B" w:rsidRDefault="005E2A19" w:rsidP="006C093B">
      <w:pPr>
        <w:spacing w:line="240" w:lineRule="atLeast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步骤：  1. 检查用户名是否已存在     </w:t>
      </w:r>
    </w:p>
    <w:p w14:paraId="6CAE79C3" w14:textId="7C822473" w:rsidR="006C093B" w:rsidRDefault="005E2A19" w:rsidP="006C093B">
      <w:pPr>
        <w:spacing w:line="240" w:lineRule="atLeast"/>
        <w:ind w:firstLineChars="500" w:firstLine="120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是 → 返回“用户名已存在”     - </w:t>
      </w:r>
    </w:p>
    <w:p w14:paraId="220BC074" w14:textId="77777777" w:rsidR="006C093B" w:rsidRDefault="005E2A19" w:rsidP="006C093B">
      <w:pPr>
        <w:spacing w:line="240" w:lineRule="atLeast"/>
        <w:ind w:firstLineChars="500" w:firstLine="120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否 → 继续下一步  </w:t>
      </w:r>
    </w:p>
    <w:p w14:paraId="0E507DD4" w14:textId="77777777" w:rsidR="006C093B" w:rsidRDefault="005E2A19" w:rsidP="006C093B">
      <w:pPr>
        <w:spacing w:line="240" w:lineRule="atLeast"/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2. 验证邮箱格式是否正确     </w:t>
      </w:r>
    </w:p>
    <w:p w14:paraId="0147884D" w14:textId="77777777" w:rsidR="006C093B" w:rsidRDefault="005E2A19" w:rsidP="006C093B">
      <w:pPr>
        <w:spacing w:line="240" w:lineRule="atLeast"/>
        <w:ind w:firstLineChars="500" w:firstLine="120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否 → 返回“邮箱格式不正确” </w:t>
      </w:r>
    </w:p>
    <w:p w14:paraId="46C22450" w14:textId="77777777" w:rsidR="006C093B" w:rsidRDefault="005E2A19" w:rsidP="006C093B">
      <w:pPr>
        <w:spacing w:line="240" w:lineRule="atLeast"/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3. 将密码进行哈希处理（加盐）后存储  </w:t>
      </w:r>
    </w:p>
    <w:p w14:paraId="6306C590" w14:textId="77777777" w:rsidR="006C093B" w:rsidRDefault="005E2A19" w:rsidP="006C093B">
      <w:pPr>
        <w:spacing w:line="240" w:lineRule="atLeast"/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4. 将用户信息保存到数据库  </w:t>
      </w:r>
    </w:p>
    <w:p w14:paraId="7DD0A12C" w14:textId="20F7F1DF" w:rsidR="005E2A19" w:rsidRPr="006C093B" w:rsidRDefault="005E2A19" w:rsidP="006C093B">
      <w:pPr>
        <w:spacing w:line="240" w:lineRule="atLeast"/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5. 返回“注册成功”  </w:t>
      </w:r>
    </w:p>
    <w:p w14:paraId="479BCDB3" w14:textId="26796675" w:rsidR="005E2A19" w:rsidRPr="006C093B" w:rsidRDefault="005E2A19" w:rsidP="006C093B">
      <w:pPr>
        <w:spacing w:line="240" w:lineRule="atLeast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输出： 注册状态  </w:t>
      </w:r>
    </w:p>
    <w:p w14:paraId="3F2F2D49" w14:textId="1A18FD57" w:rsidR="005E2A19" w:rsidRPr="006C093B" w:rsidRDefault="005E2A19" w:rsidP="006C093B">
      <w:pPr>
        <w:pStyle w:val="aa"/>
        <w:numPr>
          <w:ilvl w:val="0"/>
          <w:numId w:val="46"/>
        </w:numPr>
        <w:ind w:firstLineChars="0"/>
        <w:rPr>
          <w:rFonts w:ascii="宋体" w:hAnsi="宋体" w:hint="eastAsia"/>
          <w:b/>
          <w:bCs/>
          <w:sz w:val="24"/>
        </w:rPr>
      </w:pPr>
      <w:r w:rsidRPr="006C093B">
        <w:rPr>
          <w:rFonts w:ascii="宋体" w:hAnsi="宋体" w:hint="eastAsia"/>
          <w:b/>
          <w:bCs/>
          <w:sz w:val="24"/>
        </w:rPr>
        <w:t>用户登录逻辑</w:t>
      </w:r>
    </w:p>
    <w:p w14:paraId="0FE91A85" w14:textId="77777777" w:rsidR="005E2A19" w:rsidRPr="006C093B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输入： 用户名、密码  </w:t>
      </w:r>
    </w:p>
    <w:p w14:paraId="06964AC5" w14:textId="77777777" w:rsidR="006C093B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步骤：  1. 获取用户信息     </w:t>
      </w:r>
    </w:p>
    <w:p w14:paraId="50DA8016" w14:textId="77777777" w:rsidR="006C093B" w:rsidRDefault="005E2A19" w:rsidP="006C093B">
      <w:pPr>
        <w:ind w:left="840" w:firstLine="42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查询数据库：输入用户名  </w:t>
      </w:r>
    </w:p>
    <w:p w14:paraId="2300DDC2" w14:textId="77777777" w:rsidR="006C093B" w:rsidRDefault="005E2A19" w:rsidP="006C093B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2. 验证用户名是否存在     - </w:t>
      </w:r>
    </w:p>
    <w:p w14:paraId="52FCB14A" w14:textId="77777777" w:rsidR="006C093B" w:rsidRDefault="005E2A19" w:rsidP="006C093B">
      <w:pPr>
        <w:ind w:left="420"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否 → 返回“用户不存在”  </w:t>
      </w:r>
    </w:p>
    <w:p w14:paraId="46D690A5" w14:textId="0427CD49" w:rsidR="006C093B" w:rsidRDefault="005E2A19" w:rsidP="006C093B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3. 验证密码     </w:t>
      </w:r>
    </w:p>
    <w:p w14:paraId="0F857DF0" w14:textId="377B37A9" w:rsidR="006C093B" w:rsidRDefault="005E2A19" w:rsidP="006C093B">
      <w:pPr>
        <w:ind w:firstLineChars="600" w:firstLine="144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使用存储的哈希值进行对比     </w:t>
      </w:r>
    </w:p>
    <w:p w14:paraId="318E47E5" w14:textId="77777777" w:rsidR="006C093B" w:rsidRDefault="005E2A19" w:rsidP="006C093B">
      <w:pPr>
        <w:ind w:firstLineChars="600" w:firstLine="144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否 → 返回“密码错误”  </w:t>
      </w:r>
    </w:p>
    <w:p w14:paraId="7CAB215A" w14:textId="0D131EB9" w:rsidR="005E2A19" w:rsidRPr="006C093B" w:rsidRDefault="005E2A19" w:rsidP="006C093B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4. 记录用户登录状态并返回“登录成功”  </w:t>
      </w:r>
    </w:p>
    <w:p w14:paraId="3901D48C" w14:textId="65941B05" w:rsidR="005E2A19" w:rsidRPr="006C093B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输出： 登录状态、用户信息 </w:t>
      </w:r>
    </w:p>
    <w:p w14:paraId="41D4D41B" w14:textId="0B932AFB" w:rsidR="005E2A19" w:rsidRPr="006C093B" w:rsidRDefault="005E2A19" w:rsidP="006C093B">
      <w:pPr>
        <w:pStyle w:val="aa"/>
        <w:numPr>
          <w:ilvl w:val="2"/>
          <w:numId w:val="47"/>
        </w:numPr>
        <w:ind w:firstLineChars="0"/>
        <w:rPr>
          <w:rFonts w:ascii="宋体" w:hAnsi="宋体" w:hint="eastAsia"/>
          <w:b/>
          <w:bCs/>
          <w:sz w:val="28"/>
          <w:szCs w:val="28"/>
        </w:rPr>
      </w:pPr>
      <w:r w:rsidRPr="006C093B">
        <w:rPr>
          <w:rFonts w:ascii="宋体" w:hAnsi="宋体" w:hint="eastAsia"/>
          <w:b/>
          <w:bCs/>
          <w:sz w:val="28"/>
          <w:szCs w:val="28"/>
        </w:rPr>
        <w:lastRenderedPageBreak/>
        <w:t>商品管理模块</w:t>
      </w:r>
    </w:p>
    <w:p w14:paraId="1CD9FA36" w14:textId="18FEADC6" w:rsidR="005E2A19" w:rsidRPr="006C093B" w:rsidRDefault="005E2A19" w:rsidP="006C093B">
      <w:pPr>
        <w:pStyle w:val="aa"/>
        <w:numPr>
          <w:ilvl w:val="0"/>
          <w:numId w:val="48"/>
        </w:numPr>
        <w:ind w:firstLineChars="0"/>
        <w:rPr>
          <w:rFonts w:ascii="宋体" w:hAnsi="宋体" w:hint="eastAsia"/>
          <w:b/>
          <w:bCs/>
          <w:sz w:val="24"/>
        </w:rPr>
      </w:pPr>
      <w:r w:rsidRPr="006C093B">
        <w:rPr>
          <w:rFonts w:ascii="宋体" w:hAnsi="宋体" w:hint="eastAsia"/>
          <w:b/>
          <w:bCs/>
          <w:sz w:val="24"/>
        </w:rPr>
        <w:t>商品添加逻辑</w:t>
      </w:r>
    </w:p>
    <w:p w14:paraId="71609A65" w14:textId="77777777" w:rsidR="005E2A19" w:rsidRPr="006C093B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输入： 商品信息（名称、描述、价格、库存等）  </w:t>
      </w:r>
    </w:p>
    <w:p w14:paraId="3178DBD1" w14:textId="77777777" w:rsidR="000E4612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步骤：  1. 验证商品信息完整性     </w:t>
      </w:r>
    </w:p>
    <w:p w14:paraId="7CC39E8C" w14:textId="2CC57BB2" w:rsidR="000E4612" w:rsidRDefault="005E2A19" w:rsidP="000E4612">
      <w:pPr>
        <w:ind w:left="840" w:firstLine="42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如：名称、价格和库存不能为空 </w:t>
      </w:r>
    </w:p>
    <w:p w14:paraId="44C3F61C" w14:textId="414D9B3B" w:rsidR="000E4612" w:rsidRDefault="005E2A19" w:rsidP="000E4612">
      <w:pPr>
        <w:ind w:left="84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 2. 验证价格是否为非负数     </w:t>
      </w:r>
    </w:p>
    <w:p w14:paraId="0C3F9E6E" w14:textId="77777777" w:rsidR="000E4612" w:rsidRDefault="005E2A19" w:rsidP="000E4612">
      <w:pPr>
        <w:ind w:left="12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否 → 返回“价格无效”  </w:t>
      </w:r>
    </w:p>
    <w:p w14:paraId="5FEFD6DC" w14:textId="77777777" w:rsidR="000E4612" w:rsidRDefault="005E2A19" w:rsidP="000E4612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3. 将商品信息保存到数据库  </w:t>
      </w:r>
    </w:p>
    <w:p w14:paraId="220FF80C" w14:textId="5948FBC7" w:rsidR="005E2A19" w:rsidRPr="006C093B" w:rsidRDefault="005E2A19" w:rsidP="000E4612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4. 返回“商品添加成功”  </w:t>
      </w:r>
    </w:p>
    <w:p w14:paraId="2BDD8583" w14:textId="351BD4B7" w:rsidR="005E2A19" w:rsidRPr="006C093B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输出： 添加状态  </w:t>
      </w:r>
    </w:p>
    <w:p w14:paraId="6C57C1C9" w14:textId="56BAECDD" w:rsidR="005E2A19" w:rsidRPr="006C093B" w:rsidRDefault="005E2A19" w:rsidP="006C093B">
      <w:pPr>
        <w:pStyle w:val="aa"/>
        <w:numPr>
          <w:ilvl w:val="0"/>
          <w:numId w:val="48"/>
        </w:numPr>
        <w:ind w:firstLineChars="0"/>
        <w:rPr>
          <w:rFonts w:ascii="宋体" w:hAnsi="宋体" w:hint="eastAsia"/>
          <w:b/>
          <w:bCs/>
          <w:sz w:val="24"/>
        </w:rPr>
      </w:pPr>
      <w:r w:rsidRPr="006C093B">
        <w:rPr>
          <w:rFonts w:ascii="宋体" w:hAnsi="宋体" w:hint="eastAsia"/>
          <w:b/>
          <w:bCs/>
          <w:sz w:val="24"/>
        </w:rPr>
        <w:t>商品查询逻辑</w:t>
      </w:r>
    </w:p>
    <w:p w14:paraId="7DB23BFE" w14:textId="77777777" w:rsidR="005E2A19" w:rsidRPr="006C093B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输入： 查询条件（类别、价格范围等）  </w:t>
      </w:r>
    </w:p>
    <w:p w14:paraId="58A020CD" w14:textId="77777777" w:rsidR="000E4612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步骤：  1. 接受查询条件  </w:t>
      </w:r>
    </w:p>
    <w:p w14:paraId="1FC0EF6D" w14:textId="77777777" w:rsidR="000E4612" w:rsidRDefault="005E2A19" w:rsidP="000E4612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2. 根据条件查询数据库  </w:t>
      </w:r>
    </w:p>
    <w:p w14:paraId="39B488C4" w14:textId="121737B6" w:rsidR="005E2A19" w:rsidRPr="006C093B" w:rsidRDefault="005E2A19" w:rsidP="000E4612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3. 返回查询结果列表  </w:t>
      </w:r>
    </w:p>
    <w:p w14:paraId="4ECDDFFA" w14:textId="07BC3857" w:rsidR="005E2A19" w:rsidRPr="006C093B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输出： 商品列表  </w:t>
      </w:r>
    </w:p>
    <w:p w14:paraId="316F1942" w14:textId="234ACCE8" w:rsidR="005E2A19" w:rsidRPr="006C093B" w:rsidRDefault="005E2A19" w:rsidP="005E2A19">
      <w:pPr>
        <w:rPr>
          <w:rFonts w:ascii="宋体" w:hAnsi="宋体" w:hint="eastAsia"/>
          <w:b/>
          <w:bCs/>
          <w:sz w:val="28"/>
          <w:szCs w:val="28"/>
        </w:rPr>
      </w:pPr>
      <w:r w:rsidRPr="006C093B">
        <w:rPr>
          <w:rFonts w:ascii="宋体" w:hAnsi="宋体" w:hint="eastAsia"/>
          <w:b/>
          <w:bCs/>
          <w:sz w:val="28"/>
          <w:szCs w:val="28"/>
        </w:rPr>
        <w:t>3.6.3 订单管理模块</w:t>
      </w:r>
    </w:p>
    <w:p w14:paraId="0E28D0B9" w14:textId="77777777" w:rsidR="005E2A19" w:rsidRPr="006C093B" w:rsidRDefault="005E2A19" w:rsidP="005E2A19">
      <w:pPr>
        <w:rPr>
          <w:rFonts w:ascii="宋体" w:hAnsi="宋体" w:hint="eastAsia"/>
          <w:b/>
          <w:bCs/>
          <w:sz w:val="24"/>
        </w:rPr>
      </w:pPr>
      <w:r w:rsidRPr="006C093B">
        <w:rPr>
          <w:rFonts w:ascii="宋体" w:hAnsi="宋体" w:hint="eastAsia"/>
          <w:b/>
          <w:bCs/>
          <w:sz w:val="24"/>
        </w:rPr>
        <w:t>1、订单生成逻辑</w:t>
      </w:r>
    </w:p>
    <w:p w14:paraId="4EDBF138" w14:textId="77777777" w:rsidR="005E2A19" w:rsidRPr="006C093B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输入： 用户ID、商品ID、数量  </w:t>
      </w:r>
    </w:p>
    <w:p w14:paraId="755645C2" w14:textId="1B33BF57" w:rsidR="000E4612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步骤：  1. 验证商品库存是否足够     </w:t>
      </w:r>
    </w:p>
    <w:p w14:paraId="592F33DD" w14:textId="77777777" w:rsidR="000E4612" w:rsidRDefault="005E2A19" w:rsidP="000E4612">
      <w:pPr>
        <w:ind w:left="1260" w:firstLine="42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否 → 返回“库存不足”  </w:t>
      </w:r>
    </w:p>
    <w:p w14:paraId="3C7B1B92" w14:textId="77777777" w:rsidR="000E4612" w:rsidRDefault="005E2A19" w:rsidP="000E4612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2. 生成订单号（UUID或自增ID）  </w:t>
      </w:r>
    </w:p>
    <w:p w14:paraId="2002C7D1" w14:textId="77777777" w:rsidR="000E4612" w:rsidRDefault="005E2A19" w:rsidP="000E4612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3. 创建订单信息  </w:t>
      </w:r>
    </w:p>
    <w:p w14:paraId="2CD15B7E" w14:textId="77777777" w:rsidR="000E4612" w:rsidRDefault="005E2A19" w:rsidP="000E4612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4. 更新商品库存  </w:t>
      </w:r>
    </w:p>
    <w:p w14:paraId="51449779" w14:textId="77777777" w:rsidR="000E4612" w:rsidRDefault="005E2A19" w:rsidP="000E4612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5. 保存订单信息到数据库  </w:t>
      </w:r>
    </w:p>
    <w:p w14:paraId="66C1CB08" w14:textId="76AFCC7C" w:rsidR="005E2A19" w:rsidRPr="006C093B" w:rsidRDefault="005E2A19" w:rsidP="000E4612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6. 返回“订单创建成功”及订单信息  </w:t>
      </w:r>
    </w:p>
    <w:p w14:paraId="3D82F3FF" w14:textId="21AD3633" w:rsidR="005E2A19" w:rsidRPr="006C093B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输出： 订单状态、订单详细信息  </w:t>
      </w:r>
    </w:p>
    <w:p w14:paraId="63D74B1C" w14:textId="77777777" w:rsidR="005E2A19" w:rsidRPr="006C093B" w:rsidRDefault="005E2A19" w:rsidP="005E2A19">
      <w:pPr>
        <w:rPr>
          <w:rFonts w:ascii="宋体" w:hAnsi="宋体" w:hint="eastAsia"/>
          <w:b/>
          <w:bCs/>
          <w:sz w:val="24"/>
        </w:rPr>
      </w:pPr>
      <w:r w:rsidRPr="006C093B">
        <w:rPr>
          <w:rFonts w:ascii="宋体" w:hAnsi="宋体" w:hint="eastAsia"/>
          <w:b/>
          <w:bCs/>
          <w:sz w:val="24"/>
        </w:rPr>
        <w:t>2、 订单查询逻辑</w:t>
      </w:r>
    </w:p>
    <w:p w14:paraId="55696A54" w14:textId="77777777" w:rsidR="005E2A19" w:rsidRPr="006C093B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输入： 用户ID、订单状态（可选）  </w:t>
      </w:r>
    </w:p>
    <w:p w14:paraId="2BC48D9C" w14:textId="77777777" w:rsidR="000E4612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步骤：  1. 查询用户的所有订单记录  </w:t>
      </w:r>
    </w:p>
    <w:p w14:paraId="7FE4AD36" w14:textId="77777777" w:rsidR="000E4612" w:rsidRDefault="005E2A19" w:rsidP="000E4612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2. 根据状态过滤订单（如提供）  </w:t>
      </w:r>
    </w:p>
    <w:p w14:paraId="48210DB4" w14:textId="2E7955FE" w:rsidR="005E2A19" w:rsidRPr="006C093B" w:rsidRDefault="005E2A19" w:rsidP="000E4612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3. 返回订单列表  </w:t>
      </w:r>
    </w:p>
    <w:p w14:paraId="1DE9FF6B" w14:textId="0D04FB54" w:rsidR="005E2A19" w:rsidRPr="006C093B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输出： 订单列表  </w:t>
      </w:r>
    </w:p>
    <w:p w14:paraId="38EFD9AD" w14:textId="1A8E1134" w:rsidR="005E2A19" w:rsidRPr="006C093B" w:rsidRDefault="005E2A19" w:rsidP="005E2A19">
      <w:pPr>
        <w:rPr>
          <w:rFonts w:ascii="宋体" w:hAnsi="宋体" w:hint="eastAsia"/>
          <w:b/>
          <w:bCs/>
          <w:sz w:val="28"/>
          <w:szCs w:val="28"/>
        </w:rPr>
      </w:pPr>
      <w:r w:rsidRPr="006C093B">
        <w:rPr>
          <w:rFonts w:ascii="宋体" w:hAnsi="宋体" w:hint="eastAsia"/>
          <w:b/>
          <w:bCs/>
          <w:sz w:val="28"/>
          <w:szCs w:val="28"/>
        </w:rPr>
        <w:t>3.6.4购物车模块</w:t>
      </w:r>
    </w:p>
    <w:p w14:paraId="647E8C1A" w14:textId="77777777" w:rsidR="005E2A19" w:rsidRPr="006C093B" w:rsidRDefault="005E2A19" w:rsidP="005E2A19">
      <w:pPr>
        <w:rPr>
          <w:rFonts w:ascii="宋体" w:hAnsi="宋体" w:hint="eastAsia"/>
          <w:b/>
          <w:bCs/>
          <w:sz w:val="24"/>
        </w:rPr>
      </w:pPr>
      <w:r w:rsidRPr="006C093B">
        <w:rPr>
          <w:rFonts w:ascii="宋体" w:hAnsi="宋体" w:hint="eastAsia"/>
          <w:b/>
          <w:bCs/>
          <w:sz w:val="24"/>
        </w:rPr>
        <w:t>1、 商品添加到购物车逻辑</w:t>
      </w:r>
    </w:p>
    <w:p w14:paraId="65D19B82" w14:textId="77777777" w:rsidR="005E2A19" w:rsidRPr="006C093B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输入： 用户ID、商品ID、数量  </w:t>
      </w:r>
    </w:p>
    <w:p w14:paraId="7D90D6C3" w14:textId="5F994172" w:rsidR="000E4612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步骤：  1. 验证商品是否存在     </w:t>
      </w:r>
    </w:p>
    <w:p w14:paraId="66506557" w14:textId="655EB69F" w:rsidR="000E4612" w:rsidRDefault="005E2A19" w:rsidP="000E4612">
      <w:pPr>
        <w:ind w:left="12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否 → 返回“商品不存在”  </w:t>
      </w:r>
    </w:p>
    <w:p w14:paraId="6BB6BC92" w14:textId="19A78C74" w:rsidR="000E4612" w:rsidRDefault="005E2A19" w:rsidP="000E4612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2. 验证库存是否足够     </w:t>
      </w:r>
    </w:p>
    <w:p w14:paraId="5B8DA109" w14:textId="388BF159" w:rsidR="000E4612" w:rsidRDefault="005E2A19" w:rsidP="000E4612">
      <w:pPr>
        <w:ind w:left="300"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否 → 返回“库存不足”  </w:t>
      </w:r>
    </w:p>
    <w:p w14:paraId="36D6EF0C" w14:textId="27232F06" w:rsidR="000E4612" w:rsidRDefault="005E2A19" w:rsidP="000E4612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3. 检查购物车中是否已有该商品     </w:t>
      </w:r>
    </w:p>
    <w:p w14:paraId="14C52704" w14:textId="77777777" w:rsidR="000E4612" w:rsidRDefault="005E2A19" w:rsidP="000E4612">
      <w:pPr>
        <w:ind w:firstLineChars="500" w:firstLine="120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lastRenderedPageBreak/>
        <w:t xml:space="preserve">是 → 更新数量    </w:t>
      </w:r>
    </w:p>
    <w:p w14:paraId="1FFDC441" w14:textId="3D69894D" w:rsidR="000E4612" w:rsidRDefault="005E2A19" w:rsidP="000E4612">
      <w:pPr>
        <w:ind w:firstLineChars="500" w:firstLine="120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否 → 添加新商品到购物车  </w:t>
      </w:r>
    </w:p>
    <w:p w14:paraId="3547B0CE" w14:textId="6367CBAE" w:rsidR="005E2A19" w:rsidRPr="006C093B" w:rsidRDefault="005E2A19" w:rsidP="000E4612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4. 返回“添加成功”  </w:t>
      </w:r>
    </w:p>
    <w:p w14:paraId="07A63CA3" w14:textId="3D530B91" w:rsidR="005E2A19" w:rsidRPr="006C093B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输出： 购物车状态  </w:t>
      </w:r>
    </w:p>
    <w:p w14:paraId="0F70FA68" w14:textId="77777777" w:rsidR="005E2A19" w:rsidRPr="006C093B" w:rsidRDefault="005E2A19" w:rsidP="005E2A19">
      <w:pPr>
        <w:rPr>
          <w:rFonts w:ascii="宋体" w:hAnsi="宋体" w:hint="eastAsia"/>
          <w:b/>
          <w:bCs/>
          <w:sz w:val="24"/>
        </w:rPr>
      </w:pPr>
      <w:r w:rsidRPr="006C093B">
        <w:rPr>
          <w:rFonts w:ascii="宋体" w:hAnsi="宋体" w:hint="eastAsia"/>
          <w:b/>
          <w:bCs/>
          <w:sz w:val="24"/>
        </w:rPr>
        <w:t>2、购物车结算逻辑</w:t>
      </w:r>
    </w:p>
    <w:p w14:paraId="7C431C4D" w14:textId="77777777" w:rsidR="005E2A19" w:rsidRPr="006C093B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输入： 用户ID  </w:t>
      </w:r>
    </w:p>
    <w:p w14:paraId="60593ACF" w14:textId="77777777" w:rsidR="000E4612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步骤：  1. 查询购物车中的所有商品  </w:t>
      </w:r>
    </w:p>
    <w:p w14:paraId="45EE2027" w14:textId="4B961703" w:rsidR="000E4612" w:rsidRDefault="005E2A19" w:rsidP="000E4612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2. 检查每个商品的库存     </w:t>
      </w:r>
    </w:p>
    <w:p w14:paraId="4BA21FA7" w14:textId="32F396D4" w:rsidR="000E4612" w:rsidRDefault="005E2A19" w:rsidP="000E4612">
      <w:pPr>
        <w:ind w:left="300"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如有商品库存不足 → 返回“库存不足”并提示  </w:t>
      </w:r>
    </w:p>
    <w:p w14:paraId="4E5B00DA" w14:textId="77777777" w:rsidR="000E4612" w:rsidRDefault="005E2A19" w:rsidP="000E4612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3. 生成订单并调用订单生成逻辑  </w:t>
      </w:r>
    </w:p>
    <w:p w14:paraId="70136416" w14:textId="77777777" w:rsidR="000E4612" w:rsidRDefault="005E2A19" w:rsidP="000E4612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4. 清空购物车  </w:t>
      </w:r>
    </w:p>
    <w:p w14:paraId="35A1C2D7" w14:textId="143C8051" w:rsidR="005E2A19" w:rsidRPr="006C093B" w:rsidRDefault="005E2A19" w:rsidP="000E4612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5. 返回“结算成功”或订单信息  </w:t>
      </w:r>
    </w:p>
    <w:p w14:paraId="6E5AB6BA" w14:textId="35EF93BE" w:rsidR="005E2A19" w:rsidRPr="006C093B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输出： 订单状态、订单信息  </w:t>
      </w:r>
    </w:p>
    <w:p w14:paraId="6DF451DE" w14:textId="680C087B" w:rsidR="005E2A19" w:rsidRPr="006C093B" w:rsidRDefault="005E2A19" w:rsidP="005E2A19">
      <w:pPr>
        <w:rPr>
          <w:rFonts w:ascii="宋体" w:hAnsi="宋体" w:hint="eastAsia"/>
          <w:b/>
          <w:bCs/>
          <w:sz w:val="28"/>
          <w:szCs w:val="28"/>
        </w:rPr>
      </w:pPr>
      <w:r w:rsidRPr="006C093B">
        <w:rPr>
          <w:rFonts w:ascii="宋体" w:hAnsi="宋体" w:hint="eastAsia"/>
          <w:b/>
          <w:bCs/>
          <w:sz w:val="28"/>
          <w:szCs w:val="28"/>
        </w:rPr>
        <w:t>3.6.5 支付模块</w:t>
      </w:r>
    </w:p>
    <w:p w14:paraId="50F5B3B9" w14:textId="77777777" w:rsidR="005E2A19" w:rsidRPr="006C093B" w:rsidRDefault="005E2A19" w:rsidP="005E2A19">
      <w:pPr>
        <w:rPr>
          <w:rFonts w:ascii="宋体" w:hAnsi="宋体" w:hint="eastAsia"/>
          <w:b/>
          <w:bCs/>
          <w:sz w:val="24"/>
        </w:rPr>
      </w:pPr>
      <w:r w:rsidRPr="006C093B">
        <w:rPr>
          <w:rFonts w:ascii="宋体" w:hAnsi="宋体" w:hint="eastAsia"/>
          <w:b/>
          <w:bCs/>
          <w:sz w:val="24"/>
        </w:rPr>
        <w:t>1、 支付逻辑</w:t>
      </w:r>
    </w:p>
    <w:p w14:paraId="7CFCA6A1" w14:textId="77777777" w:rsidR="005E2A19" w:rsidRPr="006C093B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输入： 订单ID、支付信息  </w:t>
      </w:r>
    </w:p>
    <w:p w14:paraId="39DAFEBA" w14:textId="77777777" w:rsidR="000E4612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步骤：  1. 获取订单信息  </w:t>
      </w:r>
    </w:p>
    <w:p w14:paraId="62B107B6" w14:textId="3C81B153" w:rsidR="000E4612" w:rsidRDefault="005E2A19" w:rsidP="000E4612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2. 验证订单状态是否允许支付  </w:t>
      </w:r>
    </w:p>
    <w:p w14:paraId="20DDD06E" w14:textId="0F80FE86" w:rsidR="000E4612" w:rsidRDefault="005E2A19" w:rsidP="000E4612">
      <w:pPr>
        <w:ind w:left="300"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只有“待支付”状态的订单可支付  </w:t>
      </w:r>
    </w:p>
    <w:p w14:paraId="0E3E3143" w14:textId="77777777" w:rsidR="000E4612" w:rsidRDefault="005E2A19" w:rsidP="000E4612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3. 调用第三方支付接口  </w:t>
      </w:r>
    </w:p>
    <w:p w14:paraId="7C8F2DCC" w14:textId="567C9FAF" w:rsidR="000E4612" w:rsidRDefault="005E2A19" w:rsidP="000E4612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4. 根据支付结果更新订单状态      </w:t>
      </w:r>
    </w:p>
    <w:p w14:paraId="0683F5FF" w14:textId="4E8A9B9F" w:rsidR="000E4612" w:rsidRDefault="005E2A19" w:rsidP="000E4612">
      <w:pPr>
        <w:ind w:left="420"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成功 → 返回“支付成功”及最新订单信息     </w:t>
      </w:r>
    </w:p>
    <w:p w14:paraId="03917A4F" w14:textId="1BDCF3DC" w:rsidR="005E2A19" w:rsidRPr="006C093B" w:rsidRDefault="005E2A19" w:rsidP="000E4612">
      <w:pPr>
        <w:ind w:left="420"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失败 → 返回“支付失败”  </w:t>
      </w:r>
    </w:p>
    <w:p w14:paraId="5173FFA4" w14:textId="5F3749B5" w:rsidR="005E2A19" w:rsidRPr="006C093B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输出： 支付状态、订单信息  </w:t>
      </w:r>
    </w:p>
    <w:p w14:paraId="47C23C8F" w14:textId="019A23FA" w:rsidR="005E2A19" w:rsidRPr="006C093B" w:rsidRDefault="005E2A19" w:rsidP="005E2A19">
      <w:pPr>
        <w:rPr>
          <w:rFonts w:ascii="宋体" w:hAnsi="宋体" w:hint="eastAsia"/>
          <w:b/>
          <w:bCs/>
          <w:sz w:val="28"/>
          <w:szCs w:val="28"/>
        </w:rPr>
      </w:pPr>
      <w:r w:rsidRPr="006C093B">
        <w:rPr>
          <w:rFonts w:ascii="宋体" w:hAnsi="宋体" w:hint="eastAsia"/>
          <w:b/>
          <w:bCs/>
          <w:sz w:val="28"/>
          <w:szCs w:val="28"/>
        </w:rPr>
        <w:t>3.6.6 评价模块</w:t>
      </w:r>
    </w:p>
    <w:p w14:paraId="65506FE2" w14:textId="77777777" w:rsidR="005E2A19" w:rsidRPr="006C093B" w:rsidRDefault="005E2A19" w:rsidP="005E2A19">
      <w:pPr>
        <w:rPr>
          <w:rFonts w:ascii="宋体" w:hAnsi="宋体" w:hint="eastAsia"/>
          <w:b/>
          <w:bCs/>
          <w:sz w:val="24"/>
        </w:rPr>
      </w:pPr>
      <w:r w:rsidRPr="006C093B">
        <w:rPr>
          <w:rFonts w:ascii="宋体" w:hAnsi="宋体" w:hint="eastAsia"/>
          <w:b/>
          <w:bCs/>
          <w:sz w:val="24"/>
        </w:rPr>
        <w:t>1、 添加评价逻辑</w:t>
      </w:r>
    </w:p>
    <w:p w14:paraId="59E125B0" w14:textId="77777777" w:rsidR="005E2A19" w:rsidRPr="006C093B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输入： 用户ID、商品ID、评分、评论内容  </w:t>
      </w:r>
    </w:p>
    <w:p w14:paraId="5A90974D" w14:textId="77777777" w:rsidR="000E4612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步骤：  1. 验证用户是否已购买该商品    </w:t>
      </w:r>
    </w:p>
    <w:p w14:paraId="14DB4D53" w14:textId="77777777" w:rsidR="000E4612" w:rsidRDefault="005E2A19" w:rsidP="000E4612">
      <w:pPr>
        <w:ind w:left="840" w:firstLine="42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否 → 返回“您未购买该商品，无法评价”  </w:t>
      </w:r>
    </w:p>
    <w:p w14:paraId="00860A88" w14:textId="49BAF173" w:rsidR="000E4612" w:rsidRDefault="005E2A19" w:rsidP="000E4612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2. 验证评价内容的有效性    </w:t>
      </w:r>
    </w:p>
    <w:p w14:paraId="6B9D85D8" w14:textId="56291135" w:rsidR="000E4612" w:rsidRDefault="005E2A19" w:rsidP="000E4612">
      <w:pPr>
        <w:ind w:left="300"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按字数或禁用词检查  </w:t>
      </w:r>
    </w:p>
    <w:p w14:paraId="3A4378F1" w14:textId="77777777" w:rsidR="000E4612" w:rsidRDefault="005E2A19" w:rsidP="000E4612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3. 将评价信息保存到数据库  </w:t>
      </w:r>
    </w:p>
    <w:p w14:paraId="54943E5B" w14:textId="77777777" w:rsidR="000E4612" w:rsidRDefault="005E2A19" w:rsidP="000E4612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4. 更新商品评分信息  </w:t>
      </w:r>
    </w:p>
    <w:p w14:paraId="2D6FC30E" w14:textId="49837E61" w:rsidR="005E2A19" w:rsidRPr="006C093B" w:rsidRDefault="005E2A19" w:rsidP="000E4612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5. 返回“评价成功”  </w:t>
      </w:r>
    </w:p>
    <w:p w14:paraId="522D92B2" w14:textId="56C8AEBC" w:rsidR="005E2A19" w:rsidRPr="006C093B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输出： 评价状态  </w:t>
      </w:r>
    </w:p>
    <w:p w14:paraId="39618B2F" w14:textId="77777777" w:rsidR="005E2A19" w:rsidRPr="006C093B" w:rsidRDefault="005E2A19" w:rsidP="005E2A19">
      <w:pPr>
        <w:rPr>
          <w:rFonts w:ascii="宋体" w:hAnsi="宋体" w:hint="eastAsia"/>
          <w:b/>
          <w:bCs/>
          <w:sz w:val="24"/>
        </w:rPr>
      </w:pPr>
      <w:r w:rsidRPr="006C093B">
        <w:rPr>
          <w:rFonts w:ascii="宋体" w:hAnsi="宋体" w:hint="eastAsia"/>
          <w:b/>
          <w:bCs/>
          <w:sz w:val="24"/>
        </w:rPr>
        <w:t>2、 查询评价逻辑</w:t>
      </w:r>
    </w:p>
    <w:p w14:paraId="6E255FB7" w14:textId="77777777" w:rsidR="005E2A19" w:rsidRPr="006C093B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输入： 商品ID  </w:t>
      </w:r>
    </w:p>
    <w:p w14:paraId="25610C77" w14:textId="77777777" w:rsidR="000E4612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步骤：  1. 查询该商品的所有评价信息  </w:t>
      </w:r>
    </w:p>
    <w:p w14:paraId="2AD5E0EC" w14:textId="23CDB337" w:rsidR="005E2A19" w:rsidRPr="006C093B" w:rsidRDefault="005E2A19" w:rsidP="000E4612">
      <w:pPr>
        <w:ind w:firstLineChars="400" w:firstLine="960"/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2. 返回评价列表  </w:t>
      </w:r>
    </w:p>
    <w:p w14:paraId="4C29338E" w14:textId="6BE44C8B" w:rsidR="005E2A19" w:rsidRPr="006C093B" w:rsidRDefault="005E2A19" w:rsidP="005E2A19">
      <w:pPr>
        <w:rPr>
          <w:rFonts w:ascii="宋体" w:hAnsi="宋体" w:hint="eastAsia"/>
          <w:sz w:val="24"/>
        </w:rPr>
      </w:pPr>
      <w:r w:rsidRPr="006C093B">
        <w:rPr>
          <w:rFonts w:ascii="宋体" w:hAnsi="宋体" w:hint="eastAsia"/>
          <w:sz w:val="24"/>
        </w:rPr>
        <w:t xml:space="preserve">输出： 评价列表  </w:t>
      </w:r>
    </w:p>
    <w:p w14:paraId="63ABBDDA" w14:textId="77777777" w:rsidR="005E2A19" w:rsidRDefault="005E2A19" w:rsidP="005E2A19">
      <w:pPr>
        <w:pStyle w:val="2"/>
        <w:rPr>
          <w:rFonts w:ascii="宋体" w:eastAsia="宋体" w:hAnsi="宋体" w:hint="eastAsia"/>
        </w:rPr>
      </w:pPr>
      <w:bookmarkStart w:id="15" w:name="_Toc506973497"/>
      <w:r>
        <w:rPr>
          <w:rFonts w:ascii="宋体" w:eastAsia="宋体" w:hAnsi="宋体" w:hint="eastAsia"/>
        </w:rPr>
        <w:lastRenderedPageBreak/>
        <w:t>3.7接口</w:t>
      </w:r>
      <w:bookmarkEnd w:id="15"/>
    </w:p>
    <w:p w14:paraId="4E9F4A48" w14:textId="77777777" w:rsidR="005E2A19" w:rsidRDefault="005E2A19" w:rsidP="005E2A1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3.7.1</w:t>
      </w:r>
      <w:r>
        <w:rPr>
          <w:rFonts w:hint="eastAsia"/>
          <w:b/>
          <w:bCs/>
          <w:sz w:val="28"/>
          <w:szCs w:val="28"/>
        </w:rPr>
        <w:t>商品管理</w:t>
      </w:r>
    </w:p>
    <w:p w14:paraId="4FF1902F" w14:textId="77777777" w:rsidR="005E2A19" w:rsidRDefault="005E2A19" w:rsidP="005E2A19">
      <w:pPr>
        <w:rPr>
          <w:b/>
          <w:bCs/>
          <w:sz w:val="24"/>
        </w:rPr>
      </w:pPr>
      <w:r w:rsidRPr="006C093B">
        <w:rPr>
          <w:rFonts w:hint="eastAsia"/>
          <w:b/>
          <w:bCs/>
          <w:sz w:val="24"/>
        </w:rPr>
        <w:t>1</w:t>
      </w:r>
      <w:r w:rsidRPr="006C093B">
        <w:rPr>
          <w:rFonts w:hint="eastAsia"/>
          <w:b/>
          <w:bCs/>
          <w:sz w:val="24"/>
        </w:rPr>
        <w:t>、</w:t>
      </w:r>
      <w:r w:rsidRPr="006C093B">
        <w:rPr>
          <w:rFonts w:hint="eastAsia"/>
          <w:b/>
          <w:bCs/>
          <w:sz w:val="24"/>
        </w:rPr>
        <w:t xml:space="preserve">POST </w:t>
      </w:r>
      <w:r w:rsidRPr="006C093B">
        <w:rPr>
          <w:rFonts w:hint="eastAsia"/>
          <w:b/>
          <w:bCs/>
          <w:sz w:val="24"/>
        </w:rPr>
        <w:t>添加商品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612" w14:paraId="6E4561EE" w14:textId="77777777" w:rsidTr="000E4612">
        <w:tc>
          <w:tcPr>
            <w:tcW w:w="8296" w:type="dxa"/>
          </w:tcPr>
          <w:p w14:paraId="47CD1C01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请求</w:t>
            </w:r>
            <w:r w:rsidRPr="006C093B">
              <w:rPr>
                <w:rFonts w:hint="eastAsia"/>
                <w:sz w:val="24"/>
              </w:rPr>
              <w:t>URL: /product/add</w:t>
            </w:r>
          </w:p>
          <w:p w14:paraId="22B83592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请求参数</w:t>
            </w:r>
            <w:r w:rsidRPr="006C093B">
              <w:rPr>
                <w:rFonts w:hint="eastAsia"/>
                <w:sz w:val="24"/>
              </w:rPr>
              <w:t>:</w:t>
            </w:r>
          </w:p>
          <w:p w14:paraId="0FEBE866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name: string</w:t>
            </w:r>
          </w:p>
          <w:p w14:paraId="683F5A08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description: string</w:t>
            </w:r>
          </w:p>
          <w:p w14:paraId="616DE1F6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price: number</w:t>
            </w:r>
          </w:p>
          <w:p w14:paraId="4F827A46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image: string</w:t>
            </w:r>
          </w:p>
          <w:p w14:paraId="5B99BC73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category_id: integer</w:t>
            </w:r>
          </w:p>
          <w:p w14:paraId="33DF6CA2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url: string</w:t>
            </w:r>
          </w:p>
          <w:p w14:paraId="54B2E699" w14:textId="389AA5DB" w:rsidR="000E4612" w:rsidRPr="000E4612" w:rsidRDefault="000E4612" w:rsidP="005E2A19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状态码</w:t>
            </w:r>
            <w:r w:rsidRPr="006C093B">
              <w:rPr>
                <w:rFonts w:hint="eastAsia"/>
                <w:sz w:val="24"/>
              </w:rPr>
              <w:t>: 200 OK</w:t>
            </w:r>
          </w:p>
        </w:tc>
      </w:tr>
    </w:tbl>
    <w:p w14:paraId="24666784" w14:textId="77777777" w:rsidR="005E2A19" w:rsidRDefault="005E2A19" w:rsidP="005E2A1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 xml:space="preserve">DELETE </w:t>
      </w:r>
      <w:r>
        <w:rPr>
          <w:rFonts w:hint="eastAsia"/>
          <w:b/>
          <w:bCs/>
          <w:sz w:val="24"/>
        </w:rPr>
        <w:t>根据</w:t>
      </w:r>
      <w:r>
        <w:rPr>
          <w:rFonts w:hint="eastAsia"/>
          <w:b/>
          <w:bCs/>
          <w:sz w:val="24"/>
        </w:rPr>
        <w:t>ID</w:t>
      </w:r>
      <w:r>
        <w:rPr>
          <w:rFonts w:hint="eastAsia"/>
          <w:b/>
          <w:bCs/>
          <w:sz w:val="24"/>
        </w:rPr>
        <w:t>删除商品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612" w14:paraId="15F0EB15" w14:textId="77777777" w:rsidTr="000E4612">
        <w:tc>
          <w:tcPr>
            <w:tcW w:w="8296" w:type="dxa"/>
          </w:tcPr>
          <w:p w14:paraId="53E6C6CD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请求</w:t>
            </w:r>
            <w:r w:rsidRPr="006C093B">
              <w:rPr>
                <w:rFonts w:hint="eastAsia"/>
                <w:sz w:val="24"/>
              </w:rPr>
              <w:t>URL: /product/deleteById/{id}</w:t>
            </w:r>
          </w:p>
          <w:p w14:paraId="576580E9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路径参数</w:t>
            </w:r>
            <w:r w:rsidRPr="006C093B">
              <w:rPr>
                <w:rFonts w:hint="eastAsia"/>
                <w:sz w:val="24"/>
              </w:rPr>
              <w:t>:</w:t>
            </w:r>
          </w:p>
          <w:p w14:paraId="6C0F4DB3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id: integer</w:t>
            </w:r>
          </w:p>
          <w:p w14:paraId="0A23AEAD" w14:textId="73B9BEDB" w:rsidR="000E4612" w:rsidRPr="000E4612" w:rsidRDefault="000E4612" w:rsidP="005E2A19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状态码</w:t>
            </w:r>
            <w:r w:rsidRPr="006C093B">
              <w:rPr>
                <w:rFonts w:hint="eastAsia"/>
                <w:sz w:val="24"/>
              </w:rPr>
              <w:t>: 200 OK</w:t>
            </w:r>
          </w:p>
        </w:tc>
      </w:tr>
    </w:tbl>
    <w:p w14:paraId="0877D08E" w14:textId="77777777" w:rsidR="005E2A19" w:rsidRDefault="005E2A19" w:rsidP="005E2A19">
      <w:pPr>
        <w:rPr>
          <w:b/>
          <w:bCs/>
          <w:sz w:val="24"/>
        </w:rPr>
      </w:pPr>
      <w:r w:rsidRPr="006C093B">
        <w:rPr>
          <w:rFonts w:hint="eastAsia"/>
          <w:b/>
          <w:bCs/>
          <w:sz w:val="24"/>
        </w:rPr>
        <w:t>3</w:t>
      </w:r>
      <w:r w:rsidRPr="006C093B">
        <w:rPr>
          <w:rFonts w:hint="eastAsia"/>
          <w:b/>
          <w:bCs/>
          <w:sz w:val="24"/>
        </w:rPr>
        <w:t>、</w:t>
      </w:r>
      <w:r w:rsidRPr="006C093B">
        <w:rPr>
          <w:rFonts w:hint="eastAsia"/>
          <w:b/>
          <w:bCs/>
          <w:sz w:val="24"/>
        </w:rPr>
        <w:t xml:space="preserve">GET </w:t>
      </w:r>
      <w:r w:rsidRPr="006C093B">
        <w:rPr>
          <w:rFonts w:hint="eastAsia"/>
          <w:b/>
          <w:bCs/>
          <w:sz w:val="24"/>
        </w:rPr>
        <w:t>根据</w:t>
      </w:r>
      <w:r w:rsidRPr="006C093B">
        <w:rPr>
          <w:rFonts w:hint="eastAsia"/>
          <w:b/>
          <w:bCs/>
          <w:sz w:val="24"/>
        </w:rPr>
        <w:t>ID</w:t>
      </w:r>
      <w:r w:rsidRPr="006C093B">
        <w:rPr>
          <w:rFonts w:hint="eastAsia"/>
          <w:b/>
          <w:bCs/>
          <w:sz w:val="24"/>
        </w:rPr>
        <w:t>查询商品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612" w14:paraId="11F6C5AB" w14:textId="77777777" w:rsidTr="000E4612">
        <w:tc>
          <w:tcPr>
            <w:tcW w:w="8296" w:type="dxa"/>
          </w:tcPr>
          <w:p w14:paraId="60416819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请求</w:t>
            </w:r>
            <w:r w:rsidRPr="006C093B">
              <w:rPr>
                <w:rFonts w:hint="eastAsia"/>
                <w:sz w:val="24"/>
              </w:rPr>
              <w:t>URL: /product/getById/{id}</w:t>
            </w:r>
          </w:p>
          <w:p w14:paraId="48437F91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路径参数</w:t>
            </w:r>
            <w:r w:rsidRPr="006C093B">
              <w:rPr>
                <w:rFonts w:hint="eastAsia"/>
                <w:sz w:val="24"/>
              </w:rPr>
              <w:t>:</w:t>
            </w:r>
          </w:p>
          <w:p w14:paraId="6081BA83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id: integer</w:t>
            </w:r>
          </w:p>
          <w:p w14:paraId="1BB88C9B" w14:textId="1AA6A325" w:rsidR="000E4612" w:rsidRPr="000E4612" w:rsidRDefault="000E4612" w:rsidP="005E2A19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状态码</w:t>
            </w:r>
            <w:r w:rsidRPr="006C093B">
              <w:rPr>
                <w:rFonts w:hint="eastAsia"/>
                <w:sz w:val="24"/>
              </w:rPr>
              <w:t>: 200 OK</w:t>
            </w:r>
          </w:p>
        </w:tc>
      </w:tr>
    </w:tbl>
    <w:p w14:paraId="6D497C8D" w14:textId="77777777" w:rsidR="005E2A19" w:rsidRDefault="005E2A19" w:rsidP="005E2A19">
      <w:pPr>
        <w:rPr>
          <w:b/>
          <w:bCs/>
          <w:sz w:val="24"/>
        </w:rPr>
      </w:pPr>
      <w:r w:rsidRPr="006C093B">
        <w:rPr>
          <w:rFonts w:hint="eastAsia"/>
          <w:b/>
          <w:bCs/>
          <w:sz w:val="24"/>
        </w:rPr>
        <w:t>4</w:t>
      </w:r>
      <w:r w:rsidRPr="006C093B">
        <w:rPr>
          <w:rFonts w:hint="eastAsia"/>
          <w:b/>
          <w:bCs/>
          <w:sz w:val="24"/>
        </w:rPr>
        <w:t>、</w:t>
      </w:r>
      <w:r w:rsidRPr="006C093B">
        <w:rPr>
          <w:rFonts w:hint="eastAsia"/>
          <w:b/>
          <w:bCs/>
          <w:sz w:val="24"/>
        </w:rPr>
        <w:t xml:space="preserve">GET </w:t>
      </w:r>
      <w:r w:rsidRPr="006C093B">
        <w:rPr>
          <w:rFonts w:hint="eastAsia"/>
          <w:b/>
          <w:bCs/>
          <w:sz w:val="24"/>
        </w:rPr>
        <w:t>查询所有商品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612" w14:paraId="78BD9FAD" w14:textId="77777777" w:rsidTr="000E4612">
        <w:tc>
          <w:tcPr>
            <w:tcW w:w="8296" w:type="dxa"/>
          </w:tcPr>
          <w:p w14:paraId="37A8632C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请求</w:t>
            </w:r>
            <w:r w:rsidRPr="006C093B">
              <w:rPr>
                <w:rFonts w:hint="eastAsia"/>
                <w:sz w:val="24"/>
              </w:rPr>
              <w:t>URL: /product</w:t>
            </w:r>
          </w:p>
          <w:p w14:paraId="2AC23D7D" w14:textId="3391AC5F" w:rsidR="000E4612" w:rsidRPr="000E4612" w:rsidRDefault="000E4612" w:rsidP="005E2A19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状态码</w:t>
            </w:r>
            <w:r w:rsidRPr="006C093B">
              <w:rPr>
                <w:rFonts w:hint="eastAsia"/>
                <w:sz w:val="24"/>
              </w:rPr>
              <w:t>: 200 OK</w:t>
            </w:r>
          </w:p>
        </w:tc>
      </w:tr>
    </w:tbl>
    <w:p w14:paraId="08AF62D6" w14:textId="77777777" w:rsidR="005E2A19" w:rsidRDefault="005E2A19" w:rsidP="005E2A19">
      <w:pPr>
        <w:rPr>
          <w:b/>
          <w:bCs/>
          <w:sz w:val="24"/>
        </w:rPr>
      </w:pPr>
      <w:r w:rsidRPr="006C093B">
        <w:rPr>
          <w:rFonts w:hint="eastAsia"/>
          <w:b/>
          <w:bCs/>
          <w:sz w:val="24"/>
        </w:rPr>
        <w:t>5</w:t>
      </w:r>
      <w:r w:rsidRPr="006C093B">
        <w:rPr>
          <w:rFonts w:hint="eastAsia"/>
          <w:b/>
          <w:bCs/>
          <w:sz w:val="24"/>
        </w:rPr>
        <w:t>、</w:t>
      </w:r>
      <w:r w:rsidRPr="006C093B">
        <w:rPr>
          <w:rFonts w:hint="eastAsia"/>
          <w:b/>
          <w:bCs/>
          <w:sz w:val="24"/>
        </w:rPr>
        <w:t xml:space="preserve">PUT </w:t>
      </w:r>
      <w:r w:rsidRPr="006C093B">
        <w:rPr>
          <w:rFonts w:hint="eastAsia"/>
          <w:b/>
          <w:bCs/>
          <w:sz w:val="24"/>
        </w:rPr>
        <w:t>更新商品信息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612" w14:paraId="231F7A44" w14:textId="77777777" w:rsidTr="000E4612">
        <w:tc>
          <w:tcPr>
            <w:tcW w:w="8296" w:type="dxa"/>
          </w:tcPr>
          <w:p w14:paraId="1DE6ED0F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请求</w:t>
            </w:r>
            <w:r w:rsidRPr="006C093B">
              <w:rPr>
                <w:rFonts w:hint="eastAsia"/>
                <w:sz w:val="24"/>
              </w:rPr>
              <w:t>URL: /product/updateById/{id}</w:t>
            </w:r>
          </w:p>
          <w:p w14:paraId="3F212241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路径参数</w:t>
            </w:r>
            <w:r w:rsidRPr="006C093B">
              <w:rPr>
                <w:rFonts w:hint="eastAsia"/>
                <w:sz w:val="24"/>
              </w:rPr>
              <w:t>:</w:t>
            </w:r>
          </w:p>
          <w:p w14:paraId="752BEE3A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id: string</w:t>
            </w:r>
          </w:p>
          <w:p w14:paraId="315F2660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请求体</w:t>
            </w:r>
            <w:r w:rsidRPr="006C093B">
              <w:rPr>
                <w:rFonts w:hint="eastAsia"/>
                <w:sz w:val="24"/>
              </w:rPr>
              <w:t>:</w:t>
            </w:r>
          </w:p>
          <w:p w14:paraId="2A4FFBBB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name: string</w:t>
            </w:r>
          </w:p>
          <w:p w14:paraId="5978FA04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description: string</w:t>
            </w:r>
          </w:p>
          <w:p w14:paraId="111C576E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price: number</w:t>
            </w:r>
          </w:p>
          <w:p w14:paraId="0752C0A0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image: string</w:t>
            </w:r>
          </w:p>
          <w:p w14:paraId="0CB46D4E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category_id: integer</w:t>
            </w:r>
          </w:p>
          <w:p w14:paraId="00D1FF23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url: string</w:t>
            </w:r>
          </w:p>
          <w:p w14:paraId="29BBC273" w14:textId="0C106ECD" w:rsidR="000E4612" w:rsidRPr="000E4612" w:rsidRDefault="000E4612" w:rsidP="005E2A19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状态码</w:t>
            </w:r>
            <w:r w:rsidRPr="006C093B">
              <w:rPr>
                <w:rFonts w:hint="eastAsia"/>
                <w:sz w:val="24"/>
              </w:rPr>
              <w:t>: 200 OK</w:t>
            </w:r>
          </w:p>
        </w:tc>
      </w:tr>
    </w:tbl>
    <w:p w14:paraId="325FDE8B" w14:textId="60CFE4FE" w:rsidR="005E2A19" w:rsidRPr="000E4612" w:rsidRDefault="005E2A19" w:rsidP="005E2A19">
      <w:pPr>
        <w:rPr>
          <w:b/>
          <w:bCs/>
          <w:sz w:val="28"/>
          <w:szCs w:val="28"/>
        </w:rPr>
      </w:pPr>
      <w:r w:rsidRPr="000E4612">
        <w:rPr>
          <w:rFonts w:hint="eastAsia"/>
          <w:b/>
          <w:bCs/>
          <w:sz w:val="28"/>
          <w:szCs w:val="28"/>
        </w:rPr>
        <w:t>3.7.2</w:t>
      </w:r>
      <w:r w:rsidRPr="000E4612">
        <w:rPr>
          <w:rFonts w:hint="eastAsia"/>
          <w:b/>
          <w:bCs/>
          <w:sz w:val="28"/>
          <w:szCs w:val="28"/>
        </w:rPr>
        <w:t>用户管理</w:t>
      </w:r>
    </w:p>
    <w:p w14:paraId="22E95610" w14:textId="77777777" w:rsidR="005E2A19" w:rsidRDefault="005E2A19" w:rsidP="005E2A19">
      <w:pPr>
        <w:rPr>
          <w:b/>
          <w:bCs/>
          <w:sz w:val="24"/>
        </w:rPr>
      </w:pPr>
      <w:r w:rsidRPr="006C093B">
        <w:rPr>
          <w:rFonts w:hint="eastAsia"/>
          <w:b/>
          <w:bCs/>
          <w:sz w:val="24"/>
        </w:rPr>
        <w:t>1</w:t>
      </w:r>
      <w:r w:rsidRPr="006C093B">
        <w:rPr>
          <w:rFonts w:hint="eastAsia"/>
          <w:b/>
          <w:bCs/>
          <w:sz w:val="24"/>
        </w:rPr>
        <w:t>、</w:t>
      </w:r>
      <w:r w:rsidRPr="006C093B">
        <w:rPr>
          <w:rFonts w:hint="eastAsia"/>
          <w:b/>
          <w:bCs/>
          <w:sz w:val="24"/>
        </w:rPr>
        <w:t xml:space="preserve">POST </w:t>
      </w:r>
      <w:r w:rsidRPr="006C093B">
        <w:rPr>
          <w:rFonts w:hint="eastAsia"/>
          <w:b/>
          <w:bCs/>
          <w:sz w:val="24"/>
        </w:rPr>
        <w:t>管理员登录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612" w14:paraId="093113EB" w14:textId="77777777" w:rsidTr="000E4612">
        <w:tc>
          <w:tcPr>
            <w:tcW w:w="8296" w:type="dxa"/>
          </w:tcPr>
          <w:p w14:paraId="5A14C205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请求</w:t>
            </w:r>
            <w:r w:rsidRPr="006C093B">
              <w:rPr>
                <w:rFonts w:hint="eastAsia"/>
                <w:sz w:val="24"/>
              </w:rPr>
              <w:t>URL: /admin/login</w:t>
            </w:r>
          </w:p>
          <w:p w14:paraId="69641D9E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lastRenderedPageBreak/>
              <w:t>请求参数</w:t>
            </w:r>
            <w:r w:rsidRPr="006C093B">
              <w:rPr>
                <w:rFonts w:hint="eastAsia"/>
                <w:sz w:val="24"/>
              </w:rPr>
              <w:t>:</w:t>
            </w:r>
          </w:p>
          <w:p w14:paraId="40D13481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username: string</w:t>
            </w:r>
          </w:p>
          <w:p w14:paraId="34D8073D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password: string</w:t>
            </w:r>
          </w:p>
          <w:p w14:paraId="216A61A7" w14:textId="6980D6EE" w:rsidR="000E4612" w:rsidRPr="000E4612" w:rsidRDefault="000E4612" w:rsidP="005E2A19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状态码</w:t>
            </w:r>
            <w:r w:rsidRPr="006C093B">
              <w:rPr>
                <w:rFonts w:hint="eastAsia"/>
                <w:sz w:val="24"/>
              </w:rPr>
              <w:t>: 200 OK</w:t>
            </w:r>
          </w:p>
        </w:tc>
      </w:tr>
    </w:tbl>
    <w:p w14:paraId="67832BB1" w14:textId="77777777" w:rsidR="005E2A19" w:rsidRDefault="005E2A19" w:rsidP="005E2A19">
      <w:pPr>
        <w:rPr>
          <w:b/>
          <w:bCs/>
          <w:sz w:val="24"/>
        </w:rPr>
      </w:pPr>
      <w:r w:rsidRPr="006C093B">
        <w:rPr>
          <w:rFonts w:hint="eastAsia"/>
          <w:b/>
          <w:bCs/>
          <w:sz w:val="24"/>
        </w:rPr>
        <w:lastRenderedPageBreak/>
        <w:t>2</w:t>
      </w:r>
      <w:r w:rsidRPr="006C093B">
        <w:rPr>
          <w:rFonts w:hint="eastAsia"/>
          <w:b/>
          <w:bCs/>
          <w:sz w:val="24"/>
        </w:rPr>
        <w:t>、</w:t>
      </w:r>
      <w:r w:rsidRPr="006C093B">
        <w:rPr>
          <w:rFonts w:hint="eastAsia"/>
          <w:b/>
          <w:bCs/>
          <w:sz w:val="24"/>
        </w:rPr>
        <w:t xml:space="preserve">POST </w:t>
      </w:r>
      <w:r w:rsidRPr="006C093B">
        <w:rPr>
          <w:rFonts w:hint="eastAsia"/>
          <w:b/>
          <w:bCs/>
          <w:sz w:val="24"/>
        </w:rPr>
        <w:t>管理员注册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612" w14:paraId="332095A7" w14:textId="77777777" w:rsidTr="000E4612">
        <w:tc>
          <w:tcPr>
            <w:tcW w:w="8296" w:type="dxa"/>
          </w:tcPr>
          <w:p w14:paraId="535D0AF0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请求</w:t>
            </w:r>
            <w:r w:rsidRPr="006C093B">
              <w:rPr>
                <w:rFonts w:hint="eastAsia"/>
                <w:sz w:val="24"/>
              </w:rPr>
              <w:t>URL: /admin/register</w:t>
            </w:r>
          </w:p>
          <w:p w14:paraId="33797D5E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请求参数</w:t>
            </w:r>
            <w:r w:rsidRPr="006C093B">
              <w:rPr>
                <w:rFonts w:hint="eastAsia"/>
                <w:sz w:val="24"/>
              </w:rPr>
              <w:t>:</w:t>
            </w:r>
          </w:p>
          <w:p w14:paraId="56CB535E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username: string</w:t>
            </w:r>
          </w:p>
          <w:p w14:paraId="514A1D48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password: string</w:t>
            </w:r>
          </w:p>
          <w:p w14:paraId="3EFCE3ED" w14:textId="77777777" w:rsidR="000E4612" w:rsidRDefault="000E4612" w:rsidP="005E2A19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rePassword: string</w:t>
            </w:r>
          </w:p>
          <w:p w14:paraId="23D81168" w14:textId="06C0E0B4" w:rsidR="000E4612" w:rsidRPr="000E4612" w:rsidRDefault="000E4612" w:rsidP="005E2A19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状态码</w:t>
            </w:r>
            <w:r w:rsidRPr="006C093B">
              <w:rPr>
                <w:rFonts w:hint="eastAsia"/>
                <w:sz w:val="24"/>
              </w:rPr>
              <w:t>: 200 OK</w:t>
            </w:r>
          </w:p>
        </w:tc>
      </w:tr>
    </w:tbl>
    <w:p w14:paraId="36FBF3C4" w14:textId="77777777" w:rsidR="005E2A19" w:rsidRDefault="005E2A19" w:rsidP="005E2A19">
      <w:pPr>
        <w:rPr>
          <w:b/>
          <w:bCs/>
          <w:sz w:val="24"/>
        </w:rPr>
      </w:pPr>
      <w:r w:rsidRPr="006C093B">
        <w:rPr>
          <w:rFonts w:hint="eastAsia"/>
          <w:b/>
          <w:bCs/>
          <w:sz w:val="24"/>
        </w:rPr>
        <w:t>3</w:t>
      </w:r>
      <w:r w:rsidRPr="006C093B">
        <w:rPr>
          <w:rFonts w:hint="eastAsia"/>
          <w:b/>
          <w:bCs/>
          <w:sz w:val="24"/>
        </w:rPr>
        <w:t>、</w:t>
      </w:r>
      <w:r w:rsidRPr="006C093B">
        <w:rPr>
          <w:rFonts w:hint="eastAsia"/>
          <w:b/>
          <w:bCs/>
          <w:sz w:val="24"/>
        </w:rPr>
        <w:t xml:space="preserve">POST </w:t>
      </w:r>
      <w:r w:rsidRPr="006C093B">
        <w:rPr>
          <w:rFonts w:hint="eastAsia"/>
          <w:b/>
          <w:bCs/>
          <w:sz w:val="24"/>
        </w:rPr>
        <w:t>用户登录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612" w14:paraId="0FBC331D" w14:textId="77777777" w:rsidTr="000E4612">
        <w:tc>
          <w:tcPr>
            <w:tcW w:w="8296" w:type="dxa"/>
          </w:tcPr>
          <w:p w14:paraId="511647D3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请求</w:t>
            </w:r>
            <w:r w:rsidRPr="006C093B">
              <w:rPr>
                <w:rFonts w:hint="eastAsia"/>
                <w:sz w:val="24"/>
              </w:rPr>
              <w:t>URL: /user/login</w:t>
            </w:r>
          </w:p>
          <w:p w14:paraId="5ECE49C9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请求参数</w:t>
            </w:r>
            <w:r w:rsidRPr="006C093B">
              <w:rPr>
                <w:rFonts w:hint="eastAsia"/>
                <w:sz w:val="24"/>
              </w:rPr>
              <w:t>:</w:t>
            </w:r>
          </w:p>
          <w:p w14:paraId="2AF17F95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username: string</w:t>
            </w:r>
          </w:p>
          <w:p w14:paraId="0DB84F9F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password: string</w:t>
            </w:r>
          </w:p>
          <w:p w14:paraId="29612B05" w14:textId="2F67C590" w:rsidR="000E4612" w:rsidRPr="000E4612" w:rsidRDefault="000E4612" w:rsidP="005E2A19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状态码</w:t>
            </w:r>
            <w:r w:rsidRPr="006C093B">
              <w:rPr>
                <w:rFonts w:hint="eastAsia"/>
                <w:sz w:val="24"/>
              </w:rPr>
              <w:t>: 200 OK</w:t>
            </w:r>
          </w:p>
        </w:tc>
      </w:tr>
    </w:tbl>
    <w:p w14:paraId="08250260" w14:textId="77777777" w:rsidR="005E2A19" w:rsidRDefault="005E2A19" w:rsidP="005E2A19">
      <w:pPr>
        <w:rPr>
          <w:b/>
          <w:bCs/>
          <w:sz w:val="24"/>
        </w:rPr>
      </w:pPr>
      <w:r w:rsidRPr="006C093B">
        <w:rPr>
          <w:rFonts w:hint="eastAsia"/>
          <w:b/>
          <w:bCs/>
          <w:sz w:val="24"/>
        </w:rPr>
        <w:t>4</w:t>
      </w:r>
      <w:r w:rsidRPr="006C093B">
        <w:rPr>
          <w:rFonts w:hint="eastAsia"/>
          <w:b/>
          <w:bCs/>
          <w:sz w:val="24"/>
        </w:rPr>
        <w:t>、</w:t>
      </w:r>
      <w:r w:rsidRPr="006C093B">
        <w:rPr>
          <w:rFonts w:hint="eastAsia"/>
          <w:b/>
          <w:bCs/>
          <w:sz w:val="24"/>
        </w:rPr>
        <w:t xml:space="preserve">POST </w:t>
      </w:r>
      <w:r w:rsidRPr="006C093B">
        <w:rPr>
          <w:rFonts w:hint="eastAsia"/>
          <w:b/>
          <w:bCs/>
          <w:sz w:val="24"/>
        </w:rPr>
        <w:t>用户注册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612" w14:paraId="357F22B8" w14:textId="77777777" w:rsidTr="000E4612">
        <w:tc>
          <w:tcPr>
            <w:tcW w:w="8296" w:type="dxa"/>
          </w:tcPr>
          <w:p w14:paraId="6FCBDBE9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请求</w:t>
            </w:r>
            <w:r w:rsidRPr="006C093B">
              <w:rPr>
                <w:rFonts w:hint="eastAsia"/>
                <w:sz w:val="24"/>
              </w:rPr>
              <w:t>URL: /user/register</w:t>
            </w:r>
          </w:p>
          <w:p w14:paraId="7AC06CBB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请求参数</w:t>
            </w:r>
            <w:r w:rsidRPr="006C093B">
              <w:rPr>
                <w:rFonts w:hint="eastAsia"/>
                <w:sz w:val="24"/>
              </w:rPr>
              <w:t>:</w:t>
            </w:r>
          </w:p>
          <w:p w14:paraId="43184223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username: string</w:t>
            </w:r>
          </w:p>
          <w:p w14:paraId="14AE0A77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password: string</w:t>
            </w:r>
          </w:p>
          <w:p w14:paraId="73D43139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rePassword: string</w:t>
            </w:r>
          </w:p>
          <w:p w14:paraId="6AF0DDF0" w14:textId="4AEAB28D" w:rsidR="000E4612" w:rsidRPr="000E4612" w:rsidRDefault="000E4612" w:rsidP="005E2A19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状态码</w:t>
            </w:r>
            <w:r w:rsidRPr="006C093B">
              <w:rPr>
                <w:rFonts w:hint="eastAsia"/>
                <w:sz w:val="24"/>
              </w:rPr>
              <w:t>: 200 OK</w:t>
            </w:r>
          </w:p>
        </w:tc>
      </w:tr>
    </w:tbl>
    <w:p w14:paraId="3A296367" w14:textId="77777777" w:rsidR="005E2A19" w:rsidRDefault="005E2A19" w:rsidP="005E2A19">
      <w:pPr>
        <w:rPr>
          <w:b/>
          <w:bCs/>
          <w:sz w:val="24"/>
        </w:rPr>
      </w:pPr>
      <w:r w:rsidRPr="006C093B">
        <w:rPr>
          <w:rFonts w:hint="eastAsia"/>
          <w:b/>
          <w:bCs/>
          <w:sz w:val="24"/>
        </w:rPr>
        <w:t>5</w:t>
      </w:r>
      <w:r w:rsidRPr="006C093B">
        <w:rPr>
          <w:rFonts w:hint="eastAsia"/>
          <w:b/>
          <w:bCs/>
          <w:sz w:val="24"/>
        </w:rPr>
        <w:t>、</w:t>
      </w:r>
      <w:r w:rsidRPr="006C093B">
        <w:rPr>
          <w:rFonts w:hint="eastAsia"/>
          <w:b/>
          <w:bCs/>
          <w:sz w:val="24"/>
        </w:rPr>
        <w:t xml:space="preserve">GET </w:t>
      </w:r>
      <w:r w:rsidRPr="006C093B">
        <w:rPr>
          <w:rFonts w:hint="eastAsia"/>
          <w:b/>
          <w:bCs/>
          <w:sz w:val="24"/>
        </w:rPr>
        <w:t>查询所有用户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612" w14:paraId="021C4B25" w14:textId="77777777" w:rsidTr="000E4612">
        <w:tc>
          <w:tcPr>
            <w:tcW w:w="8296" w:type="dxa"/>
          </w:tcPr>
          <w:p w14:paraId="112B0F69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请求</w:t>
            </w:r>
            <w:r w:rsidRPr="006C093B">
              <w:rPr>
                <w:rFonts w:hint="eastAsia"/>
                <w:sz w:val="24"/>
              </w:rPr>
              <w:t>URL: /user</w:t>
            </w:r>
          </w:p>
          <w:p w14:paraId="3BFAF427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状态码</w:t>
            </w:r>
            <w:r w:rsidRPr="006C093B">
              <w:rPr>
                <w:rFonts w:hint="eastAsia"/>
                <w:sz w:val="24"/>
              </w:rPr>
              <w:t>: 200 OK</w:t>
            </w:r>
          </w:p>
          <w:p w14:paraId="2575612C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 xml:space="preserve">GET </w:t>
            </w:r>
            <w:r w:rsidRPr="006C093B">
              <w:rPr>
                <w:rFonts w:hint="eastAsia"/>
                <w:sz w:val="24"/>
              </w:rPr>
              <w:t>根据</w:t>
            </w:r>
            <w:r w:rsidRPr="006C093B">
              <w:rPr>
                <w:rFonts w:hint="eastAsia"/>
                <w:sz w:val="24"/>
              </w:rPr>
              <w:t>id</w:t>
            </w:r>
            <w:r w:rsidRPr="006C093B">
              <w:rPr>
                <w:rFonts w:hint="eastAsia"/>
                <w:sz w:val="24"/>
              </w:rPr>
              <w:t>查询用户</w:t>
            </w:r>
          </w:p>
          <w:p w14:paraId="231DA922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请求</w:t>
            </w:r>
            <w:r w:rsidRPr="006C093B">
              <w:rPr>
                <w:rFonts w:hint="eastAsia"/>
                <w:sz w:val="24"/>
              </w:rPr>
              <w:t>URL: /user/{id}</w:t>
            </w:r>
          </w:p>
          <w:p w14:paraId="43EE3027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路径参数</w:t>
            </w:r>
            <w:r w:rsidRPr="006C093B">
              <w:rPr>
                <w:rFonts w:hint="eastAsia"/>
                <w:sz w:val="24"/>
              </w:rPr>
              <w:t>:</w:t>
            </w:r>
          </w:p>
          <w:p w14:paraId="23BA27DA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id: string</w:t>
            </w:r>
          </w:p>
          <w:p w14:paraId="3797AE50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状态码</w:t>
            </w:r>
            <w:r w:rsidRPr="006C093B">
              <w:rPr>
                <w:rFonts w:hint="eastAsia"/>
                <w:sz w:val="24"/>
              </w:rPr>
              <w:t>: 200 OK</w:t>
            </w:r>
          </w:p>
          <w:p w14:paraId="539E7C88" w14:textId="77777777" w:rsidR="000E4612" w:rsidRPr="000E4612" w:rsidRDefault="000E4612" w:rsidP="005E2A19">
            <w:pPr>
              <w:rPr>
                <w:b/>
                <w:bCs/>
                <w:sz w:val="24"/>
              </w:rPr>
            </w:pPr>
          </w:p>
        </w:tc>
      </w:tr>
    </w:tbl>
    <w:p w14:paraId="4B9D0FE6" w14:textId="77777777" w:rsidR="005E2A19" w:rsidRPr="000E4612" w:rsidRDefault="005E2A19" w:rsidP="005E2A19">
      <w:pPr>
        <w:rPr>
          <w:b/>
          <w:bCs/>
          <w:sz w:val="28"/>
          <w:szCs w:val="28"/>
        </w:rPr>
      </w:pPr>
      <w:r w:rsidRPr="000E4612">
        <w:rPr>
          <w:rFonts w:hint="eastAsia"/>
          <w:b/>
          <w:bCs/>
          <w:sz w:val="28"/>
          <w:szCs w:val="28"/>
        </w:rPr>
        <w:t>3.7.3</w:t>
      </w:r>
      <w:r w:rsidRPr="000E4612">
        <w:rPr>
          <w:rFonts w:hint="eastAsia"/>
          <w:b/>
          <w:bCs/>
          <w:sz w:val="28"/>
          <w:szCs w:val="28"/>
        </w:rPr>
        <w:t>订单管理</w:t>
      </w:r>
    </w:p>
    <w:p w14:paraId="6377B508" w14:textId="77777777" w:rsidR="005E2A19" w:rsidRDefault="005E2A19" w:rsidP="005E2A19">
      <w:pPr>
        <w:rPr>
          <w:b/>
          <w:bCs/>
          <w:sz w:val="24"/>
        </w:rPr>
      </w:pPr>
      <w:r w:rsidRPr="006C093B">
        <w:rPr>
          <w:rFonts w:hint="eastAsia"/>
          <w:b/>
          <w:bCs/>
          <w:sz w:val="24"/>
        </w:rPr>
        <w:t>1</w:t>
      </w:r>
      <w:r w:rsidRPr="006C093B">
        <w:rPr>
          <w:rFonts w:hint="eastAsia"/>
          <w:b/>
          <w:bCs/>
          <w:sz w:val="24"/>
        </w:rPr>
        <w:t>、</w:t>
      </w:r>
      <w:r w:rsidRPr="006C093B">
        <w:rPr>
          <w:rFonts w:hint="eastAsia"/>
          <w:b/>
          <w:bCs/>
          <w:sz w:val="24"/>
        </w:rPr>
        <w:t xml:space="preserve">POST </w:t>
      </w:r>
      <w:r w:rsidRPr="006C093B">
        <w:rPr>
          <w:rFonts w:hint="eastAsia"/>
          <w:b/>
          <w:bCs/>
          <w:sz w:val="24"/>
        </w:rPr>
        <w:t>生成订单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612" w14:paraId="05EA22DE" w14:textId="77777777" w:rsidTr="000E4612">
        <w:tc>
          <w:tcPr>
            <w:tcW w:w="8296" w:type="dxa"/>
          </w:tcPr>
          <w:p w14:paraId="3EA088C1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请求</w:t>
            </w:r>
            <w:r w:rsidRPr="006C093B">
              <w:rPr>
                <w:rFonts w:hint="eastAsia"/>
                <w:sz w:val="24"/>
              </w:rPr>
              <w:t>URL: /order/add</w:t>
            </w:r>
          </w:p>
          <w:p w14:paraId="2FAB3632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请求参数</w:t>
            </w:r>
            <w:r w:rsidRPr="006C093B">
              <w:rPr>
                <w:rFonts w:hint="eastAsia"/>
                <w:sz w:val="24"/>
              </w:rPr>
              <w:t>:</w:t>
            </w:r>
          </w:p>
          <w:p w14:paraId="564AED16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order_id: integer</w:t>
            </w:r>
          </w:p>
          <w:p w14:paraId="1376456E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product_id: string</w:t>
            </w:r>
          </w:p>
          <w:p w14:paraId="3B5237AC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user_id: string</w:t>
            </w:r>
          </w:p>
          <w:p w14:paraId="5C2E897D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payment_time: string</w:t>
            </w:r>
          </w:p>
          <w:p w14:paraId="005D6F9C" w14:textId="77777777" w:rsidR="000E4612" w:rsidRPr="006C093B" w:rsidRDefault="000E4612" w:rsidP="000E4612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order_status: string</w:t>
            </w:r>
          </w:p>
          <w:p w14:paraId="077DF344" w14:textId="64E58BF6" w:rsidR="000E4612" w:rsidRPr="000E4612" w:rsidRDefault="000E4612" w:rsidP="005E2A19">
            <w:pPr>
              <w:rPr>
                <w:sz w:val="24"/>
              </w:rPr>
            </w:pPr>
            <w:r w:rsidRPr="006C093B">
              <w:rPr>
                <w:rFonts w:hint="eastAsia"/>
                <w:sz w:val="24"/>
              </w:rPr>
              <w:t>状态码</w:t>
            </w:r>
            <w:r w:rsidRPr="006C093B">
              <w:rPr>
                <w:rFonts w:hint="eastAsia"/>
                <w:sz w:val="24"/>
              </w:rPr>
              <w:t>: 200 OK</w:t>
            </w:r>
          </w:p>
        </w:tc>
      </w:tr>
    </w:tbl>
    <w:p w14:paraId="5226A8A1" w14:textId="77777777" w:rsidR="005E2A19" w:rsidRDefault="005E2A19" w:rsidP="005E2A19">
      <w:pPr>
        <w:pStyle w:val="2"/>
        <w:rPr>
          <w:rFonts w:ascii="宋体" w:eastAsia="宋体" w:hAnsi="宋体" w:hint="eastAsia"/>
        </w:rPr>
      </w:pPr>
      <w:bookmarkStart w:id="16" w:name="_Toc506973498"/>
      <w:r>
        <w:rPr>
          <w:rFonts w:ascii="宋体" w:eastAsia="宋体" w:hAnsi="宋体" w:hint="eastAsia"/>
        </w:rPr>
        <w:lastRenderedPageBreak/>
        <w:t>3.8存储分配</w:t>
      </w:r>
      <w:bookmarkEnd w:id="16"/>
    </w:p>
    <w:p w14:paraId="301FF6CA" w14:textId="77777777" w:rsidR="005E2A19" w:rsidRDefault="005E2A19" w:rsidP="005E2A19">
      <w:pPr>
        <w:numPr>
          <w:ilvl w:val="0"/>
          <w:numId w:val="43"/>
        </w:numPr>
        <w:rPr>
          <w:sz w:val="24"/>
        </w:rPr>
      </w:pPr>
      <w:r>
        <w:rPr>
          <w:rFonts w:hint="eastAsia"/>
          <w:sz w:val="24"/>
        </w:rPr>
        <w:t>用户表：存储用户基本信息</w:t>
      </w:r>
    </w:p>
    <w:p w14:paraId="554B761A" w14:textId="77777777" w:rsidR="005E2A19" w:rsidRDefault="005E2A19" w:rsidP="005E2A19">
      <w:pPr>
        <w:numPr>
          <w:ilvl w:val="0"/>
          <w:numId w:val="43"/>
        </w:numPr>
        <w:rPr>
          <w:sz w:val="24"/>
        </w:rPr>
      </w:pPr>
      <w:r>
        <w:rPr>
          <w:rFonts w:hint="eastAsia"/>
          <w:sz w:val="24"/>
        </w:rPr>
        <w:t>商品表：存储商品信息</w:t>
      </w:r>
    </w:p>
    <w:p w14:paraId="4AFEB1AA" w14:textId="77777777" w:rsidR="005E2A19" w:rsidRDefault="005E2A19" w:rsidP="005E2A19">
      <w:pPr>
        <w:numPr>
          <w:ilvl w:val="0"/>
          <w:numId w:val="43"/>
        </w:numPr>
        <w:rPr>
          <w:sz w:val="24"/>
        </w:rPr>
      </w:pPr>
      <w:r>
        <w:rPr>
          <w:rFonts w:hint="eastAsia"/>
          <w:sz w:val="24"/>
        </w:rPr>
        <w:t>订单表：存储订单信息</w:t>
      </w:r>
    </w:p>
    <w:p w14:paraId="27F2A804" w14:textId="77777777" w:rsidR="005E2A19" w:rsidRDefault="005E2A19" w:rsidP="005E2A19">
      <w:pPr>
        <w:numPr>
          <w:ilvl w:val="0"/>
          <w:numId w:val="43"/>
        </w:numPr>
        <w:rPr>
          <w:sz w:val="24"/>
        </w:rPr>
      </w:pPr>
      <w:r>
        <w:rPr>
          <w:rFonts w:hint="eastAsia"/>
          <w:sz w:val="24"/>
        </w:rPr>
        <w:t>购物车表：临时存储用户购物车信息</w:t>
      </w:r>
    </w:p>
    <w:p w14:paraId="48478D2E" w14:textId="5F21A7D2" w:rsidR="005E2A19" w:rsidRPr="005E2A19" w:rsidRDefault="005E2A19" w:rsidP="005E2A19">
      <w:pPr>
        <w:numPr>
          <w:ilvl w:val="0"/>
          <w:numId w:val="43"/>
        </w:numPr>
        <w:rPr>
          <w:sz w:val="24"/>
        </w:rPr>
      </w:pPr>
      <w:r>
        <w:rPr>
          <w:rFonts w:hint="eastAsia"/>
          <w:sz w:val="24"/>
        </w:rPr>
        <w:t>评价表：存储用户评价内容</w:t>
      </w:r>
    </w:p>
    <w:p w14:paraId="7BFFEAA9" w14:textId="77777777" w:rsidR="005E2A19" w:rsidRDefault="005E2A19" w:rsidP="005E2A19">
      <w:pPr>
        <w:pStyle w:val="2"/>
        <w:rPr>
          <w:rFonts w:ascii="宋体" w:eastAsia="宋体" w:hAnsi="宋体" w:hint="eastAsia"/>
        </w:rPr>
      </w:pPr>
      <w:bookmarkStart w:id="17" w:name="_Toc506973499"/>
      <w:r>
        <w:rPr>
          <w:rFonts w:ascii="宋体" w:eastAsia="宋体" w:hAnsi="宋体" w:hint="eastAsia"/>
        </w:rPr>
        <w:t>3.9限制条件</w:t>
      </w:r>
      <w:bookmarkEnd w:id="17"/>
    </w:p>
    <w:p w14:paraId="23DA4424" w14:textId="77777777" w:rsidR="005E2A19" w:rsidRDefault="005E2A19" w:rsidP="005E2A19">
      <w:pPr>
        <w:numPr>
          <w:ilvl w:val="0"/>
          <w:numId w:val="44"/>
        </w:numPr>
        <w:rPr>
          <w:sz w:val="24"/>
        </w:rPr>
      </w:pPr>
      <w:r>
        <w:rPr>
          <w:rFonts w:hint="eastAsia"/>
          <w:sz w:val="24"/>
        </w:rPr>
        <w:t>用户名长度限制：</w:t>
      </w:r>
      <w:r>
        <w:rPr>
          <w:rFonts w:hint="eastAsia"/>
          <w:sz w:val="24"/>
        </w:rPr>
        <w:t>1-20</w:t>
      </w:r>
      <w:r>
        <w:rPr>
          <w:rFonts w:hint="eastAsia"/>
          <w:sz w:val="24"/>
        </w:rPr>
        <w:t>个字符</w:t>
      </w:r>
    </w:p>
    <w:p w14:paraId="0774DE8A" w14:textId="77777777" w:rsidR="005E2A19" w:rsidRDefault="005E2A19" w:rsidP="005E2A19">
      <w:pPr>
        <w:numPr>
          <w:ilvl w:val="0"/>
          <w:numId w:val="44"/>
        </w:numPr>
        <w:rPr>
          <w:sz w:val="24"/>
        </w:rPr>
      </w:pPr>
      <w:r>
        <w:rPr>
          <w:rFonts w:hint="eastAsia"/>
          <w:sz w:val="24"/>
        </w:rPr>
        <w:t>密码复杂度要求：至少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个字符，包含字母和数字</w:t>
      </w:r>
    </w:p>
    <w:p w14:paraId="298A1639" w14:textId="77777777" w:rsidR="005E2A19" w:rsidRDefault="005E2A19" w:rsidP="005E2A19">
      <w:pPr>
        <w:numPr>
          <w:ilvl w:val="0"/>
          <w:numId w:val="44"/>
        </w:numPr>
        <w:rPr>
          <w:sz w:val="24"/>
        </w:rPr>
      </w:pPr>
      <w:r>
        <w:rPr>
          <w:rFonts w:hint="eastAsia"/>
          <w:sz w:val="24"/>
        </w:rPr>
        <w:t>商品价格：非负数</w:t>
      </w:r>
    </w:p>
    <w:p w14:paraId="31834420" w14:textId="77777777" w:rsidR="005E2A19" w:rsidRDefault="005E2A19" w:rsidP="005E2A19">
      <w:pPr>
        <w:numPr>
          <w:ilvl w:val="0"/>
          <w:numId w:val="44"/>
        </w:numPr>
        <w:rPr>
          <w:sz w:val="24"/>
        </w:rPr>
      </w:pPr>
      <w:r>
        <w:rPr>
          <w:rFonts w:hint="eastAsia"/>
          <w:sz w:val="24"/>
        </w:rPr>
        <w:t>支付方式需符合第三方支付接口规定</w:t>
      </w:r>
    </w:p>
    <w:p w14:paraId="13D95B0A" w14:textId="77777777" w:rsidR="005E2A19" w:rsidRDefault="005E2A19" w:rsidP="005E2A19"/>
    <w:p w14:paraId="14865930" w14:textId="77777777" w:rsidR="005E2A19" w:rsidRDefault="005E2A19" w:rsidP="005E2A19">
      <w:pPr>
        <w:pStyle w:val="2"/>
        <w:rPr>
          <w:rFonts w:ascii="宋体" w:eastAsia="宋体" w:hAnsi="宋体" w:hint="eastAsia"/>
        </w:rPr>
      </w:pPr>
      <w:bookmarkStart w:id="18" w:name="_Toc506973500"/>
      <w:r>
        <w:rPr>
          <w:rFonts w:ascii="宋体" w:eastAsia="宋体" w:hAnsi="宋体" w:hint="eastAsia"/>
        </w:rPr>
        <w:t>3.10测试要点</w:t>
      </w:r>
      <w:bookmarkEnd w:id="18"/>
    </w:p>
    <w:p w14:paraId="01185604" w14:textId="77777777" w:rsidR="005E2A19" w:rsidRDefault="005E2A19" w:rsidP="005E2A19">
      <w:pPr>
        <w:numPr>
          <w:ilvl w:val="0"/>
          <w:numId w:val="45"/>
        </w:numPr>
        <w:rPr>
          <w:sz w:val="24"/>
        </w:rPr>
      </w:pPr>
      <w:r>
        <w:rPr>
          <w:rFonts w:hint="eastAsia"/>
          <w:sz w:val="24"/>
        </w:rPr>
        <w:t>验证用户注册、登录功能的完整性和安全性</w:t>
      </w:r>
    </w:p>
    <w:p w14:paraId="1DA8872F" w14:textId="77777777" w:rsidR="005E2A19" w:rsidRDefault="005E2A19" w:rsidP="005E2A19">
      <w:pPr>
        <w:numPr>
          <w:ilvl w:val="0"/>
          <w:numId w:val="45"/>
        </w:numPr>
        <w:rPr>
          <w:sz w:val="24"/>
        </w:rPr>
      </w:pPr>
      <w:r>
        <w:rPr>
          <w:rFonts w:hint="eastAsia"/>
          <w:sz w:val="24"/>
        </w:rPr>
        <w:t>测试商品的增加、删除、修改是否有效</w:t>
      </w:r>
    </w:p>
    <w:p w14:paraId="6556E499" w14:textId="77777777" w:rsidR="005E2A19" w:rsidRDefault="005E2A19" w:rsidP="005E2A19">
      <w:pPr>
        <w:numPr>
          <w:ilvl w:val="0"/>
          <w:numId w:val="45"/>
        </w:numPr>
        <w:rPr>
          <w:sz w:val="24"/>
        </w:rPr>
      </w:pPr>
      <w:r>
        <w:rPr>
          <w:rFonts w:hint="eastAsia"/>
          <w:sz w:val="24"/>
        </w:rPr>
        <w:t>测试订单生成和处理过程，包括支付状态的变化</w:t>
      </w:r>
    </w:p>
    <w:p w14:paraId="518CB4B5" w14:textId="77777777" w:rsidR="005E2A19" w:rsidRDefault="005E2A19" w:rsidP="005E2A19">
      <w:pPr>
        <w:numPr>
          <w:ilvl w:val="0"/>
          <w:numId w:val="45"/>
        </w:numPr>
        <w:rPr>
          <w:sz w:val="24"/>
        </w:rPr>
      </w:pPr>
      <w:r>
        <w:rPr>
          <w:rFonts w:hint="eastAsia"/>
          <w:sz w:val="24"/>
        </w:rPr>
        <w:t>测试购物车功能的完整性和用户体验</w:t>
      </w:r>
    </w:p>
    <w:p w14:paraId="1DFD744C" w14:textId="77777777" w:rsidR="005E2A19" w:rsidRDefault="005E2A19" w:rsidP="005E2A19">
      <w:pPr>
        <w:numPr>
          <w:ilvl w:val="0"/>
          <w:numId w:val="45"/>
        </w:numPr>
        <w:rPr>
          <w:sz w:val="24"/>
        </w:rPr>
      </w:pPr>
      <w:r>
        <w:rPr>
          <w:rFonts w:hint="eastAsia"/>
          <w:sz w:val="24"/>
        </w:rPr>
        <w:t>测试评价功能的有效性与真实性</w:t>
      </w:r>
    </w:p>
    <w:p w14:paraId="520C8F02" w14:textId="42BC3909" w:rsidR="001F68CE" w:rsidRPr="005E2A19" w:rsidRDefault="005E2A19" w:rsidP="005E2A19">
      <w:pPr>
        <w:numPr>
          <w:ilvl w:val="0"/>
          <w:numId w:val="45"/>
        </w:numPr>
        <w:rPr>
          <w:sz w:val="24"/>
        </w:rPr>
      </w:pPr>
      <w:r>
        <w:rPr>
          <w:rFonts w:hint="eastAsia"/>
          <w:sz w:val="24"/>
        </w:rPr>
        <w:t>进行负载测试，确保系统在高并发情况下的稳定性</w:t>
      </w:r>
    </w:p>
    <w:sectPr w:rsidR="001F68CE" w:rsidRPr="005E2A1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C3F45" w14:textId="77777777" w:rsidR="00E15423" w:rsidRDefault="00E15423">
      <w:r>
        <w:separator/>
      </w:r>
    </w:p>
  </w:endnote>
  <w:endnote w:type="continuationSeparator" w:id="0">
    <w:p w14:paraId="5BEEFD4D" w14:textId="77777777" w:rsidR="00E15423" w:rsidRDefault="00E15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9E1F1" w14:textId="77777777" w:rsidR="00CE4C52" w:rsidRDefault="00CE4C52">
    <w:pPr>
      <w:pStyle w:val="a5"/>
      <w:jc w:val="both"/>
    </w:pPr>
  </w:p>
  <w:p w14:paraId="7E1DAC5E" w14:textId="77777777" w:rsidR="00CE4C52" w:rsidRDefault="00CE4C5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15B60" w14:textId="77777777" w:rsidR="00E15423" w:rsidRDefault="00E15423">
      <w:r>
        <w:separator/>
      </w:r>
    </w:p>
  </w:footnote>
  <w:footnote w:type="continuationSeparator" w:id="0">
    <w:p w14:paraId="72B6855F" w14:textId="77777777" w:rsidR="00E15423" w:rsidRDefault="00E15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56735" w14:textId="77777777" w:rsidR="00CE4C52" w:rsidRDefault="00000000">
    <w:pPr>
      <w:pStyle w:val="a4"/>
      <w:jc w:val="both"/>
    </w:pPr>
    <w:r>
      <w:rPr>
        <w:rFonts w:hint="eastAsia"/>
      </w:rPr>
      <w:t>五、详细设计说明书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02C4702"/>
    <w:multiLevelType w:val="multilevel"/>
    <w:tmpl w:val="A02C47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A7A4E36"/>
    <w:multiLevelType w:val="singleLevel"/>
    <w:tmpl w:val="AA7A4E36"/>
    <w:lvl w:ilvl="0">
      <w:start w:val="1"/>
      <w:numFmt w:val="lowerLetter"/>
      <w:suff w:val="space"/>
      <w:lvlText w:val="%1."/>
      <w:lvlJc w:val="left"/>
      <w:pPr>
        <w:ind w:left="420"/>
      </w:pPr>
    </w:lvl>
  </w:abstractNum>
  <w:abstractNum w:abstractNumId="2" w15:restartNumberingAfterBreak="0">
    <w:nsid w:val="ACC6187D"/>
    <w:multiLevelType w:val="singleLevel"/>
    <w:tmpl w:val="ACC6187D"/>
    <w:lvl w:ilvl="0">
      <w:start w:val="1"/>
      <w:numFmt w:val="lowerLetter"/>
      <w:suff w:val="space"/>
      <w:lvlText w:val="%1."/>
      <w:lvlJc w:val="left"/>
    </w:lvl>
  </w:abstractNum>
  <w:abstractNum w:abstractNumId="3" w15:restartNumberingAfterBreak="0">
    <w:nsid w:val="BF2CAE52"/>
    <w:multiLevelType w:val="singleLevel"/>
    <w:tmpl w:val="BF2CAE52"/>
    <w:lvl w:ilvl="0">
      <w:start w:val="1"/>
      <w:numFmt w:val="lowerLetter"/>
      <w:suff w:val="space"/>
      <w:lvlText w:val="%1."/>
      <w:lvlJc w:val="left"/>
    </w:lvl>
  </w:abstractNum>
  <w:abstractNum w:abstractNumId="4" w15:restartNumberingAfterBreak="0">
    <w:nsid w:val="E01C2E11"/>
    <w:multiLevelType w:val="singleLevel"/>
    <w:tmpl w:val="E01C2E11"/>
    <w:lvl w:ilvl="0">
      <w:start w:val="2"/>
      <w:numFmt w:val="decimal"/>
      <w:suff w:val="nothing"/>
      <w:lvlText w:val="%1、"/>
      <w:lvlJc w:val="left"/>
    </w:lvl>
  </w:abstractNum>
  <w:abstractNum w:abstractNumId="5" w15:restartNumberingAfterBreak="0">
    <w:nsid w:val="F1019DD1"/>
    <w:multiLevelType w:val="singleLevel"/>
    <w:tmpl w:val="F1019DD1"/>
    <w:lvl w:ilvl="0">
      <w:start w:val="1"/>
      <w:numFmt w:val="lowerLetter"/>
      <w:suff w:val="space"/>
      <w:lvlText w:val="%1."/>
      <w:lvlJc w:val="left"/>
    </w:lvl>
  </w:abstractNum>
  <w:abstractNum w:abstractNumId="6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10" w15:restartNumberingAfterBreak="0">
    <w:nsid w:val="16C5FB1C"/>
    <w:multiLevelType w:val="singleLevel"/>
    <w:tmpl w:val="16C5FB1C"/>
    <w:lvl w:ilvl="0">
      <w:start w:val="1"/>
      <w:numFmt w:val="lowerLetter"/>
      <w:suff w:val="space"/>
      <w:lvlText w:val="%1."/>
      <w:lvlJc w:val="left"/>
      <w:pPr>
        <w:ind w:left="420"/>
      </w:pPr>
    </w:lvl>
  </w:abstractNum>
  <w:abstractNum w:abstractNumId="11" w15:restartNumberingAfterBreak="0">
    <w:nsid w:val="19C9E2E4"/>
    <w:multiLevelType w:val="singleLevel"/>
    <w:tmpl w:val="19C9E2E4"/>
    <w:lvl w:ilvl="0">
      <w:start w:val="1"/>
      <w:numFmt w:val="decimal"/>
      <w:suff w:val="space"/>
      <w:lvlText w:val="%1、"/>
      <w:lvlJc w:val="left"/>
    </w:lvl>
  </w:abstractNum>
  <w:abstractNum w:abstractNumId="12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BA2D85B"/>
    <w:multiLevelType w:val="multilevel"/>
    <w:tmpl w:val="1BA2D8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15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6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F2EB5C7"/>
    <w:multiLevelType w:val="multilevel"/>
    <w:tmpl w:val="2F2EB5C7"/>
    <w:lvl w:ilvl="0">
      <w:start w:val="1"/>
      <w:numFmt w:val="bullet"/>
      <w:lvlText w:val=""/>
      <w:lvlJc w:val="left"/>
      <w:pPr>
        <w:tabs>
          <w:tab w:val="left" w:pos="644"/>
        </w:tabs>
        <w:ind w:left="644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364"/>
        </w:tabs>
        <w:ind w:left="1364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084"/>
        </w:tabs>
        <w:ind w:left="2084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04"/>
        </w:tabs>
        <w:ind w:left="2804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524"/>
        </w:tabs>
        <w:ind w:left="3524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244"/>
        </w:tabs>
        <w:ind w:left="4244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964"/>
        </w:tabs>
        <w:ind w:left="4964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684"/>
        </w:tabs>
        <w:ind w:left="5684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04"/>
        </w:tabs>
        <w:ind w:left="6404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306E2ECE"/>
    <w:multiLevelType w:val="multilevel"/>
    <w:tmpl w:val="86920A3E"/>
    <w:lvl w:ilvl="0">
      <w:start w:val="2"/>
      <w:numFmt w:val="decimal"/>
      <w:lvlText w:val="%1"/>
      <w:lvlJc w:val="left"/>
      <w:pPr>
        <w:ind w:left="516" w:hanging="516"/>
      </w:pPr>
      <w:rPr>
        <w:rFonts w:ascii="宋体" w:eastAsia="宋体" w:hAnsi="宋体" w:hint="default"/>
      </w:rPr>
    </w:lvl>
    <w:lvl w:ilvl="1">
      <w:start w:val="4"/>
      <w:numFmt w:val="decimal"/>
      <w:lvlText w:val="%1.%2"/>
      <w:lvlJc w:val="left"/>
      <w:pPr>
        <w:ind w:left="516" w:hanging="516"/>
      </w:pPr>
      <w:rPr>
        <w:rFonts w:ascii="宋体" w:eastAsia="宋体" w:hAnsi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宋体" w:eastAsia="宋体" w:hAnsi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宋体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宋体" w:eastAsia="宋体" w:hAnsi="宋体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宋体" w:eastAsia="宋体" w:hAnsi="宋体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宋体" w:eastAsia="宋体" w:hAnsi="宋体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宋体" w:eastAsia="宋体" w:hAnsi="宋体" w:hint="default"/>
      </w:rPr>
    </w:lvl>
  </w:abstractNum>
  <w:abstractNum w:abstractNumId="21" w15:restartNumberingAfterBreak="0">
    <w:nsid w:val="34AF7D15"/>
    <w:multiLevelType w:val="singleLevel"/>
    <w:tmpl w:val="34AF7D15"/>
    <w:lvl w:ilvl="0">
      <w:start w:val="1"/>
      <w:numFmt w:val="lowerLetter"/>
      <w:suff w:val="space"/>
      <w:lvlText w:val="%1."/>
      <w:lvlJc w:val="left"/>
    </w:lvl>
  </w:abstractNum>
  <w:abstractNum w:abstractNumId="22" w15:restartNumberingAfterBreak="0">
    <w:nsid w:val="358683E3"/>
    <w:multiLevelType w:val="singleLevel"/>
    <w:tmpl w:val="358683E3"/>
    <w:lvl w:ilvl="0">
      <w:start w:val="1"/>
      <w:numFmt w:val="lowerLetter"/>
      <w:suff w:val="space"/>
      <w:lvlText w:val="%1."/>
      <w:lvlJc w:val="left"/>
    </w:lvl>
  </w:abstractNum>
  <w:abstractNum w:abstractNumId="23" w15:restartNumberingAfterBreak="0">
    <w:nsid w:val="3F085AF0"/>
    <w:multiLevelType w:val="hybridMultilevel"/>
    <w:tmpl w:val="90709830"/>
    <w:lvl w:ilvl="0" w:tplc="7E4E01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0F43AC1"/>
    <w:multiLevelType w:val="singleLevel"/>
    <w:tmpl w:val="40F43AC1"/>
    <w:lvl w:ilvl="0">
      <w:start w:val="1"/>
      <w:numFmt w:val="lowerLetter"/>
      <w:suff w:val="space"/>
      <w:lvlText w:val="%1."/>
      <w:lvlJc w:val="left"/>
    </w:lvl>
  </w:abstractNum>
  <w:abstractNum w:abstractNumId="25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C85564E"/>
    <w:multiLevelType w:val="hybridMultilevel"/>
    <w:tmpl w:val="2506C772"/>
    <w:lvl w:ilvl="0" w:tplc="14182FC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3A816C4"/>
    <w:multiLevelType w:val="multilevel"/>
    <w:tmpl w:val="53A816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 w15:restartNumberingAfterBreak="0">
    <w:nsid w:val="5EF367E0"/>
    <w:multiLevelType w:val="multilevel"/>
    <w:tmpl w:val="70FC0588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33" w15:restartNumberingAfterBreak="0">
    <w:nsid w:val="6D426C4E"/>
    <w:multiLevelType w:val="multilevel"/>
    <w:tmpl w:val="6D426C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90220C8"/>
    <w:multiLevelType w:val="hybridMultilevel"/>
    <w:tmpl w:val="F31409E0"/>
    <w:lvl w:ilvl="0" w:tplc="C91A612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7CED53C3"/>
    <w:multiLevelType w:val="hybridMultilevel"/>
    <w:tmpl w:val="9DA44B20"/>
    <w:lvl w:ilvl="0" w:tplc="17987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3223937">
    <w:abstractNumId w:val="25"/>
  </w:num>
  <w:num w:numId="2" w16cid:durableId="990793022">
    <w:abstractNumId w:val="18"/>
  </w:num>
  <w:num w:numId="3" w16cid:durableId="364987647">
    <w:abstractNumId w:val="26"/>
  </w:num>
  <w:num w:numId="4" w16cid:durableId="839198778">
    <w:abstractNumId w:val="36"/>
  </w:num>
  <w:num w:numId="5" w16cid:durableId="1862472630">
    <w:abstractNumId w:val="9"/>
  </w:num>
  <w:num w:numId="6" w16cid:durableId="1426917525">
    <w:abstractNumId w:val="14"/>
  </w:num>
  <w:num w:numId="7" w16cid:durableId="1861041206">
    <w:abstractNumId w:val="29"/>
  </w:num>
  <w:num w:numId="8" w16cid:durableId="479470188">
    <w:abstractNumId w:val="16"/>
  </w:num>
  <w:num w:numId="9" w16cid:durableId="1004436484">
    <w:abstractNumId w:val="12"/>
  </w:num>
  <w:num w:numId="10" w16cid:durableId="2041198005">
    <w:abstractNumId w:val="39"/>
  </w:num>
  <w:num w:numId="11" w16cid:durableId="347026871">
    <w:abstractNumId w:val="35"/>
  </w:num>
  <w:num w:numId="12" w16cid:durableId="1821655884">
    <w:abstractNumId w:val="6"/>
  </w:num>
  <w:num w:numId="13" w16cid:durableId="1801993833">
    <w:abstractNumId w:val="38"/>
  </w:num>
  <w:num w:numId="14" w16cid:durableId="2143502424">
    <w:abstractNumId w:val="32"/>
  </w:num>
  <w:num w:numId="15" w16cid:durableId="1134441868">
    <w:abstractNumId w:val="15"/>
  </w:num>
  <w:num w:numId="16" w16cid:durableId="1890873208">
    <w:abstractNumId w:val="37"/>
  </w:num>
  <w:num w:numId="17" w16cid:durableId="705956936">
    <w:abstractNumId w:val="8"/>
  </w:num>
  <w:num w:numId="18" w16cid:durableId="1520269674">
    <w:abstractNumId w:val="7"/>
  </w:num>
  <w:num w:numId="19" w16cid:durableId="858738048">
    <w:abstractNumId w:val="17"/>
  </w:num>
  <w:num w:numId="20" w16cid:durableId="1544320656">
    <w:abstractNumId w:val="34"/>
  </w:num>
  <w:num w:numId="21" w16cid:durableId="1244100502">
    <w:abstractNumId w:val="23"/>
  </w:num>
  <w:num w:numId="22" w16cid:durableId="1996375496">
    <w:abstractNumId w:val="27"/>
  </w:num>
  <w:num w:numId="23" w16cid:durableId="1819951748">
    <w:abstractNumId w:val="30"/>
  </w:num>
  <w:num w:numId="24" w16cid:durableId="33561758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9094999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7322808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0502267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6492506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458691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140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012651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23921416">
    <w:abstractNumId w:val="13"/>
  </w:num>
  <w:num w:numId="33" w16cid:durableId="629358342">
    <w:abstractNumId w:val="19"/>
  </w:num>
  <w:num w:numId="34" w16cid:durableId="783185658">
    <w:abstractNumId w:val="20"/>
  </w:num>
  <w:num w:numId="35" w16cid:durableId="1570581444">
    <w:abstractNumId w:val="28"/>
  </w:num>
  <w:num w:numId="36" w16cid:durableId="191769181">
    <w:abstractNumId w:val="3"/>
  </w:num>
  <w:num w:numId="37" w16cid:durableId="62876445">
    <w:abstractNumId w:val="22"/>
  </w:num>
  <w:num w:numId="38" w16cid:durableId="495195282">
    <w:abstractNumId w:val="1"/>
  </w:num>
  <w:num w:numId="39" w16cid:durableId="1197893503">
    <w:abstractNumId w:val="10"/>
  </w:num>
  <w:num w:numId="40" w16cid:durableId="376053123">
    <w:abstractNumId w:val="5"/>
  </w:num>
  <w:num w:numId="41" w16cid:durableId="2022195791">
    <w:abstractNumId w:val="4"/>
  </w:num>
  <w:num w:numId="42" w16cid:durableId="101927062">
    <w:abstractNumId w:val="11"/>
  </w:num>
  <w:num w:numId="43" w16cid:durableId="1599483774">
    <w:abstractNumId w:val="2"/>
  </w:num>
  <w:num w:numId="44" w16cid:durableId="2105808409">
    <w:abstractNumId w:val="24"/>
  </w:num>
  <w:num w:numId="45" w16cid:durableId="488980490">
    <w:abstractNumId w:val="21"/>
  </w:num>
  <w:num w:numId="46" w16cid:durableId="2095276100">
    <w:abstractNumId w:val="40"/>
  </w:num>
  <w:num w:numId="47" w16cid:durableId="1276014890">
    <w:abstractNumId w:val="31"/>
  </w:num>
  <w:num w:numId="48" w16cid:durableId="88318065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CE"/>
    <w:rsid w:val="00045A63"/>
    <w:rsid w:val="000E4612"/>
    <w:rsid w:val="001F5C4C"/>
    <w:rsid w:val="001F68CE"/>
    <w:rsid w:val="0027344F"/>
    <w:rsid w:val="004F76C9"/>
    <w:rsid w:val="005E2A19"/>
    <w:rsid w:val="006C093B"/>
    <w:rsid w:val="00AB1440"/>
    <w:rsid w:val="00B51B2E"/>
    <w:rsid w:val="00C033E7"/>
    <w:rsid w:val="00C37880"/>
    <w:rsid w:val="00CE4C52"/>
    <w:rsid w:val="00E1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B535BF"/>
  <w15:chartTrackingRefBased/>
  <w15:docId w15:val="{8BF7D974-E821-4F84-B483-81401A56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A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E2A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5E2A1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E2A19"/>
    <w:rPr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unhideWhenUsed/>
    <w:rsid w:val="005E2A19"/>
    <w:pPr>
      <w:spacing w:beforeAutospacing="1" w:afterAutospacing="1"/>
      <w:jc w:val="left"/>
    </w:pPr>
    <w:rPr>
      <w:kern w:val="0"/>
      <w:sz w:val="24"/>
    </w:rPr>
  </w:style>
  <w:style w:type="character" w:styleId="a9">
    <w:name w:val="Strong"/>
    <w:basedOn w:val="a0"/>
    <w:uiPriority w:val="22"/>
    <w:qFormat/>
    <w:rsid w:val="005E2A19"/>
    <w:rPr>
      <w:b/>
    </w:rPr>
  </w:style>
  <w:style w:type="character" w:styleId="HTML">
    <w:name w:val="HTML Code"/>
    <w:basedOn w:val="a0"/>
    <w:uiPriority w:val="99"/>
    <w:semiHidden/>
    <w:unhideWhenUsed/>
    <w:rsid w:val="005E2A19"/>
    <w:rPr>
      <w:rFonts w:ascii="Courier New" w:hAnsi="Courier New"/>
      <w:sz w:val="20"/>
    </w:rPr>
  </w:style>
  <w:style w:type="paragraph" w:styleId="aa">
    <w:name w:val="List Paragraph"/>
    <w:basedOn w:val="a"/>
    <w:uiPriority w:val="34"/>
    <w:qFormat/>
    <w:rsid w:val="005E2A19"/>
    <w:pPr>
      <w:ind w:firstLineChars="200" w:firstLine="420"/>
    </w:pPr>
  </w:style>
  <w:style w:type="table" w:styleId="ab">
    <w:name w:val="Table Grid"/>
    <w:basedOn w:val="a1"/>
    <w:uiPriority w:val="39"/>
    <w:rsid w:val="000E4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s\&#22823;&#19977;\&#22823;&#19977;&#19978;\&#36719;&#20214;&#24037;&#31243;\&#22269;&#26631;&#36719;&#20214;&#24037;&#31243;&#26631;&#20934;&#25991;&#26723;&#26684;&#24335;\&#20116;&#12289;&#35814;&#32454;&#35774;&#35745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五、详细设计说明书.dot</Template>
  <TotalTime>0</TotalTime>
  <Pages>12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五、详细设计说明书</vt:lpstr>
    </vt:vector>
  </TitlesOfParts>
  <Manager/>
  <Company>北京北大天正科技发展有限公司</Company>
  <LinksUpToDate>false</LinksUpToDate>
  <CharactersWithSpaces>7539</CharactersWithSpaces>
  <SharedDoc>false</SharedDoc>
  <HLinks>
    <vt:vector size="114" baseType="variant"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_Toc506973500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_Toc506973499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_Toc506973498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_Toc506973497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_Toc506973496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_Toc506973495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_Toc506973494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_Toc506973493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_Toc506973492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_Toc506973491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_Toc506973490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_Toc506973489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_Toc506973488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_Toc506973487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_Toc506973486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_Toc506973485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_Toc506973484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_Toc506973483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_Toc506973482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五、详细设计说明书</dc:title>
  <dc:subject/>
  <dc:creator>韩守坤</dc:creator>
  <cp:keywords/>
  <dc:description/>
  <cp:lastModifiedBy>守坤 韩</cp:lastModifiedBy>
  <cp:revision>2</cp:revision>
  <cp:lastPrinted>2001-02-09T04:16:00Z</cp:lastPrinted>
  <dcterms:created xsi:type="dcterms:W3CDTF">2024-11-06T07:40:00Z</dcterms:created>
  <dcterms:modified xsi:type="dcterms:W3CDTF">2024-11-06T07:40:00Z</dcterms:modified>
</cp:coreProperties>
</file>